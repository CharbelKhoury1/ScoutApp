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D08D1" w14:textId="77777777" w:rsidR="000E0FE9" w:rsidRPr="00D93939" w:rsidRDefault="000E0FE9" w:rsidP="000E0FE9">
      <w:pPr>
        <w:ind w:left="-15" w:right="720"/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>جانب: المفوّضيّة العامّة</w:t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  <w:t xml:space="preserve">التاريخ: </w:t>
      </w:r>
    </w:p>
    <w:p w14:paraId="6D07F7F7" w14:textId="77777777" w:rsidR="000E0FE9" w:rsidRPr="00D93939" w:rsidRDefault="000E0FE9" w:rsidP="000E0FE9">
      <w:pPr>
        <w:ind w:left="-15" w:right="720"/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المرجع: فوج ................................         </w:t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  <w:t>الرقم الصادر:</w:t>
      </w:r>
    </w:p>
    <w:p w14:paraId="65C0A7DA" w14:textId="77777777" w:rsidR="00CF52CE" w:rsidRPr="00D93939" w:rsidRDefault="000E0FE9" w:rsidP="000671F6">
      <w:pPr>
        <w:ind w:left="-15" w:right="720"/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الموضوع: </w:t>
      </w:r>
      <w:r w:rsidR="00162897" w:rsidRPr="00D9393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طلب رخصة </w:t>
      </w:r>
      <w:r w:rsidR="00407949">
        <w:rPr>
          <w:rFonts w:cs="Arabic Transparent" w:hint="cs"/>
          <w:b/>
          <w:bCs/>
          <w:sz w:val="24"/>
          <w:szCs w:val="24"/>
          <w:rtl/>
          <w:lang w:bidi="ar-LB"/>
        </w:rPr>
        <w:t>رحلة/رحيل</w:t>
      </w:r>
      <w:r w:rsidR="003A7ADB" w:rsidRPr="00D9393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لفرق ........................</w:t>
      </w:r>
    </w:p>
    <w:p w14:paraId="2AF45068" w14:textId="522D3FAD" w:rsidR="00FC41F7" w:rsidRPr="00D93939" w:rsidRDefault="007E279A" w:rsidP="00FC41F7">
      <w:pPr>
        <w:ind w:left="75" w:right="72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D93939">
        <w:rPr>
          <w:rFonts w:cs="Arabic Transparent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C9C96F" wp14:editId="758032E4">
                <wp:simplePos x="0" y="0"/>
                <wp:positionH relativeFrom="column">
                  <wp:posOffset>-5715</wp:posOffset>
                </wp:positionH>
                <wp:positionV relativeFrom="paragraph">
                  <wp:posOffset>36830</wp:posOffset>
                </wp:positionV>
                <wp:extent cx="6400800" cy="0"/>
                <wp:effectExtent l="0" t="0" r="0" b="0"/>
                <wp:wrapNone/>
                <wp:docPr id="144415109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D142EF" id="Line 4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2.9pt" to="503.5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"/>
            </w:pict>
          </mc:Fallback>
        </mc:AlternateContent>
      </w:r>
    </w:p>
    <w:p w14:paraId="79BD6312" w14:textId="77777777" w:rsidR="000E0FE9" w:rsidRPr="00D93939" w:rsidRDefault="000E0FE9" w:rsidP="00CE3358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>حضرة أعضاء المفوّضيّة العامّة المحترمين،</w:t>
      </w:r>
    </w:p>
    <w:p w14:paraId="718E99B4" w14:textId="77777777" w:rsidR="000671F6" w:rsidRDefault="000671F6" w:rsidP="000671F6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تحيّة كشفيّة وبعد،</w:t>
      </w:r>
    </w:p>
    <w:p w14:paraId="06AB8B73" w14:textId="77777777" w:rsidR="000671F6" w:rsidRDefault="000671F6" w:rsidP="000671F6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7E117465" w14:textId="77777777" w:rsidR="000671F6" w:rsidRDefault="000671F6" w:rsidP="000671F6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7EAB3AAD" w14:textId="77777777" w:rsidR="000E0FE9" w:rsidRPr="00D93939" w:rsidRDefault="00D96B12" w:rsidP="000671F6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>نرجو إعطاءنا</w:t>
      </w:r>
      <w:r w:rsidR="000E0FE9" w:rsidRPr="00D9393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رخصةً لإقامة </w:t>
      </w:r>
      <w:r w:rsidR="00407949">
        <w:rPr>
          <w:rFonts w:cs="Arabic Transparent" w:hint="cs"/>
          <w:b/>
          <w:bCs/>
          <w:sz w:val="24"/>
          <w:szCs w:val="24"/>
          <w:rtl/>
          <w:lang w:bidi="ar-LB"/>
        </w:rPr>
        <w:t>رحلة/رحيل</w:t>
      </w:r>
      <w:r w:rsidR="000E0FE9" w:rsidRPr="00D9393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وفقاً للتفاصيل أدناه:</w:t>
      </w:r>
    </w:p>
    <w:p w14:paraId="09F705F2" w14:textId="77777777" w:rsidR="000E0FE9" w:rsidRPr="00D93939" w:rsidRDefault="000E0FE9" w:rsidP="00CE3358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64ABDB92" w14:textId="77777777" w:rsidR="00CE3358" w:rsidRPr="00D93939" w:rsidRDefault="000E0FE9" w:rsidP="000671F6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أ- </w:t>
      </w:r>
      <w:r w:rsidR="000671F6">
        <w:rPr>
          <w:rFonts w:cs="Arabic Transparent" w:hint="cs"/>
          <w:b/>
          <w:bCs/>
          <w:sz w:val="24"/>
          <w:szCs w:val="24"/>
          <w:rtl/>
          <w:lang w:bidi="ar-LB"/>
        </w:rPr>
        <w:t>وجهة</w:t>
      </w:r>
      <w:r w:rsidR="00D93939" w:rsidRPr="00D9393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وتاريخ</w:t>
      </w:r>
      <w:r w:rsidR="00483CCB" w:rsidRPr="00D9393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</w:t>
      </w:r>
      <w:r w:rsidR="000671F6">
        <w:rPr>
          <w:rFonts w:cs="Arabic Transparent" w:hint="cs"/>
          <w:b/>
          <w:bCs/>
          <w:sz w:val="24"/>
          <w:szCs w:val="24"/>
          <w:rtl/>
          <w:lang w:bidi="ar-LB"/>
        </w:rPr>
        <w:t>ا</w:t>
      </w:r>
      <w:r w:rsidR="004221D2">
        <w:rPr>
          <w:rFonts w:cs="Arabic Transparent" w:hint="cs"/>
          <w:b/>
          <w:bCs/>
          <w:sz w:val="24"/>
          <w:szCs w:val="24"/>
          <w:rtl/>
          <w:lang w:bidi="ar-LB"/>
        </w:rPr>
        <w:t>ل</w:t>
      </w:r>
      <w:r w:rsidR="00407949">
        <w:rPr>
          <w:rFonts w:cs="Arabic Transparent" w:hint="cs"/>
          <w:b/>
          <w:bCs/>
          <w:sz w:val="24"/>
          <w:szCs w:val="24"/>
          <w:rtl/>
          <w:lang w:bidi="ar-LB"/>
        </w:rPr>
        <w:t>رحلة/الرحيل</w:t>
      </w:r>
      <w:r w:rsidR="00CE3358" w:rsidRPr="00D9393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(بالتفصيل):</w:t>
      </w:r>
    </w:p>
    <w:p w14:paraId="301354E5" w14:textId="77777777" w:rsidR="000671F6" w:rsidRDefault="000671F6" w:rsidP="000671F6">
      <w:pPr>
        <w:tabs>
          <w:tab w:val="right" w:leader="dot" w:pos="10065"/>
        </w:tabs>
        <w:rPr>
          <w:rFonts w:cs="Arabic Transparent" w:hint="cs"/>
          <w:sz w:val="24"/>
          <w:szCs w:val="24"/>
          <w:rtl/>
          <w:lang w:bidi="ar-LB"/>
        </w:rPr>
      </w:pPr>
    </w:p>
    <w:p w14:paraId="70AC9B66" w14:textId="77777777" w:rsidR="00483CCB" w:rsidRPr="000671F6" w:rsidRDefault="00CE3358" w:rsidP="000671F6">
      <w:pPr>
        <w:tabs>
          <w:tab w:val="right" w:leader="dot" w:pos="10065"/>
        </w:tabs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0671F6">
        <w:rPr>
          <w:rFonts w:cs="Arabic Transparent" w:hint="cs"/>
          <w:b/>
          <w:bCs/>
          <w:sz w:val="24"/>
          <w:szCs w:val="24"/>
          <w:rtl/>
          <w:lang w:bidi="ar-LB"/>
        </w:rPr>
        <w:t>القضاء:.................................</w:t>
      </w:r>
      <w:r w:rsidR="00D93939" w:rsidRPr="000671F6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</w:t>
      </w:r>
      <w:r w:rsidR="000671F6" w:rsidRPr="000671F6">
        <w:rPr>
          <w:rFonts w:cs="Arabic Transparent" w:hint="cs"/>
          <w:b/>
          <w:bCs/>
          <w:sz w:val="24"/>
          <w:szCs w:val="24"/>
          <w:rtl/>
          <w:lang w:bidi="ar-LB"/>
        </w:rPr>
        <w:t>الوجهة</w:t>
      </w:r>
      <w:r w:rsidRPr="000671F6">
        <w:rPr>
          <w:rFonts w:cs="Arabic Transparent" w:hint="cs"/>
          <w:b/>
          <w:bCs/>
          <w:sz w:val="24"/>
          <w:szCs w:val="24"/>
          <w:rtl/>
          <w:lang w:bidi="ar-LB"/>
        </w:rPr>
        <w:t>:..........................</w:t>
      </w:r>
      <w:r w:rsidR="00D93939" w:rsidRPr="000671F6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 </w:t>
      </w:r>
    </w:p>
    <w:p w14:paraId="28D27977" w14:textId="77777777" w:rsidR="000352CD" w:rsidRPr="000671F6" w:rsidRDefault="000E0FE9" w:rsidP="000671F6">
      <w:pPr>
        <w:tabs>
          <w:tab w:val="right" w:pos="9639"/>
        </w:tabs>
        <w:rPr>
          <w:rFonts w:cs="Arabic Transparent" w:hint="cs"/>
          <w:b/>
          <w:bCs/>
          <w:sz w:val="24"/>
          <w:szCs w:val="24"/>
          <w:rtl/>
        </w:rPr>
      </w:pPr>
      <w:r w:rsidRPr="000671F6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تاريخ </w:t>
      </w:r>
      <w:r w:rsidR="000671F6" w:rsidRPr="000671F6">
        <w:rPr>
          <w:rFonts w:cs="Arabic Transparent" w:hint="cs"/>
          <w:b/>
          <w:bCs/>
          <w:sz w:val="24"/>
          <w:szCs w:val="24"/>
          <w:rtl/>
          <w:lang w:bidi="ar-LB"/>
        </w:rPr>
        <w:t>ال</w:t>
      </w:r>
      <w:r w:rsidR="00407949">
        <w:rPr>
          <w:rFonts w:cs="Arabic Transparent" w:hint="cs"/>
          <w:b/>
          <w:bCs/>
          <w:sz w:val="24"/>
          <w:szCs w:val="24"/>
          <w:rtl/>
          <w:lang w:bidi="ar-LB"/>
        </w:rPr>
        <w:t>رحلة/رحيل</w:t>
      </w:r>
      <w:r w:rsidRPr="000671F6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: </w:t>
      </w:r>
      <w:r w:rsidR="000671F6" w:rsidRPr="000671F6">
        <w:rPr>
          <w:rFonts w:cs="Arabic Transparent" w:hint="cs"/>
          <w:b/>
          <w:bCs/>
          <w:sz w:val="24"/>
          <w:szCs w:val="24"/>
          <w:rtl/>
          <w:lang w:bidi="ar-LB"/>
        </w:rPr>
        <w:t>يوم</w:t>
      </w:r>
      <w:r w:rsidRPr="000671F6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</w:t>
      </w:r>
      <w:r w:rsidRPr="000671F6">
        <w:rPr>
          <w:rFonts w:cs="Arabic Transparent"/>
          <w:b/>
          <w:bCs/>
          <w:sz w:val="24"/>
          <w:szCs w:val="24"/>
          <w:rtl/>
        </w:rPr>
        <w:t xml:space="preserve">    /      /       ،</w:t>
      </w:r>
      <w:r w:rsidR="00D93939" w:rsidRPr="000671F6">
        <w:rPr>
          <w:rFonts w:cs="Arabic Transparent" w:hint="cs"/>
          <w:b/>
          <w:bCs/>
          <w:sz w:val="24"/>
          <w:szCs w:val="24"/>
          <w:rtl/>
        </w:rPr>
        <w:t xml:space="preserve">  </w:t>
      </w:r>
      <w:r w:rsidR="000671F6" w:rsidRPr="000671F6">
        <w:rPr>
          <w:rFonts w:cs="Arabic Transparent" w:hint="cs"/>
          <w:b/>
          <w:bCs/>
          <w:sz w:val="24"/>
          <w:szCs w:val="24"/>
          <w:rtl/>
        </w:rPr>
        <w:t>من</w:t>
      </w:r>
      <w:r w:rsidRPr="000671F6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</w:t>
      </w:r>
      <w:r w:rsidRPr="000671F6">
        <w:rPr>
          <w:rFonts w:cs="Arabic Transparent"/>
          <w:b/>
          <w:bCs/>
          <w:sz w:val="24"/>
          <w:szCs w:val="24"/>
          <w:rtl/>
        </w:rPr>
        <w:t xml:space="preserve">الساعة: </w:t>
      </w:r>
      <w:r w:rsidRPr="000671F6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   </w:t>
      </w:r>
      <w:r w:rsidRPr="000671F6">
        <w:rPr>
          <w:rFonts w:cs="Arabic Transparent"/>
          <w:b/>
          <w:bCs/>
          <w:sz w:val="24"/>
          <w:szCs w:val="24"/>
          <w:rtl/>
        </w:rPr>
        <w:t xml:space="preserve">  </w:t>
      </w:r>
      <w:r w:rsidR="000671F6" w:rsidRPr="000671F6">
        <w:rPr>
          <w:rFonts w:cs="Arabic Transparent" w:hint="cs"/>
          <w:b/>
          <w:bCs/>
          <w:sz w:val="24"/>
          <w:szCs w:val="24"/>
          <w:rtl/>
        </w:rPr>
        <w:t xml:space="preserve">    </w:t>
      </w:r>
      <w:r w:rsidRPr="000671F6">
        <w:rPr>
          <w:rFonts w:cs="Arabic Transparent"/>
          <w:b/>
          <w:bCs/>
          <w:sz w:val="24"/>
          <w:szCs w:val="24"/>
          <w:rtl/>
        </w:rPr>
        <w:t xml:space="preserve">   </w:t>
      </w:r>
      <w:r w:rsidR="000671F6" w:rsidRPr="000671F6">
        <w:rPr>
          <w:rFonts w:cs="Arabic Transparent" w:hint="cs"/>
          <w:b/>
          <w:bCs/>
          <w:sz w:val="24"/>
          <w:szCs w:val="24"/>
          <w:rtl/>
        </w:rPr>
        <w:t xml:space="preserve">إلى </w:t>
      </w:r>
      <w:r w:rsidRPr="000671F6">
        <w:rPr>
          <w:rFonts w:cs="Arabic Transparent"/>
          <w:b/>
          <w:bCs/>
          <w:sz w:val="24"/>
          <w:szCs w:val="24"/>
          <w:rtl/>
        </w:rPr>
        <w:t xml:space="preserve">الساعة:     </w:t>
      </w:r>
    </w:p>
    <w:p w14:paraId="2D8A82CE" w14:textId="77777777" w:rsidR="000352CD" w:rsidRPr="000671F6" w:rsidRDefault="00D93939" w:rsidP="00D93939">
      <w:pPr>
        <w:tabs>
          <w:tab w:val="left" w:pos="1725"/>
        </w:tabs>
        <w:rPr>
          <w:rFonts w:cs="Arabic Transparent" w:hint="cs"/>
          <w:b/>
          <w:bCs/>
          <w:sz w:val="24"/>
          <w:szCs w:val="24"/>
          <w:rtl/>
        </w:rPr>
      </w:pPr>
      <w:r w:rsidRPr="000671F6">
        <w:rPr>
          <w:rFonts w:cs="Arabic Transparent"/>
          <w:b/>
          <w:bCs/>
          <w:sz w:val="24"/>
          <w:szCs w:val="24"/>
          <w:rtl/>
        </w:rPr>
        <w:tab/>
      </w:r>
    </w:p>
    <w:p w14:paraId="35C8D1A2" w14:textId="77777777" w:rsidR="00D93939" w:rsidRDefault="00D93939" w:rsidP="000E0FE9">
      <w:pPr>
        <w:tabs>
          <w:tab w:val="right" w:pos="9639"/>
        </w:tabs>
        <w:rPr>
          <w:rFonts w:cs="Arabic Transparent" w:hint="cs"/>
          <w:b/>
          <w:bCs/>
          <w:sz w:val="24"/>
          <w:szCs w:val="24"/>
          <w:rtl/>
        </w:rPr>
      </w:pPr>
    </w:p>
    <w:p w14:paraId="741F018D" w14:textId="77777777" w:rsidR="00990CD7" w:rsidRPr="00D93939" w:rsidRDefault="000671F6" w:rsidP="000352CD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  <w:r>
        <w:rPr>
          <w:rFonts w:cs="Arabic Transparent" w:hint="cs"/>
          <w:b/>
          <w:bCs/>
          <w:sz w:val="24"/>
          <w:szCs w:val="24"/>
          <w:rtl/>
        </w:rPr>
        <w:t>ب</w:t>
      </w:r>
      <w:r w:rsidR="000352CD" w:rsidRPr="00D93939">
        <w:rPr>
          <w:rFonts w:cs="Arabic Transparent" w:hint="cs"/>
          <w:b/>
          <w:bCs/>
          <w:sz w:val="24"/>
          <w:szCs w:val="24"/>
          <w:rtl/>
        </w:rPr>
        <w:t xml:space="preserve">- </w:t>
      </w:r>
      <w:r w:rsidR="00990CD7" w:rsidRPr="00D93939">
        <w:rPr>
          <w:rFonts w:cs="Arabic Transparent" w:hint="cs"/>
          <w:b/>
          <w:bCs/>
          <w:sz w:val="24"/>
          <w:szCs w:val="24"/>
          <w:rtl/>
        </w:rPr>
        <w:t>متفرّقات:</w:t>
      </w:r>
    </w:p>
    <w:p w14:paraId="648B65EC" w14:textId="77777777" w:rsidR="000671F6" w:rsidRDefault="000671F6" w:rsidP="00990CD7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</w:p>
    <w:p w14:paraId="52D1F78F" w14:textId="77777777" w:rsidR="005101AB" w:rsidRPr="00D93939" w:rsidRDefault="00990CD7" w:rsidP="00990CD7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D93939">
        <w:rPr>
          <w:rFonts w:cs="Arabic Transparent" w:hint="cs"/>
          <w:b/>
          <w:bCs/>
          <w:sz w:val="24"/>
          <w:szCs w:val="24"/>
          <w:rtl/>
        </w:rPr>
        <w:t xml:space="preserve">هل لديكم ورقة تأمين؟ </w:t>
      </w:r>
      <w:bookmarkStart w:id="0" w:name="Check1"/>
      <w:r w:rsidRPr="00D93939">
        <w:rPr>
          <w:rFonts w:cs="Arabic Transparent"/>
          <w:b/>
          <w:bCs/>
          <w:sz w:val="24"/>
          <w:szCs w:val="24"/>
          <w:rtl/>
        </w:rPr>
        <w:fldChar w:fldCharType="begin">
          <w:ffData>
            <w:name w:val="Check1"/>
            <w:enabled/>
            <w:calcOnExit w:val="0"/>
            <w:checkBox>
              <w:size w:val="16"/>
              <w:default w:val="0"/>
            </w:checkBox>
          </w:ffData>
        </w:fldChar>
      </w:r>
      <w:r w:rsidRPr="00D93939">
        <w:rPr>
          <w:rFonts w:cs="Arabic Transparent"/>
          <w:b/>
          <w:bCs/>
          <w:sz w:val="24"/>
          <w:szCs w:val="24"/>
          <w:rtl/>
        </w:rPr>
        <w:instrText xml:space="preserve"> </w:instrText>
      </w:r>
      <w:r w:rsidRPr="00D93939">
        <w:rPr>
          <w:rFonts w:cs="Arabic Transparent"/>
          <w:b/>
          <w:bCs/>
          <w:sz w:val="24"/>
          <w:szCs w:val="24"/>
        </w:rPr>
        <w:instrText>FORMCHECKBOX</w:instrText>
      </w:r>
      <w:r w:rsidRPr="00D93939">
        <w:rPr>
          <w:rFonts w:cs="Arabic Transparent"/>
          <w:b/>
          <w:bCs/>
          <w:sz w:val="24"/>
          <w:szCs w:val="24"/>
          <w:rtl/>
        </w:rPr>
        <w:instrText xml:space="preserve"> </w:instrText>
      </w:r>
      <w:r w:rsidR="000E0FE9" w:rsidRPr="00D93939">
        <w:rPr>
          <w:rFonts w:cs="Arabic Transparent"/>
          <w:b/>
          <w:bCs/>
          <w:sz w:val="24"/>
          <w:szCs w:val="24"/>
        </w:rPr>
      </w:r>
      <w:r w:rsidRPr="00D93939">
        <w:rPr>
          <w:rFonts w:cs="Arabic Transparent"/>
          <w:b/>
          <w:bCs/>
          <w:sz w:val="24"/>
          <w:szCs w:val="24"/>
          <w:rtl/>
        </w:rPr>
        <w:fldChar w:fldCharType="end"/>
      </w:r>
      <w:bookmarkEnd w:id="0"/>
      <w:r w:rsidRPr="00D93939">
        <w:rPr>
          <w:rFonts w:cs="Arabic Transparent"/>
          <w:b/>
          <w:bCs/>
          <w:sz w:val="24"/>
          <w:szCs w:val="24"/>
        </w:rPr>
        <w:t xml:space="preserve">  </w:t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نعم                    </w:t>
      </w:r>
      <w:bookmarkStart w:id="1" w:name="Check2"/>
      <w:r w:rsidRPr="00D93939">
        <w:rPr>
          <w:rFonts w:cs="Arabic Transparent"/>
          <w:b/>
          <w:bCs/>
          <w:sz w:val="24"/>
          <w:szCs w:val="24"/>
          <w:rtl/>
          <w:lang w:bidi="ar-LB"/>
        </w:rPr>
        <w:fldChar w:fldCharType="begin">
          <w:ffData>
            <w:name w:val="Check2"/>
            <w:enabled/>
            <w:calcOnExit w:val="0"/>
            <w:checkBox>
              <w:size w:val="16"/>
              <w:default w:val="0"/>
            </w:checkBox>
          </w:ffData>
        </w:fldChar>
      </w:r>
      <w:r w:rsidRPr="00D93939">
        <w:rPr>
          <w:rFonts w:cs="Arabic Transparent"/>
          <w:b/>
          <w:bCs/>
          <w:sz w:val="24"/>
          <w:szCs w:val="24"/>
          <w:rtl/>
          <w:lang w:bidi="ar-LB"/>
        </w:rPr>
        <w:instrText xml:space="preserve"> </w:instrText>
      </w:r>
      <w:r w:rsidRPr="00D93939">
        <w:rPr>
          <w:rFonts w:cs="Arabic Transparent"/>
          <w:b/>
          <w:bCs/>
          <w:sz w:val="24"/>
          <w:szCs w:val="24"/>
          <w:lang w:bidi="ar-LB"/>
        </w:rPr>
        <w:instrText>FORMCHECKBOX</w:instrText>
      </w:r>
      <w:r w:rsidRPr="00D93939">
        <w:rPr>
          <w:rFonts w:cs="Arabic Transparent"/>
          <w:b/>
          <w:bCs/>
          <w:sz w:val="24"/>
          <w:szCs w:val="24"/>
          <w:rtl/>
          <w:lang w:bidi="ar-LB"/>
        </w:rPr>
        <w:instrText xml:space="preserve"> </w:instrText>
      </w:r>
      <w:r w:rsidR="000E0FE9" w:rsidRPr="00D93939">
        <w:rPr>
          <w:rFonts w:cs="Arabic Transparent"/>
          <w:b/>
          <w:bCs/>
          <w:sz w:val="24"/>
          <w:szCs w:val="24"/>
          <w:lang w:bidi="ar-LB"/>
        </w:rPr>
      </w:r>
      <w:r w:rsidRPr="00D93939">
        <w:rPr>
          <w:rFonts w:cs="Arabic Transparent"/>
          <w:b/>
          <w:bCs/>
          <w:sz w:val="24"/>
          <w:szCs w:val="24"/>
          <w:rtl/>
          <w:lang w:bidi="ar-LB"/>
        </w:rPr>
        <w:fldChar w:fldCharType="end"/>
      </w:r>
      <w:bookmarkEnd w:id="1"/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   كلا</w:t>
      </w:r>
    </w:p>
    <w:p w14:paraId="5C130735" w14:textId="77777777" w:rsidR="000671F6" w:rsidRDefault="000671F6" w:rsidP="00990CD7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6108696C" w14:textId="77777777" w:rsidR="005101AB" w:rsidRPr="00D93939" w:rsidRDefault="00990CD7" w:rsidP="00990CD7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  <w:r w:rsidRPr="00D93939">
        <w:rPr>
          <w:rFonts w:cs="Arabic Transparent" w:hint="cs"/>
          <w:b/>
          <w:bCs/>
          <w:sz w:val="24"/>
          <w:szCs w:val="24"/>
          <w:rtl/>
        </w:rPr>
        <w:t>العدد المتوقّع للأفراد المشاركي</w:t>
      </w:r>
      <w:r w:rsidR="00A43EF4" w:rsidRPr="00D93939">
        <w:rPr>
          <w:rFonts w:cs="Arabic Transparent" w:hint="cs"/>
          <w:b/>
          <w:bCs/>
          <w:sz w:val="24"/>
          <w:szCs w:val="24"/>
          <w:rtl/>
        </w:rPr>
        <w:t>ن (دون القادة)</w:t>
      </w:r>
      <w:r w:rsidR="00407949">
        <w:rPr>
          <w:rFonts w:cs="Arabic Transparent" w:hint="cs"/>
          <w:b/>
          <w:bCs/>
          <w:sz w:val="24"/>
          <w:szCs w:val="24"/>
          <w:rtl/>
        </w:rPr>
        <w:t>:</w:t>
      </w:r>
      <w:r w:rsidRPr="00D93939">
        <w:rPr>
          <w:rFonts w:cs="Arabic Transparent" w:hint="cs"/>
          <w:b/>
          <w:bCs/>
          <w:sz w:val="24"/>
          <w:szCs w:val="24"/>
          <w:rtl/>
        </w:rPr>
        <w:t>................................................</w:t>
      </w:r>
    </w:p>
    <w:p w14:paraId="1AC14707" w14:textId="77777777" w:rsidR="000671F6" w:rsidRDefault="000671F6" w:rsidP="00990CD7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</w:p>
    <w:p w14:paraId="03CE9583" w14:textId="77777777" w:rsidR="00990CD7" w:rsidRDefault="00990CD7" w:rsidP="00407949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  <w:r w:rsidRPr="00D93939">
        <w:rPr>
          <w:rFonts w:cs="Arabic Transparent" w:hint="cs"/>
          <w:b/>
          <w:bCs/>
          <w:sz w:val="24"/>
          <w:szCs w:val="24"/>
          <w:rtl/>
        </w:rPr>
        <w:t>يبلغ اشتراك الفرد</w:t>
      </w:r>
      <w:r w:rsidR="00407949">
        <w:rPr>
          <w:rFonts w:cs="Arabic Transparent" w:hint="cs"/>
          <w:b/>
          <w:bCs/>
          <w:sz w:val="24"/>
          <w:szCs w:val="24"/>
          <w:rtl/>
        </w:rPr>
        <w:t>:</w:t>
      </w:r>
      <w:r w:rsidRPr="00D93939">
        <w:rPr>
          <w:rFonts w:cs="Arabic Transparent" w:hint="cs"/>
          <w:b/>
          <w:bCs/>
          <w:sz w:val="24"/>
          <w:szCs w:val="24"/>
          <w:rtl/>
        </w:rPr>
        <w:t>............................................................</w:t>
      </w:r>
    </w:p>
    <w:p w14:paraId="274A7E62" w14:textId="77777777" w:rsidR="000671F6" w:rsidRDefault="000671F6" w:rsidP="00990CD7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</w:p>
    <w:p w14:paraId="6FDF4D7D" w14:textId="77777777" w:rsidR="000671F6" w:rsidRDefault="000671F6" w:rsidP="00407949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  <w:r>
        <w:rPr>
          <w:rFonts w:cs="Arabic Transparent" w:hint="cs"/>
          <w:b/>
          <w:bCs/>
          <w:sz w:val="24"/>
          <w:szCs w:val="24"/>
          <w:rtl/>
        </w:rPr>
        <w:t>هدف ال</w:t>
      </w:r>
      <w:r w:rsidR="00407949">
        <w:rPr>
          <w:rFonts w:cs="Arabic Transparent" w:hint="cs"/>
          <w:b/>
          <w:bCs/>
          <w:sz w:val="24"/>
          <w:szCs w:val="24"/>
          <w:rtl/>
        </w:rPr>
        <w:t>رحلة/الرحيل:</w:t>
      </w:r>
      <w:r>
        <w:rPr>
          <w:rFonts w:cs="Arabic Transparent" w:hint="cs"/>
          <w:b/>
          <w:bCs/>
          <w:sz w:val="24"/>
          <w:szCs w:val="24"/>
          <w:rtl/>
        </w:rPr>
        <w:t xml:space="preserve"> ..................................................</w:t>
      </w:r>
    </w:p>
    <w:p w14:paraId="64ACB715" w14:textId="77777777" w:rsidR="004221D2" w:rsidRDefault="004221D2" w:rsidP="00990CD7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</w:p>
    <w:p w14:paraId="50F89870" w14:textId="77777777" w:rsidR="004221D2" w:rsidRPr="00D93939" w:rsidRDefault="00407949" w:rsidP="00990CD7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  <w:r>
        <w:rPr>
          <w:rFonts w:cs="Arabic Transparent" w:hint="cs"/>
          <w:b/>
          <w:bCs/>
          <w:sz w:val="24"/>
          <w:szCs w:val="24"/>
          <w:rtl/>
        </w:rPr>
        <w:t>وسيلة النقل:</w:t>
      </w:r>
      <w:r w:rsidR="004221D2">
        <w:rPr>
          <w:rFonts w:cs="Arabic Transparent" w:hint="cs"/>
          <w:b/>
          <w:bCs/>
          <w:sz w:val="24"/>
          <w:szCs w:val="24"/>
          <w:rtl/>
        </w:rPr>
        <w:t>...........................................</w:t>
      </w:r>
    </w:p>
    <w:p w14:paraId="6BFCEB88" w14:textId="77777777" w:rsidR="00A43EF4" w:rsidRDefault="00A43EF4" w:rsidP="00A43EF4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</w:p>
    <w:p w14:paraId="60E4C15B" w14:textId="77777777" w:rsidR="000671F6" w:rsidRDefault="000671F6" w:rsidP="00A43EF4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  <w:r>
        <w:rPr>
          <w:rFonts w:cs="Arabic Transparent" w:hint="cs"/>
          <w:b/>
          <w:bCs/>
          <w:sz w:val="24"/>
          <w:szCs w:val="24"/>
          <w:rtl/>
        </w:rPr>
        <w:t>ملاحظات قائد الفوج (اختياري):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2DAB120" w14:textId="77777777" w:rsidR="000671F6" w:rsidRDefault="000671F6" w:rsidP="00A43EF4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</w:p>
    <w:p w14:paraId="5AC9F622" w14:textId="77777777" w:rsidR="000671F6" w:rsidRPr="00D93939" w:rsidRDefault="000671F6" w:rsidP="00A43EF4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</w:rPr>
      </w:pPr>
    </w:p>
    <w:p w14:paraId="10F46A92" w14:textId="77777777" w:rsidR="00A43EF4" w:rsidRPr="00D93939" w:rsidRDefault="000671F6" w:rsidP="004221D2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  <w:r>
        <w:rPr>
          <w:rFonts w:cs="Arabic Transparent" w:hint="cs"/>
          <w:b/>
          <w:bCs/>
          <w:sz w:val="24"/>
          <w:szCs w:val="24"/>
          <w:rtl/>
        </w:rPr>
        <w:t>ن</w:t>
      </w:r>
      <w:r w:rsidR="00A43EF4" w:rsidRPr="00D93939">
        <w:rPr>
          <w:rFonts w:cs="Arabic Transparent" w:hint="cs"/>
          <w:b/>
          <w:bCs/>
          <w:sz w:val="24"/>
          <w:szCs w:val="24"/>
          <w:rtl/>
        </w:rPr>
        <w:t xml:space="preserve">رجو من حضراتكم تزويدنا </w:t>
      </w:r>
      <w:r w:rsidR="001C0DC6" w:rsidRPr="00D93939">
        <w:rPr>
          <w:rFonts w:cs="Arabic Transparent" w:hint="cs"/>
          <w:b/>
          <w:bCs/>
          <w:sz w:val="24"/>
          <w:szCs w:val="24"/>
          <w:rtl/>
        </w:rPr>
        <w:t>بإذن</w:t>
      </w:r>
      <w:r w:rsidR="00A43EF4" w:rsidRPr="00D93939">
        <w:rPr>
          <w:rFonts w:cs="Arabic Transparent" w:hint="cs"/>
          <w:b/>
          <w:bCs/>
          <w:sz w:val="24"/>
          <w:szCs w:val="24"/>
          <w:rtl/>
        </w:rPr>
        <w:t xml:space="preserve"> لإقامة </w:t>
      </w:r>
      <w:r>
        <w:rPr>
          <w:rFonts w:cs="Arabic Transparent" w:hint="cs"/>
          <w:b/>
          <w:bCs/>
          <w:sz w:val="24"/>
          <w:szCs w:val="24"/>
          <w:rtl/>
        </w:rPr>
        <w:t>ال</w:t>
      </w:r>
      <w:r w:rsidR="00407949">
        <w:rPr>
          <w:rFonts w:cs="Arabic Transparent" w:hint="cs"/>
          <w:b/>
          <w:bCs/>
          <w:sz w:val="24"/>
          <w:szCs w:val="24"/>
          <w:rtl/>
        </w:rPr>
        <w:t>رحلة/الرحيل</w:t>
      </w:r>
      <w:r w:rsidR="00A43EF4" w:rsidRPr="00D93939">
        <w:rPr>
          <w:rFonts w:cs="Arabic Transparent" w:hint="cs"/>
          <w:b/>
          <w:bCs/>
          <w:sz w:val="24"/>
          <w:szCs w:val="24"/>
          <w:rtl/>
        </w:rPr>
        <w:t xml:space="preserve"> مع أوراق التأمين المطلوبة وذلك قبل تا</w:t>
      </w:r>
      <w:r w:rsidR="00BE2D1A" w:rsidRPr="00D93939">
        <w:rPr>
          <w:rFonts w:cs="Arabic Transparent" w:hint="cs"/>
          <w:b/>
          <w:bCs/>
          <w:sz w:val="24"/>
          <w:szCs w:val="24"/>
          <w:rtl/>
        </w:rPr>
        <w:t>ر</w:t>
      </w:r>
      <w:r w:rsidR="004221D2">
        <w:rPr>
          <w:rFonts w:cs="Arabic Transparent" w:hint="cs"/>
          <w:b/>
          <w:bCs/>
          <w:sz w:val="24"/>
          <w:szCs w:val="24"/>
          <w:rtl/>
        </w:rPr>
        <w:t>يخ ال</w:t>
      </w:r>
      <w:r w:rsidR="00407949">
        <w:rPr>
          <w:rFonts w:cs="Arabic Transparent" w:hint="cs"/>
          <w:b/>
          <w:bCs/>
          <w:sz w:val="24"/>
          <w:szCs w:val="24"/>
          <w:rtl/>
        </w:rPr>
        <w:t>رحلة/الرحيل</w:t>
      </w:r>
      <w:r w:rsidR="00A43EF4" w:rsidRPr="00D93939">
        <w:rPr>
          <w:rFonts w:cs="Arabic Transparent" w:hint="cs"/>
          <w:b/>
          <w:bCs/>
          <w:sz w:val="24"/>
          <w:szCs w:val="24"/>
          <w:rtl/>
        </w:rPr>
        <w:t xml:space="preserve">، ونتعهّد </w:t>
      </w:r>
      <w:r w:rsidR="004221D2">
        <w:rPr>
          <w:rFonts w:cs="Arabic Transparent" w:hint="cs"/>
          <w:b/>
          <w:bCs/>
          <w:sz w:val="24"/>
          <w:szCs w:val="24"/>
          <w:rtl/>
        </w:rPr>
        <w:t>بأن نرسل لكم تقريراً مفصّلاً عنها خلال ثلاثة أسابيع من تاريخها.</w:t>
      </w:r>
    </w:p>
    <w:p w14:paraId="0BA90BF4" w14:textId="77777777" w:rsidR="00A43EF4" w:rsidRPr="00D93939" w:rsidRDefault="00A43EF4" w:rsidP="00A43EF4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</w:p>
    <w:p w14:paraId="6F3C49DB" w14:textId="77777777" w:rsidR="00A43EF4" w:rsidRPr="00D93939" w:rsidRDefault="00A43EF4" w:rsidP="00A43EF4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  <w:r w:rsidRPr="00D93939">
        <w:rPr>
          <w:rFonts w:cs="Arabic Transparent" w:hint="cs"/>
          <w:b/>
          <w:bCs/>
          <w:sz w:val="24"/>
          <w:szCs w:val="24"/>
          <w:rtl/>
        </w:rPr>
        <w:t>وتفضّلوا بقبول الاحترام،</w:t>
      </w:r>
    </w:p>
    <w:p w14:paraId="76EA5BEE" w14:textId="77777777" w:rsidR="001C0DC6" w:rsidRPr="00D93939" w:rsidRDefault="001C0DC6" w:rsidP="00A43EF4">
      <w:pPr>
        <w:tabs>
          <w:tab w:val="left" w:pos="3330"/>
        </w:tabs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17D59F97" w14:textId="77777777" w:rsidR="001C0DC6" w:rsidRPr="00D93939" w:rsidRDefault="001C0DC6" w:rsidP="003A7ADB">
      <w:pPr>
        <w:tabs>
          <w:tab w:val="left" w:pos="3330"/>
        </w:tabs>
        <w:jc w:val="center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>"...........................................................................  "</w:t>
      </w:r>
    </w:p>
    <w:p w14:paraId="79582D82" w14:textId="77777777" w:rsidR="00A43EF4" w:rsidRPr="00D93939" w:rsidRDefault="00A43EF4" w:rsidP="00A43EF4">
      <w:pPr>
        <w:tabs>
          <w:tab w:val="left" w:pos="3330"/>
        </w:tabs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D93939">
        <w:rPr>
          <w:rFonts w:cs="Arabic Transparent"/>
          <w:b/>
          <w:bCs/>
          <w:sz w:val="24"/>
          <w:szCs w:val="24"/>
          <w:rtl/>
          <w:lang w:bidi="ar-LB"/>
        </w:rPr>
        <w:tab/>
      </w:r>
    </w:p>
    <w:p w14:paraId="46D6C345" w14:textId="77777777" w:rsidR="00A43EF4" w:rsidRPr="00D93939" w:rsidRDefault="00A43EF4" w:rsidP="00A43EF4">
      <w:pPr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>أمين السر</w:t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  <w:t>قائد الفوج</w:t>
      </w:r>
    </w:p>
    <w:p w14:paraId="380E0F66" w14:textId="77777777" w:rsidR="00990CD7" w:rsidRPr="00D93939" w:rsidRDefault="00990CD7" w:rsidP="00990CD7">
      <w:pPr>
        <w:tabs>
          <w:tab w:val="right" w:leader="dot" w:pos="10065"/>
        </w:tabs>
        <w:outlineLvl w:val="0"/>
        <w:rPr>
          <w:rFonts w:cs="Arabic Transparent"/>
          <w:b/>
          <w:bCs/>
          <w:sz w:val="24"/>
          <w:szCs w:val="24"/>
          <w:lang w:bidi="ar-LB"/>
        </w:rPr>
      </w:pPr>
    </w:p>
    <w:p w14:paraId="0E719406" w14:textId="77777777" w:rsidR="00A43EF4" w:rsidRDefault="00A43EF4" w:rsidP="00A43EF4">
      <w:pPr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36486719" w14:textId="77777777" w:rsidR="005F2A4B" w:rsidRDefault="005F2A4B" w:rsidP="005F2A4B">
      <w:pPr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المرفقات:</w:t>
      </w:r>
    </w:p>
    <w:p w14:paraId="12A7F769" w14:textId="77777777" w:rsidR="005F2A4B" w:rsidRPr="00D93939" w:rsidRDefault="005F2A4B" w:rsidP="005F2A4B">
      <w:pPr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- برنامج ال</w:t>
      </w:r>
      <w:r w:rsidR="00407949">
        <w:rPr>
          <w:rFonts w:cs="Arabic Transparent" w:hint="cs"/>
          <w:b/>
          <w:bCs/>
          <w:sz w:val="24"/>
          <w:szCs w:val="24"/>
          <w:rtl/>
          <w:lang w:bidi="ar-LB"/>
        </w:rPr>
        <w:t>رحلة/الرحيل</w:t>
      </w:r>
    </w:p>
    <w:p w14:paraId="50CB3C01" w14:textId="77777777" w:rsidR="005F2A4B" w:rsidRPr="00D93939" w:rsidRDefault="005F2A4B" w:rsidP="00A43EF4">
      <w:pPr>
        <w:rPr>
          <w:rFonts w:cs="Arabic Transparent" w:hint="cs"/>
          <w:b/>
          <w:bCs/>
          <w:sz w:val="24"/>
          <w:szCs w:val="24"/>
          <w:rtl/>
          <w:lang w:bidi="ar-LB"/>
        </w:rPr>
      </w:pPr>
    </w:p>
    <w:sectPr w:rsidR="005F2A4B" w:rsidRPr="00D93939" w:rsidSect="000B7E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lowerLetter"/>
      </w:endnotePr>
      <w:pgSz w:w="11906" w:h="16838" w:code="9"/>
      <w:pgMar w:top="1374" w:right="851" w:bottom="1170" w:left="990" w:header="360" w:footer="14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1E60C" w14:textId="77777777" w:rsidR="00E60C23" w:rsidRDefault="00E60C23">
      <w:r>
        <w:separator/>
      </w:r>
    </w:p>
  </w:endnote>
  <w:endnote w:type="continuationSeparator" w:id="0">
    <w:p w14:paraId="4D2550E3" w14:textId="77777777" w:rsidR="00E60C23" w:rsidRDefault="00E60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F_Diwani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CS Diwani0 S_I normal.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89866" w14:textId="77777777" w:rsidR="00EC26D1" w:rsidRDefault="00EC26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5E885" w14:textId="5C696731" w:rsidR="000671F6" w:rsidRDefault="000671F6" w:rsidP="000671F6">
    <w:pPr>
      <w:pStyle w:val="Footer"/>
      <w:rPr>
        <w:rFonts w:hint="cs"/>
        <w:rtl/>
        <w:lang w:bidi="ar-LB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C26D1">
      <w:rPr>
        <w:rStyle w:val="PageNumber"/>
      </w:rPr>
      <w:t>1</w:t>
    </w:r>
    <w:r>
      <w:rPr>
        <w:rStyle w:val="PageNumber"/>
      </w:rPr>
      <w:fldChar w:fldCharType="end"/>
    </w:r>
    <w:r w:rsidR="007E279A">
      <mc:AlternateContent>
        <mc:Choice Requires="wps">
          <w:drawing>
            <wp:anchor distT="0" distB="0" distL="114300" distR="114300" simplePos="0" relativeHeight="251659776" behindDoc="0" locked="0" layoutInCell="1" allowOverlap="1" wp14:anchorId="00A49704" wp14:editId="79A224C4">
              <wp:simplePos x="0" y="0"/>
              <wp:positionH relativeFrom="column">
                <wp:posOffset>-5715</wp:posOffset>
              </wp:positionH>
              <wp:positionV relativeFrom="paragraph">
                <wp:posOffset>1270</wp:posOffset>
              </wp:positionV>
              <wp:extent cx="6400800" cy="0"/>
              <wp:effectExtent l="0" t="0" r="0" b="0"/>
              <wp:wrapNone/>
              <wp:docPr id="211760166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40A699" id="Line 5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.1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"/>
          </w:pict>
        </mc:Fallback>
      </mc:AlternateContent>
    </w:r>
    <w:r>
      <w:rPr>
        <w:rStyle w:val="PageNumber"/>
        <w:rFonts w:hint="cs"/>
        <w:rtl/>
      </w:rPr>
      <w:t>-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07949">
      <w:rPr>
        <w:rStyle w:val="PageNumber"/>
        <w:rtl/>
      </w:rPr>
      <w:t>1</w:t>
    </w:r>
    <w:r>
      <w:rPr>
        <w:rStyle w:val="PageNumber"/>
      </w:rPr>
      <w:fldChar w:fldCharType="end"/>
    </w:r>
    <w:r>
      <w:rPr>
        <w:rStyle w:val="PageNumber"/>
        <w:rFonts w:hint="cs"/>
        <w:rtl/>
      </w:rPr>
      <w:t xml:space="preserve">        </w:t>
    </w:r>
    <w:r>
      <w:rPr>
        <w:rStyle w:val="PageNumber"/>
        <w:rFonts w:hint="cs"/>
        <w:rtl/>
      </w:rPr>
      <w:tab/>
    </w:r>
    <w:r>
      <w:rPr>
        <w:rStyle w:val="PageNumber"/>
        <w:rFonts w:hint="cs"/>
        <w:rtl/>
      </w:rPr>
      <w:tab/>
    </w:r>
    <w:r>
      <w:rPr>
        <w:rStyle w:val="PageNumber"/>
        <w:rFonts w:hint="cs"/>
        <w:rtl/>
      </w:rPr>
      <w:tab/>
      <w:t>نموذج 5-05</w:t>
    </w:r>
  </w:p>
  <w:p w14:paraId="2A961C4C" w14:textId="77777777" w:rsidR="000671F6" w:rsidRDefault="000671F6" w:rsidP="00903372">
    <w:pPr>
      <w:pStyle w:val="Footer"/>
      <w:jc w:val="center"/>
      <w:rPr>
        <w:rFonts w:hint="cs"/>
        <w:rtl/>
        <w:lang w:bidi="ar-LB"/>
      </w:rPr>
    </w:pPr>
    <w:r>
      <w:rPr>
        <w:rFonts w:hint="cs"/>
        <w:rtl/>
        <w:lang w:bidi="ar-LB"/>
      </w:rPr>
      <w:t>جمعية الكشاف الوطني الأرثوذكسي مرخصة بموجب علم وخبر 90 / أد</w:t>
    </w:r>
  </w:p>
  <w:p w14:paraId="5BC84B40" w14:textId="77777777" w:rsidR="000671F6" w:rsidRDefault="000671F6" w:rsidP="00EC26D1">
    <w:pPr>
      <w:pStyle w:val="Footer"/>
      <w:jc w:val="center"/>
      <w:rPr>
        <w:rFonts w:hint="cs"/>
        <w:rtl/>
        <w:lang w:bidi="ar-LB"/>
      </w:rPr>
    </w:pPr>
    <w:r>
      <w:rPr>
        <w:rFonts w:hint="cs"/>
        <w:rtl/>
        <w:lang w:bidi="ar-LB"/>
      </w:rPr>
      <w:t xml:space="preserve">جمعية مرشدات الكشاف الوطني الأرثوذكسي مرخصة بموجب علم وخبر  </w:t>
    </w:r>
    <w:r w:rsidR="00EC26D1">
      <w:rPr>
        <w:lang w:bidi="ar-LB"/>
      </w:rPr>
      <w:t>516</w:t>
    </w:r>
    <w:r>
      <w:rPr>
        <w:rFonts w:hint="cs"/>
        <w:rtl/>
        <w:lang w:bidi="ar-LB"/>
      </w:rPr>
      <w:t xml:space="preserve"> / أد</w:t>
    </w:r>
  </w:p>
  <w:p w14:paraId="2DFBC692" w14:textId="77777777" w:rsidR="000671F6" w:rsidRDefault="000671F6">
    <w:pPr>
      <w:pStyle w:val="Footer"/>
      <w:rPr>
        <w:lang w:bidi="ar-L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B52C" w14:textId="77777777" w:rsidR="00EC26D1" w:rsidRDefault="00EC26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947F9" w14:textId="77777777" w:rsidR="00E60C23" w:rsidRDefault="00E60C23">
      <w:r>
        <w:separator/>
      </w:r>
    </w:p>
  </w:footnote>
  <w:footnote w:type="continuationSeparator" w:id="0">
    <w:p w14:paraId="3D9B0AB7" w14:textId="77777777" w:rsidR="00E60C23" w:rsidRDefault="00E60C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03C59" w14:textId="77777777" w:rsidR="00EC26D1" w:rsidRDefault="00EC26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E0212" w14:textId="62789975" w:rsidR="000671F6" w:rsidRDefault="007E279A">
    <w:pPr>
      <w:pStyle w:val="Header"/>
      <w:jc w:val="right"/>
      <w:rPr>
        <w:rtl/>
      </w:rPr>
    </w:pPr>
    <w:r>
      <w:rPr>
        <w:rtl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A11C71D" wp14:editId="6719C3C7">
              <wp:simplePos x="0" y="0"/>
              <wp:positionH relativeFrom="page">
                <wp:posOffset>1645920</wp:posOffset>
              </wp:positionH>
              <wp:positionV relativeFrom="paragraph">
                <wp:posOffset>2540</wp:posOffset>
              </wp:positionV>
              <wp:extent cx="4206240" cy="739140"/>
              <wp:effectExtent l="0" t="0" r="0" b="0"/>
              <wp:wrapNone/>
              <wp:docPr id="208003398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6240" cy="739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4215B9" w14:textId="77777777" w:rsidR="000671F6" w:rsidRDefault="000671F6">
                          <w:pPr>
                            <w:pStyle w:val="BodyText"/>
                            <w:spacing w:line="300" w:lineRule="atLeast"/>
                            <w:jc w:val="center"/>
                            <w:rPr>
                              <w:rFonts w:cs="MCS Diwani0 S_I normal."/>
                              <w:b/>
                              <w:bCs/>
                              <w:szCs w:val="44"/>
                            </w:rPr>
                          </w:pPr>
                          <w:r>
                            <w:rPr>
                              <w:rFonts w:cs="MCS Diwani0 S_I normal."/>
                              <w:b/>
                              <w:bCs/>
                              <w:szCs w:val="44"/>
                              <w:rtl/>
                            </w:rPr>
                            <w:t>الكشاف الوطني الأرثوذكسي</w:t>
                          </w:r>
                        </w:p>
                        <w:p w14:paraId="13482690" w14:textId="77777777" w:rsidR="000671F6" w:rsidRDefault="000671F6">
                          <w:pPr>
                            <w:pStyle w:val="BodyText"/>
                            <w:spacing w:line="300" w:lineRule="atLeast"/>
                            <w:jc w:val="center"/>
                            <w:rPr>
                              <w:szCs w:val="44"/>
                              <w:rtl/>
                            </w:rPr>
                          </w:pPr>
                          <w:r>
                            <w:rPr>
                              <w:rFonts w:cs="MCS Diwani0 S_I normal."/>
                              <w:b/>
                              <w:bCs/>
                              <w:szCs w:val="44"/>
                              <w:rtl/>
                            </w:rPr>
                            <w:t xml:space="preserve">مرشدات الكشاف الوطني الأرثوذكسي </w:t>
                          </w:r>
                          <w:r>
                            <w:rPr>
                              <w:rFonts w:cs="MCS Diwani0 S_I normal."/>
                              <w:b/>
                              <w:bCs/>
                              <w:szCs w:val="44"/>
                              <w:rtl/>
                            </w:rPr>
                            <w:c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11C71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9.6pt;margin-top:.2pt;width:331.2pt;height:58.2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" filled="f" stroked="f">
              <v:textbox>
                <w:txbxContent>
                  <w:p w14:paraId="454215B9" w14:textId="77777777" w:rsidR="000671F6" w:rsidRDefault="000671F6">
                    <w:pPr>
                      <w:pStyle w:val="BodyText"/>
                      <w:spacing w:line="300" w:lineRule="atLeast"/>
                      <w:jc w:val="center"/>
                      <w:rPr>
                        <w:rFonts w:cs="MCS Diwani0 S_I normal."/>
                        <w:b/>
                        <w:bCs/>
                        <w:szCs w:val="44"/>
                      </w:rPr>
                    </w:pPr>
                    <w:r>
                      <w:rPr>
                        <w:rFonts w:cs="MCS Diwani0 S_I normal."/>
                        <w:b/>
                        <w:bCs/>
                        <w:szCs w:val="44"/>
                        <w:rtl/>
                      </w:rPr>
                      <w:t>الكشاف الوطني الأرثوذكسي</w:t>
                    </w:r>
                  </w:p>
                  <w:p w14:paraId="13482690" w14:textId="77777777" w:rsidR="000671F6" w:rsidRDefault="000671F6">
                    <w:pPr>
                      <w:pStyle w:val="BodyText"/>
                      <w:spacing w:line="300" w:lineRule="atLeast"/>
                      <w:jc w:val="center"/>
                      <w:rPr>
                        <w:szCs w:val="44"/>
                        <w:rtl/>
                      </w:rPr>
                    </w:pPr>
                    <w:r>
                      <w:rPr>
                        <w:rFonts w:cs="MCS Diwani0 S_I normal."/>
                        <w:b/>
                        <w:bCs/>
                        <w:szCs w:val="44"/>
                        <w:rtl/>
                      </w:rPr>
                      <w:t xml:space="preserve">مرشدات الكشاف الوطني الأرثوذكسي </w:t>
                    </w:r>
                    <w:r>
                      <w:rPr>
                        <w:rFonts w:cs="MCS Diwani0 S_I normal."/>
                        <w:b/>
                        <w:bCs/>
                        <w:szCs w:val="44"/>
                        <w:rtl/>
                      </w:rPr>
                      <w:cr/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tl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7108671" wp14:editId="64A1D579">
              <wp:simplePos x="0" y="0"/>
              <wp:positionH relativeFrom="page">
                <wp:posOffset>5951220</wp:posOffset>
              </wp:positionH>
              <wp:positionV relativeFrom="paragraph">
                <wp:posOffset>-76835</wp:posOffset>
              </wp:positionV>
              <wp:extent cx="915035" cy="822960"/>
              <wp:effectExtent l="0" t="0" r="0" b="0"/>
              <wp:wrapNone/>
              <wp:docPr id="63575633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1B9E30" w14:textId="2F0FB8D4" w:rsidR="000671F6" w:rsidRDefault="007E279A">
                          <w:pPr>
                            <w:jc w:val="right"/>
                            <w:rPr>
                              <w:rtl/>
                            </w:rPr>
                          </w:pPr>
                          <w:r>
                            <w:rPr>
                              <w:rtl/>
                            </w:rPr>
                            <w:drawing>
                              <wp:inline distT="0" distB="0" distL="0" distR="0" wp14:anchorId="714D67DC" wp14:editId="3411EF22">
                                <wp:extent cx="733425" cy="733425"/>
                                <wp:effectExtent l="0" t="0" r="0" b="0"/>
                                <wp:docPr id="1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33425" cy="733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08671" id="Text Box 3" o:spid="_x0000_s1027" type="#_x0000_t202" style="position:absolute;margin-left:468.6pt;margin-top:-6.05pt;width:72.05pt;height:64.8pt;z-index:25165772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" filled="f" stroked="f">
              <v:textbox style="mso-fit-shape-to-text:t">
                <w:txbxContent>
                  <w:p w14:paraId="511B9E30" w14:textId="2F0FB8D4" w:rsidR="000671F6" w:rsidRDefault="007E279A">
                    <w:pPr>
                      <w:jc w:val="right"/>
                      <w:rPr>
                        <w:rtl/>
                      </w:rPr>
                    </w:pPr>
                    <w:r>
                      <w:rPr>
                        <w:rtl/>
                      </w:rPr>
                      <w:drawing>
                        <wp:inline distT="0" distB="0" distL="0" distR="0" wp14:anchorId="714D67DC" wp14:editId="3411EF22">
                          <wp:extent cx="733425" cy="733425"/>
                          <wp:effectExtent l="0" t="0" r="0" b="0"/>
                          <wp:docPr id="1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33425" cy="733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tl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0026DE6" wp14:editId="56B6ADB4">
              <wp:simplePos x="0" y="0"/>
              <wp:positionH relativeFrom="page">
                <wp:posOffset>508635</wp:posOffset>
              </wp:positionH>
              <wp:positionV relativeFrom="paragraph">
                <wp:posOffset>-71755</wp:posOffset>
              </wp:positionV>
              <wp:extent cx="915035" cy="822960"/>
              <wp:effectExtent l="0" t="0" r="0" b="0"/>
              <wp:wrapNone/>
              <wp:docPr id="4866384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3C2119" w14:textId="1165F56C" w:rsidR="000671F6" w:rsidRDefault="007E279A">
                          <w:pPr>
                            <w:jc w:val="right"/>
                            <w:rPr>
                              <w:rtl/>
                            </w:rPr>
                          </w:pPr>
                          <w:r>
                            <w:rPr>
                              <w:rtl/>
                            </w:rPr>
                            <w:drawing>
                              <wp:inline distT="0" distB="0" distL="0" distR="0" wp14:anchorId="41966599" wp14:editId="5DF4BF91">
                                <wp:extent cx="733425" cy="733425"/>
                                <wp:effectExtent l="0" t="0" r="0" b="0"/>
                                <wp:docPr id="2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33425" cy="733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026DE6" id="Text Box 1" o:spid="_x0000_s1028" type="#_x0000_t202" style="position:absolute;margin-left:40.05pt;margin-top:-5.65pt;width:72.05pt;height:64.8pt;z-index:25165568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" filled="f" stroked="f">
              <v:textbox style="mso-fit-shape-to-text:t">
                <w:txbxContent>
                  <w:p w14:paraId="623C2119" w14:textId="1165F56C" w:rsidR="000671F6" w:rsidRDefault="007E279A">
                    <w:pPr>
                      <w:jc w:val="right"/>
                      <w:rPr>
                        <w:rtl/>
                      </w:rPr>
                    </w:pPr>
                    <w:r>
                      <w:rPr>
                        <w:rtl/>
                      </w:rPr>
                      <w:drawing>
                        <wp:inline distT="0" distB="0" distL="0" distR="0" wp14:anchorId="41966599" wp14:editId="5DF4BF91">
                          <wp:extent cx="733425" cy="733425"/>
                          <wp:effectExtent l="0" t="0" r="0" b="0"/>
                          <wp:docPr id="2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33425" cy="733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shape>
          </w:pict>
        </mc:Fallback>
      </mc:AlternateContent>
    </w:r>
  </w:p>
  <w:p w14:paraId="3D2251EB" w14:textId="77777777" w:rsidR="000671F6" w:rsidRDefault="000671F6">
    <w:pPr>
      <w:pStyle w:val="Header"/>
      <w:jc w:val="right"/>
      <w:rPr>
        <w:rtl/>
      </w:rPr>
    </w:pPr>
  </w:p>
  <w:p w14:paraId="68AD74FE" w14:textId="77777777" w:rsidR="000671F6" w:rsidRDefault="000671F6">
    <w:pPr>
      <w:pStyle w:val="Header"/>
      <w:jc w:val="right"/>
      <w:rPr>
        <w:rtl/>
      </w:rPr>
    </w:pPr>
  </w:p>
  <w:p w14:paraId="616E1F32" w14:textId="77777777" w:rsidR="000671F6" w:rsidRDefault="000671F6">
    <w:pPr>
      <w:pStyle w:val="Header"/>
      <w:jc w:val="right"/>
      <w:rPr>
        <w:rtl/>
      </w:rPr>
    </w:pPr>
  </w:p>
  <w:p w14:paraId="58AFA2B8" w14:textId="1811215D" w:rsidR="000671F6" w:rsidRDefault="007E279A">
    <w:pPr>
      <w:pStyle w:val="Header"/>
      <w:jc w:val="right"/>
      <w:rPr>
        <w:rtl/>
      </w:rPr>
    </w:pPr>
    <w:r>
      <w:rPr>
        <w:rtl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83EEA05" wp14:editId="24597CB0">
              <wp:simplePos x="0" y="0"/>
              <wp:positionH relativeFrom="column">
                <wp:posOffset>-5715</wp:posOffset>
              </wp:positionH>
              <wp:positionV relativeFrom="paragraph">
                <wp:posOffset>43815</wp:posOffset>
              </wp:positionV>
              <wp:extent cx="6400800" cy="0"/>
              <wp:effectExtent l="0" t="0" r="0" b="0"/>
              <wp:wrapNone/>
              <wp:docPr id="81147657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030B36" id="Line 4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3.45pt" to="503.5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FE121" w14:textId="77777777" w:rsidR="00EC26D1" w:rsidRDefault="00EC26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2"/>
      </v:shape>
    </w:pict>
  </w:numPicBullet>
  <w:abstractNum w:abstractNumId="0" w15:restartNumberingAfterBreak="0">
    <w:nsid w:val="24CA0773"/>
    <w:multiLevelType w:val="hybridMultilevel"/>
    <w:tmpl w:val="F08A8DAA"/>
    <w:lvl w:ilvl="0" w:tplc="0409000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60"/>
        </w:tabs>
        <w:ind w:left="2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80"/>
        </w:tabs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00"/>
        </w:tabs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20"/>
        </w:tabs>
        <w:ind w:left="4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40"/>
        </w:tabs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60"/>
        </w:tabs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80"/>
        </w:tabs>
        <w:ind w:left="6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00"/>
        </w:tabs>
        <w:ind w:left="7300" w:hanging="360"/>
      </w:pPr>
      <w:rPr>
        <w:rFonts w:ascii="Wingdings" w:hAnsi="Wingdings" w:hint="default"/>
      </w:rPr>
    </w:lvl>
  </w:abstractNum>
  <w:abstractNum w:abstractNumId="1" w15:restartNumberingAfterBreak="0">
    <w:nsid w:val="25D648BE"/>
    <w:multiLevelType w:val="hybridMultilevel"/>
    <w:tmpl w:val="DB3C44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5730D"/>
    <w:multiLevelType w:val="hybridMultilevel"/>
    <w:tmpl w:val="BD56434E"/>
    <w:lvl w:ilvl="0" w:tplc="0409000D">
      <w:start w:val="1"/>
      <w:numFmt w:val="bullet"/>
      <w:lvlText w:val="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4342761B"/>
    <w:multiLevelType w:val="hybridMultilevel"/>
    <w:tmpl w:val="988801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642274"/>
    <w:multiLevelType w:val="hybridMultilevel"/>
    <w:tmpl w:val="FD7628D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872334"/>
    <w:multiLevelType w:val="hybridMultilevel"/>
    <w:tmpl w:val="5E24131C"/>
    <w:lvl w:ilvl="0" w:tplc="0409000D">
      <w:start w:val="1"/>
      <w:numFmt w:val="bullet"/>
      <w:lvlText w:val="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num w:numId="1" w16cid:durableId="1957447142">
    <w:abstractNumId w:val="0"/>
  </w:num>
  <w:num w:numId="2" w16cid:durableId="1358697441">
    <w:abstractNumId w:val="1"/>
  </w:num>
  <w:num w:numId="3" w16cid:durableId="1322152483">
    <w:abstractNumId w:val="4"/>
  </w:num>
  <w:num w:numId="4" w16cid:durableId="2080978724">
    <w:abstractNumId w:val="3"/>
  </w:num>
  <w:num w:numId="5" w16cid:durableId="680351125">
    <w:abstractNumId w:val="5"/>
  </w:num>
  <w:num w:numId="6" w16cid:durableId="1963269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lowerLetter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CA"/>
    <w:rsid w:val="0001605A"/>
    <w:rsid w:val="000352CD"/>
    <w:rsid w:val="00054CCA"/>
    <w:rsid w:val="000671F6"/>
    <w:rsid w:val="000B7EFC"/>
    <w:rsid w:val="000E0FE9"/>
    <w:rsid w:val="00162897"/>
    <w:rsid w:val="00191D05"/>
    <w:rsid w:val="00196E9F"/>
    <w:rsid w:val="001A2D59"/>
    <w:rsid w:val="001C0DC6"/>
    <w:rsid w:val="00292C6F"/>
    <w:rsid w:val="002B1800"/>
    <w:rsid w:val="002E6721"/>
    <w:rsid w:val="00351922"/>
    <w:rsid w:val="00365FFB"/>
    <w:rsid w:val="003A7ADB"/>
    <w:rsid w:val="00407949"/>
    <w:rsid w:val="004221D2"/>
    <w:rsid w:val="00483CCB"/>
    <w:rsid w:val="004D067D"/>
    <w:rsid w:val="005101AB"/>
    <w:rsid w:val="0057329C"/>
    <w:rsid w:val="00573783"/>
    <w:rsid w:val="005F2A4B"/>
    <w:rsid w:val="006023E1"/>
    <w:rsid w:val="007A2C5B"/>
    <w:rsid w:val="007E279A"/>
    <w:rsid w:val="00903372"/>
    <w:rsid w:val="009044B9"/>
    <w:rsid w:val="00975D83"/>
    <w:rsid w:val="00990CD7"/>
    <w:rsid w:val="00997F28"/>
    <w:rsid w:val="00A07B06"/>
    <w:rsid w:val="00A13488"/>
    <w:rsid w:val="00A43EF4"/>
    <w:rsid w:val="00B005B3"/>
    <w:rsid w:val="00B3592D"/>
    <w:rsid w:val="00BE2D1A"/>
    <w:rsid w:val="00BE7CC3"/>
    <w:rsid w:val="00C87041"/>
    <w:rsid w:val="00CE3358"/>
    <w:rsid w:val="00CF52CE"/>
    <w:rsid w:val="00D17C2E"/>
    <w:rsid w:val="00D46480"/>
    <w:rsid w:val="00D51374"/>
    <w:rsid w:val="00D7023E"/>
    <w:rsid w:val="00D93939"/>
    <w:rsid w:val="00D96B12"/>
    <w:rsid w:val="00E60C23"/>
    <w:rsid w:val="00EC26D1"/>
    <w:rsid w:val="00ED17F4"/>
    <w:rsid w:val="00FC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0AA764"/>
  <w15:chartTrackingRefBased/>
  <w15:docId w15:val="{72768BAF-6C49-4FD1-ADC4-2A505177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noProof/>
    </w:rPr>
  </w:style>
  <w:style w:type="paragraph" w:styleId="Heading1">
    <w:name w:val="heading 1"/>
    <w:basedOn w:val="Normal"/>
    <w:next w:val="Normal"/>
    <w:qFormat/>
    <w:pPr>
      <w:keepNext/>
      <w:ind w:left="-993" w:right="-908"/>
      <w:outlineLvl w:val="0"/>
    </w:pPr>
    <w:rPr>
      <w:b/>
      <w:bCs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ind w:right="720" w:firstLine="848"/>
      <w:outlineLvl w:val="1"/>
    </w:pPr>
    <w:rPr>
      <w:rFonts w:cs="Arabic Transparent"/>
      <w:szCs w:val="32"/>
    </w:rPr>
  </w:style>
  <w:style w:type="paragraph" w:styleId="Heading3">
    <w:name w:val="heading 3"/>
    <w:basedOn w:val="Normal"/>
    <w:next w:val="Normal"/>
    <w:qFormat/>
    <w:pPr>
      <w:keepNext/>
      <w:ind w:right="720"/>
      <w:jc w:val="center"/>
      <w:outlineLvl w:val="2"/>
    </w:pPr>
    <w:rPr>
      <w:szCs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ind w:right="720"/>
      <w:jc w:val="center"/>
      <w:outlineLvl w:val="4"/>
    </w:pPr>
    <w:rPr>
      <w:rFonts w:cs="Arabic Transparent"/>
      <w:b/>
      <w:bCs/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tabs>
        <w:tab w:val="right" w:pos="10062"/>
      </w:tabs>
      <w:outlineLvl w:val="5"/>
    </w:pPr>
    <w:rPr>
      <w:rFonts w:cs="Arabic Transparent"/>
      <w:b/>
      <w:bCs/>
      <w:szCs w:val="32"/>
    </w:rPr>
  </w:style>
  <w:style w:type="paragraph" w:styleId="Heading7">
    <w:name w:val="heading 7"/>
    <w:basedOn w:val="Normal"/>
    <w:next w:val="Normal"/>
    <w:qFormat/>
    <w:pPr>
      <w:keepNext/>
      <w:ind w:right="142"/>
      <w:outlineLvl w:val="6"/>
    </w:pPr>
    <w:rPr>
      <w:rFonts w:cs="Arabic Transparent"/>
      <w:b/>
      <w:bCs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rFonts w:cs="AF_Diwani"/>
      <w:szCs w:val="28"/>
    </w:rPr>
  </w:style>
  <w:style w:type="paragraph" w:styleId="BodyText2">
    <w:name w:val="Body Text 2"/>
    <w:basedOn w:val="Normal"/>
    <w:pPr>
      <w:ind w:right="720"/>
    </w:pPr>
    <w:rPr>
      <w:rFonts w:cs="Arabic Transparent"/>
      <w:b/>
      <w:bCs/>
      <w:szCs w:val="32"/>
    </w:rPr>
  </w:style>
  <w:style w:type="paragraph" w:styleId="Caption">
    <w:name w:val="caption"/>
    <w:basedOn w:val="Normal"/>
    <w:next w:val="Normal"/>
    <w:qFormat/>
    <w:pPr>
      <w:framePr w:hSpace="181" w:vSpace="181" w:wrap="around" w:vAnchor="text" w:hAnchor="text" w:xAlign="outside" w:y="1"/>
      <w:bidi w:val="0"/>
      <w:ind w:right="720"/>
      <w:jc w:val="right"/>
    </w:pPr>
    <w:rPr>
      <w:rFonts w:cs="Arabic Transparent"/>
      <w:b/>
      <w:bCs/>
      <w:noProof w:val="0"/>
      <w:sz w:val="24"/>
      <w:szCs w:val="32"/>
    </w:rPr>
  </w:style>
  <w:style w:type="paragraph" w:styleId="DocumentMap">
    <w:name w:val="Document Map"/>
    <w:basedOn w:val="Normal"/>
    <w:semiHidden/>
    <w:rsid w:val="00CE3358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2E672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A43EF4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cs="Times New Roman"/>
      <w:noProof w:val="0"/>
      <w:lang w:eastAsia="zh-CN"/>
    </w:rPr>
  </w:style>
  <w:style w:type="character" w:styleId="PageNumber">
    <w:name w:val="page number"/>
    <w:basedOn w:val="DefaultParagraphFont"/>
    <w:rsid w:val="00D93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SNO_GNO%20Color%20Heade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SNO_GNO Color Headers</Template>
  <TotalTime>1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جانب:</vt:lpstr>
    </vt:vector>
  </TitlesOfParts>
  <Company>National Orthodox Scouts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جانب:</dc:title>
  <dc:subject/>
  <dc:creator>SNO</dc:creator>
  <cp:keywords/>
  <cp:lastModifiedBy>Paul Ojeil</cp:lastModifiedBy>
  <cp:revision>2</cp:revision>
  <cp:lastPrinted>2002-05-11T12:25:00Z</cp:lastPrinted>
  <dcterms:created xsi:type="dcterms:W3CDTF">2023-05-23T18:39:00Z</dcterms:created>
  <dcterms:modified xsi:type="dcterms:W3CDTF">2023-05-23T18:39:00Z</dcterms:modified>
</cp:coreProperties>
</file>