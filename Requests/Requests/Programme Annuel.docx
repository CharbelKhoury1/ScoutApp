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38DB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3904215F" w14:textId="77777777" w:rsidR="000E0FE9" w:rsidRPr="000E0FE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الرقم الصادر:</w:t>
      </w:r>
    </w:p>
    <w:p w14:paraId="6E80FE12" w14:textId="77777777" w:rsidR="00CF52CE" w:rsidRPr="000E0FE9" w:rsidRDefault="000E0FE9" w:rsidP="00CD0531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CC06EB">
        <w:rPr>
          <w:rFonts w:cs="Arabic Transparent" w:hint="cs"/>
          <w:b/>
          <w:bCs/>
          <w:sz w:val="24"/>
          <w:szCs w:val="24"/>
          <w:rtl/>
          <w:lang w:bidi="ar-LB"/>
        </w:rPr>
        <w:t>برنامج النشاطات من تاريخ</w:t>
      </w:r>
      <w:r w:rsidR="00CD0531">
        <w:rPr>
          <w:rFonts w:cs="Arabic Transparent" w:hint="cs"/>
          <w:b/>
          <w:bCs/>
          <w:sz w:val="24"/>
          <w:szCs w:val="24"/>
          <w:rtl/>
          <w:lang w:bidi="ar-LB"/>
        </w:rPr>
        <w:t>..................</w:t>
      </w:r>
      <w:r w:rsidR="00CC06EB">
        <w:rPr>
          <w:rFonts w:cs="Arabic Transparent" w:hint="cs"/>
          <w:b/>
          <w:bCs/>
          <w:sz w:val="24"/>
          <w:szCs w:val="24"/>
          <w:rtl/>
          <w:lang w:bidi="ar-LB"/>
        </w:rPr>
        <w:t>إلى</w:t>
      </w:r>
      <w:r w:rsidR="00CD0531">
        <w:rPr>
          <w:rFonts w:cs="Arabic Transparent" w:hint="cs"/>
          <w:b/>
          <w:bCs/>
          <w:sz w:val="24"/>
          <w:szCs w:val="24"/>
          <w:rtl/>
          <w:lang w:bidi="ar-LB"/>
        </w:rPr>
        <w:t>................</w:t>
      </w:r>
      <w:r w:rsidR="00CC06EB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              </w:t>
      </w:r>
    </w:p>
    <w:p w14:paraId="659FDA18" w14:textId="1A4FF77F" w:rsidR="00FC41F7" w:rsidRPr="000E0FE9" w:rsidRDefault="00B174E2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275A1E" wp14:editId="0297F2F3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12706752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83B95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407EB7BD" w14:textId="77777777" w:rsidR="000E0FE9" w:rsidRPr="000E0FE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E0FE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585BB283" w14:textId="77777777" w:rsidR="0001799E" w:rsidRDefault="008F2A5D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50DC3829" w14:textId="77777777" w:rsidR="008F2A5D" w:rsidRDefault="008F2A5D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B635E4E" w14:textId="77777777" w:rsidR="00CC06EB" w:rsidRDefault="00AB1430" w:rsidP="00AB1430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 xml:space="preserve">نرفع </w:t>
      </w:r>
      <w:r w:rsidR="00CC06EB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إليكم البرنامج المتعلّق بالنشاطات الخارجيّة الّتي ينوي الفوج إقامتها بين تاريخ                و تاريخ              </w:t>
      </w:r>
    </w:p>
    <w:p w14:paraId="1E258EE9" w14:textId="77777777" w:rsidR="00090737" w:rsidRDefault="00CC06EB" w:rsidP="00194012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ونرجو من حضرتكم إرسال موافقتكم على هذا ا</w:t>
      </w:r>
      <w:r w:rsidR="00194012">
        <w:rPr>
          <w:rFonts w:cs="Arabic Transparent" w:hint="cs"/>
          <w:b/>
          <w:bCs/>
          <w:sz w:val="24"/>
          <w:szCs w:val="24"/>
          <w:rtl/>
          <w:lang w:bidi="ar-LB"/>
        </w:rPr>
        <w:t>لبرنامج ونتمنّى دعمكم ومؤازرتكم، على أن نرسل لكم علماً وخبراً بالنشاط قبل إقامته مرفقاً بالبرنامج المفصّل.</w:t>
      </w:r>
      <w:r w:rsidR="005670C2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</w:p>
    <w:p w14:paraId="21E83971" w14:textId="77777777" w:rsidR="00194012" w:rsidRDefault="00194012" w:rsidP="00194012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5"/>
        <w:gridCol w:w="1740"/>
        <w:gridCol w:w="1739"/>
        <w:gridCol w:w="1641"/>
        <w:gridCol w:w="3200"/>
      </w:tblGrid>
      <w:tr w:rsidR="00CC06EB" w14:paraId="7EFC0420" w14:textId="77777777">
        <w:tc>
          <w:tcPr>
            <w:tcW w:w="1740" w:type="dxa"/>
            <w:shd w:val="clear" w:color="auto" w:fill="auto"/>
          </w:tcPr>
          <w:p w14:paraId="64F071C0" w14:textId="77777777" w:rsidR="00CC06EB" w:rsidRDefault="00CC06EB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التاريخ</w:t>
            </w:r>
            <w:r w:rsidR="00AB1430">
              <w:rPr>
                <w:rStyle w:val="FootnoteReference"/>
                <w:b/>
                <w:bCs/>
                <w:sz w:val="24"/>
                <w:szCs w:val="24"/>
                <w:rtl/>
              </w:rPr>
              <w:footnoteReference w:id="1"/>
            </w:r>
          </w:p>
        </w:tc>
        <w:tc>
          <w:tcPr>
            <w:tcW w:w="1744" w:type="dxa"/>
            <w:shd w:val="clear" w:color="auto" w:fill="auto"/>
          </w:tcPr>
          <w:p w14:paraId="7748BA73" w14:textId="77777777" w:rsidR="00CC06EB" w:rsidRDefault="00CC06EB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نوع النشاط</w:t>
            </w:r>
            <w:r w:rsidR="00AB1430">
              <w:rPr>
                <w:rStyle w:val="FootnoteReference"/>
                <w:b/>
                <w:bCs/>
                <w:sz w:val="24"/>
                <w:szCs w:val="24"/>
                <w:rtl/>
              </w:rPr>
              <w:footnoteReference w:id="2"/>
            </w:r>
          </w:p>
        </w:tc>
        <w:tc>
          <w:tcPr>
            <w:tcW w:w="1744" w:type="dxa"/>
            <w:shd w:val="clear" w:color="auto" w:fill="auto"/>
          </w:tcPr>
          <w:p w14:paraId="3C25B69A" w14:textId="77777777" w:rsidR="00CC06EB" w:rsidRDefault="00CC06EB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المكان</w:t>
            </w:r>
          </w:p>
        </w:tc>
        <w:tc>
          <w:tcPr>
            <w:tcW w:w="1645" w:type="dxa"/>
            <w:shd w:val="clear" w:color="auto" w:fill="auto"/>
          </w:tcPr>
          <w:p w14:paraId="0DDB1049" w14:textId="77777777" w:rsidR="00CC06EB" w:rsidRDefault="00CC06EB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هدف النشاط</w:t>
            </w:r>
            <w:r w:rsidR="00AB1430">
              <w:rPr>
                <w:rStyle w:val="FootnoteReference"/>
                <w:b/>
                <w:bCs/>
                <w:sz w:val="24"/>
                <w:szCs w:val="24"/>
                <w:rtl/>
              </w:rPr>
              <w:footnoteReference w:id="3"/>
            </w:r>
          </w:p>
        </w:tc>
        <w:tc>
          <w:tcPr>
            <w:tcW w:w="3211" w:type="dxa"/>
            <w:shd w:val="clear" w:color="auto" w:fill="auto"/>
          </w:tcPr>
          <w:p w14:paraId="280C67EF" w14:textId="77777777" w:rsidR="00CC06EB" w:rsidRDefault="008F2A5D">
            <w:pPr>
              <w:tabs>
                <w:tab w:val="right" w:leader="dot" w:pos="10065"/>
              </w:tabs>
              <w:jc w:val="center"/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الف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رق</w:t>
            </w:r>
            <w:r w:rsidR="00CC06EB"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المشاركة</w:t>
            </w:r>
          </w:p>
        </w:tc>
      </w:tr>
      <w:tr w:rsidR="00CC06EB" w14:paraId="1C65A1B5" w14:textId="77777777">
        <w:tc>
          <w:tcPr>
            <w:tcW w:w="1740" w:type="dxa"/>
            <w:shd w:val="clear" w:color="auto" w:fill="auto"/>
          </w:tcPr>
          <w:p w14:paraId="25374AB2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553946EF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1163287A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2414882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42B7B348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78ED46E" w14:textId="77777777">
        <w:tc>
          <w:tcPr>
            <w:tcW w:w="1740" w:type="dxa"/>
            <w:shd w:val="clear" w:color="auto" w:fill="auto"/>
          </w:tcPr>
          <w:p w14:paraId="01F95A59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560BC7A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1CF6F171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1645" w:type="dxa"/>
            <w:shd w:val="clear" w:color="auto" w:fill="auto"/>
          </w:tcPr>
          <w:p w14:paraId="48994721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3B4A96FA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651F320" w14:textId="77777777">
        <w:tc>
          <w:tcPr>
            <w:tcW w:w="1740" w:type="dxa"/>
            <w:shd w:val="clear" w:color="auto" w:fill="auto"/>
          </w:tcPr>
          <w:p w14:paraId="7D78511B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0BCC6E26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3CAA6CAA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71178CD2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2F82570A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2E396872" w14:textId="77777777">
        <w:tc>
          <w:tcPr>
            <w:tcW w:w="1740" w:type="dxa"/>
            <w:shd w:val="clear" w:color="auto" w:fill="auto"/>
          </w:tcPr>
          <w:p w14:paraId="00E8D9F6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7FFE62D8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5D22E650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1EEA7B62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248C1CCB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420FBD41" w14:textId="77777777">
        <w:tc>
          <w:tcPr>
            <w:tcW w:w="1740" w:type="dxa"/>
            <w:shd w:val="clear" w:color="auto" w:fill="auto"/>
          </w:tcPr>
          <w:p w14:paraId="6B68A8F1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292602FD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324D6ADE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5F09A103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0F72CC2E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721A1406" w14:textId="77777777">
        <w:tc>
          <w:tcPr>
            <w:tcW w:w="1740" w:type="dxa"/>
            <w:shd w:val="clear" w:color="auto" w:fill="auto"/>
          </w:tcPr>
          <w:p w14:paraId="70DC377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4B48835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37E32939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20B14547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4BBB78E7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6822291" w14:textId="77777777">
        <w:tc>
          <w:tcPr>
            <w:tcW w:w="1740" w:type="dxa"/>
            <w:shd w:val="clear" w:color="auto" w:fill="auto"/>
          </w:tcPr>
          <w:p w14:paraId="6D7F2FC6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4358BA09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3DE5D5E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354B77E0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2B42A35E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DDF1DD7" w14:textId="77777777">
        <w:tc>
          <w:tcPr>
            <w:tcW w:w="1740" w:type="dxa"/>
            <w:shd w:val="clear" w:color="auto" w:fill="auto"/>
          </w:tcPr>
          <w:p w14:paraId="3974F137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56568AF8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511E2A94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0D544B7B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75E06DBF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BE9CDAA" w14:textId="77777777">
        <w:tc>
          <w:tcPr>
            <w:tcW w:w="1740" w:type="dxa"/>
            <w:shd w:val="clear" w:color="auto" w:fill="auto"/>
          </w:tcPr>
          <w:p w14:paraId="338898D9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1A5C8B36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6B5549F1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42028CA6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76DA9DEF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1CDEAF42" w14:textId="77777777">
        <w:tc>
          <w:tcPr>
            <w:tcW w:w="1740" w:type="dxa"/>
            <w:shd w:val="clear" w:color="auto" w:fill="auto"/>
          </w:tcPr>
          <w:p w14:paraId="1383C5B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41446727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7836180F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4E45EFEF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6C1280A8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  <w:tr w:rsidR="00CC06EB" w14:paraId="34C1E6FB" w14:textId="77777777">
        <w:tc>
          <w:tcPr>
            <w:tcW w:w="1740" w:type="dxa"/>
            <w:shd w:val="clear" w:color="auto" w:fill="auto"/>
          </w:tcPr>
          <w:p w14:paraId="25F64521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73C6C7C5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44" w:type="dxa"/>
            <w:shd w:val="clear" w:color="auto" w:fill="auto"/>
          </w:tcPr>
          <w:p w14:paraId="2BEAC708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645" w:type="dxa"/>
            <w:shd w:val="clear" w:color="auto" w:fill="auto"/>
          </w:tcPr>
          <w:p w14:paraId="68E23820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11" w:type="dxa"/>
            <w:shd w:val="clear" w:color="auto" w:fill="auto"/>
          </w:tcPr>
          <w:p w14:paraId="499002A2" w14:textId="77777777" w:rsidR="00CC06EB" w:rsidRDefault="00CC06EB">
            <w:pPr>
              <w:tabs>
                <w:tab w:val="right" w:leader="dot" w:pos="10065"/>
              </w:tabs>
              <w:outlineLvl w:val="0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</w:tc>
      </w:tr>
    </w:tbl>
    <w:p w14:paraId="0DC6F4C4" w14:textId="77777777" w:rsidR="00CC06EB" w:rsidRDefault="00CC06E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</w:p>
    <w:p w14:paraId="24A8C4EB" w14:textId="77777777" w:rsidR="00B46C5B" w:rsidRDefault="00B46C5B" w:rsidP="00990CD7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قائد الفوج (حقل اختياري):</w:t>
      </w:r>
    </w:p>
    <w:p w14:paraId="79972A4F" w14:textId="77777777" w:rsidR="00A43EF4" w:rsidRDefault="00B46C5B" w:rsidP="00194012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73F08B8" w14:textId="77777777" w:rsidR="00A43EF4" w:rsidRPr="000E0FE9" w:rsidRDefault="00A43EF4" w:rsidP="00A43EF4">
      <w:pPr>
        <w:tabs>
          <w:tab w:val="right" w:leader="dot" w:pos="10065"/>
        </w:tabs>
        <w:outlineLvl w:val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وتفضّلوا بقبول الاحترام،</w:t>
      </w:r>
    </w:p>
    <w:p w14:paraId="083E439A" w14:textId="77777777" w:rsidR="00B46C5B" w:rsidRDefault="00B46C5B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7B42CBB" w14:textId="77777777" w:rsidR="00B46C5B" w:rsidRDefault="00B46C5B" w:rsidP="008B52B6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3624EE35" w14:textId="77777777" w:rsidR="008F2A5D" w:rsidRDefault="008F2A5D" w:rsidP="00AB1430">
      <w:pPr>
        <w:ind w:left="1440" w:firstLine="720"/>
        <w:rPr>
          <w:rFonts w:cs="Arabic Transparent"/>
          <w:b/>
          <w:bCs/>
          <w:sz w:val="24"/>
          <w:szCs w:val="24"/>
          <w:lang w:bidi="ar-LB"/>
        </w:rPr>
      </w:pPr>
    </w:p>
    <w:p w14:paraId="41D32CCA" w14:textId="77777777" w:rsidR="008F2A5D" w:rsidRDefault="008F2A5D" w:rsidP="00AB1430">
      <w:pPr>
        <w:ind w:left="1440" w:firstLine="720"/>
        <w:rPr>
          <w:rFonts w:cs="Arabic Transparent"/>
          <w:b/>
          <w:bCs/>
          <w:sz w:val="24"/>
          <w:szCs w:val="24"/>
          <w:lang w:bidi="ar-LB"/>
        </w:rPr>
      </w:pPr>
    </w:p>
    <w:p w14:paraId="5D6A0A70" w14:textId="77777777" w:rsidR="00AB1430" w:rsidRDefault="00AB1430" w:rsidP="008F2A5D">
      <w:pPr>
        <w:ind w:left="1440" w:firstLine="720"/>
        <w:rPr>
          <w:rFonts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  <w:r>
        <w:rPr>
          <w:b/>
          <w:bCs/>
          <w:vanish/>
          <w:sz w:val="24"/>
          <w:szCs w:val="24"/>
          <w:lang w:bidi="ar-LB"/>
        </w:rPr>
        <w:cr/>
        <w:t xml:space="preserve">كمفقةكةالبرنامج ونتمنّى دعمكم زى دعمكم زمؤازرتكم.تها بين تاريخ                و تاريخ              </w:t>
      </w:r>
      <w:r>
        <w:rPr>
          <w:b/>
          <w:bCs/>
          <w:vanish/>
          <w:sz w:val="24"/>
          <w:szCs w:val="24"/>
          <w:lang w:bidi="ar-LB"/>
        </w:rPr>
        <w:cr/>
        <w:t>...........................</w:t>
      </w:r>
    </w:p>
    <w:p w14:paraId="481F4859" w14:textId="77777777" w:rsidR="00A43EF4" w:rsidRPr="000E0FE9" w:rsidRDefault="00AB1430" w:rsidP="008F2A5D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cr/>
        <w:t>ي،.......الي، رياولا، دورة رياضية،.....</w:t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  <w:r w:rsidR="008F2A5D">
        <w:rPr>
          <w:rFonts w:cs="Arabic Transparent" w:hint="cs"/>
          <w:b/>
          <w:bCs/>
          <w:vanish/>
          <w:sz w:val="24"/>
          <w:szCs w:val="24"/>
          <w:rtl/>
          <w:lang w:bidi="ar-LB"/>
        </w:rPr>
        <w:pgNum/>
      </w:r>
    </w:p>
    <w:sectPr w:rsidR="00A43EF4" w:rsidRPr="000E0FE9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A39CD" w14:textId="77777777" w:rsidR="00BA1B3E" w:rsidRDefault="00BA1B3E">
      <w:r>
        <w:separator/>
      </w:r>
    </w:p>
  </w:endnote>
  <w:endnote w:type="continuationSeparator" w:id="0">
    <w:p w14:paraId="49C7526C" w14:textId="77777777" w:rsidR="00BA1B3E" w:rsidRDefault="00BA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8BEC" w14:textId="77777777" w:rsidR="00194012" w:rsidRDefault="0019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1E63" w14:textId="427DC7C9" w:rsidR="008B52B6" w:rsidRDefault="00121251" w:rsidP="00CC06EB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94012">
      <w:rPr>
        <w:rStyle w:val="PageNumber"/>
      </w:rPr>
      <w:t>1</w:t>
    </w:r>
    <w:r>
      <w:rPr>
        <w:rStyle w:val="PageNumber"/>
      </w:rPr>
      <w:fldChar w:fldCharType="end"/>
    </w:r>
    <w:r w:rsidR="00B174E2">
      <mc:AlternateContent>
        <mc:Choice Requires="wps">
          <w:drawing>
            <wp:anchor distT="0" distB="0" distL="114300" distR="114300" simplePos="0" relativeHeight="251659776" behindDoc="0" locked="0" layoutInCell="1" allowOverlap="1" wp14:anchorId="2B3E0EA2" wp14:editId="08586740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125399268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14982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4012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            </w:t>
    </w:r>
    <w:r>
      <w:rPr>
        <w:rStyle w:val="PageNumber"/>
        <w:rFonts w:hint="cs"/>
        <w:rtl/>
      </w:rPr>
      <w:tab/>
      <w:t xml:space="preserve">                                                                                      </w:t>
    </w:r>
    <w:r>
      <w:rPr>
        <w:rStyle w:val="PageNumber"/>
        <w:rFonts w:hint="cs"/>
        <w:rtl/>
      </w:rPr>
      <w:tab/>
      <w:t xml:space="preserve">          نموذج </w:t>
    </w:r>
    <w:r w:rsidR="00CC06EB">
      <w:rPr>
        <w:rStyle w:val="PageNumber"/>
        <w:rFonts w:hint="cs"/>
        <w:rtl/>
      </w:rPr>
      <w:t>4</w:t>
    </w:r>
    <w:r>
      <w:rPr>
        <w:rStyle w:val="PageNumber"/>
        <w:rFonts w:hint="cs"/>
        <w:rtl/>
      </w:rPr>
      <w:t>-05</w:t>
    </w:r>
  </w:p>
  <w:p w14:paraId="0879AE89" w14:textId="77777777" w:rsidR="008B52B6" w:rsidRDefault="008B52B6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3F2966D5" w14:textId="77777777" w:rsidR="008B52B6" w:rsidRDefault="008B52B6" w:rsidP="0019401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194012">
      <w:rPr>
        <w:rFonts w:hint="cs"/>
        <w:rtl/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325AC189" w14:textId="77777777" w:rsidR="008B52B6" w:rsidRDefault="008B52B6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BC55" w14:textId="77777777" w:rsidR="00194012" w:rsidRDefault="0019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621B" w14:textId="77777777" w:rsidR="00BA1B3E" w:rsidRDefault="00BA1B3E">
      <w:r>
        <w:separator/>
      </w:r>
    </w:p>
  </w:footnote>
  <w:footnote w:type="continuationSeparator" w:id="0">
    <w:p w14:paraId="44E3CAA1" w14:textId="77777777" w:rsidR="00BA1B3E" w:rsidRDefault="00BA1B3E">
      <w:r>
        <w:continuationSeparator/>
      </w:r>
    </w:p>
  </w:footnote>
  <w:footnote w:id="1">
    <w:p w14:paraId="06C41AF9" w14:textId="77777777" w:rsidR="00AB1430" w:rsidRDefault="00AB1430">
      <w:pPr>
        <w:pStyle w:val="FootnoteText"/>
        <w:rPr>
          <w:rFonts w:hint="cs"/>
          <w:lang w:bidi="ar-LB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LB"/>
        </w:rPr>
        <w:t>إذا كان التاريخ بعيداً يمكن وضع تاريخ تقريبي</w:t>
      </w:r>
    </w:p>
  </w:footnote>
  <w:footnote w:id="2">
    <w:p w14:paraId="2C4B65D3" w14:textId="77777777" w:rsidR="00AB1430" w:rsidRDefault="00AB1430" w:rsidP="00194012">
      <w:pPr>
        <w:pStyle w:val="FootnoteText"/>
        <w:tabs>
          <w:tab w:val="left" w:pos="1290"/>
        </w:tabs>
        <w:rPr>
          <w:rFonts w:hint="cs"/>
          <w:lang w:bidi="ar-LB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LB"/>
        </w:rPr>
        <w:t>رحلة، مخيّم</w:t>
      </w:r>
      <w:r w:rsidR="00C31379">
        <w:rPr>
          <w:rFonts w:hint="cs"/>
          <w:rtl/>
          <w:lang w:bidi="ar-LB"/>
        </w:rPr>
        <w:t xml:space="preserve"> عطلة</w:t>
      </w:r>
      <w:r w:rsidR="00194012">
        <w:rPr>
          <w:rFonts w:hint="cs"/>
          <w:rtl/>
          <w:lang w:bidi="ar-LB"/>
        </w:rPr>
        <w:t xml:space="preserve"> نهاية الأسبوع، مخيّم فصلي، مخيّم</w:t>
      </w:r>
      <w:r w:rsidR="00C31379">
        <w:rPr>
          <w:rFonts w:hint="cs"/>
          <w:rtl/>
          <w:lang w:bidi="ar-LB"/>
        </w:rPr>
        <w:t xml:space="preserve"> سنوي، مخيّم متنقّل، سهرة</w:t>
      </w:r>
      <w:r>
        <w:rPr>
          <w:rFonts w:hint="cs"/>
          <w:rtl/>
          <w:lang w:bidi="ar-LB"/>
        </w:rPr>
        <w:t>، دورة رياضية،.....</w:t>
      </w:r>
    </w:p>
  </w:footnote>
  <w:footnote w:id="3">
    <w:p w14:paraId="638E1F4D" w14:textId="77777777" w:rsidR="00AB1430" w:rsidRDefault="00AB1430" w:rsidP="00C31379">
      <w:pPr>
        <w:pStyle w:val="FootnoteText"/>
        <w:rPr>
          <w:rFonts w:hint="cs"/>
          <w:lang w:bidi="ar-LB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31379">
        <w:rPr>
          <w:rFonts w:hint="cs"/>
          <w:rtl/>
          <w:lang w:bidi="ar-LB"/>
        </w:rPr>
        <w:t>ترفيهي</w:t>
      </w:r>
      <w:r w:rsidR="008F2A5D">
        <w:rPr>
          <w:rFonts w:hint="cs"/>
          <w:rtl/>
          <w:lang w:bidi="ar-LB"/>
        </w:rPr>
        <w:t>،</w:t>
      </w:r>
      <w:r>
        <w:rPr>
          <w:rFonts w:hint="cs"/>
          <w:rtl/>
          <w:lang w:bidi="ar-LB"/>
        </w:rPr>
        <w:t xml:space="preserve"> تثقيفي، مالي، رياضي،.......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4686" w14:textId="77777777" w:rsidR="00194012" w:rsidRDefault="00194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E375" w14:textId="2AC4CCBA" w:rsidR="008B52B6" w:rsidRDefault="00B174E2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67A8E8" wp14:editId="4A25E4BC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18123317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EE5AC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32ADDF7C" w14:textId="77777777" w:rsidR="008B52B6" w:rsidRDefault="008B52B6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7A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4AAEE5AC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32ADDF7C" w14:textId="77777777" w:rsidR="008B52B6" w:rsidRDefault="008B52B6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DC7BC72" wp14:editId="5A631F4C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855696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15B61" w14:textId="519729FC" w:rsidR="008B52B6" w:rsidRDefault="00B174E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4E0808E" wp14:editId="23D5868A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BC72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29C15B61" w14:textId="519729FC" w:rsidR="008B52B6" w:rsidRDefault="00B174E2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4E0808E" wp14:editId="23D5868A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955E66" wp14:editId="487A5589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10779063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39932" w14:textId="0D14D328" w:rsidR="008B52B6" w:rsidRDefault="00B174E2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33B0834E" wp14:editId="3A37E339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55E66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70139932" w14:textId="0D14D328" w:rsidR="008B52B6" w:rsidRDefault="00B174E2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33B0834E" wp14:editId="3A37E339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7D61FB95" w14:textId="77777777" w:rsidR="008B52B6" w:rsidRDefault="008B52B6">
    <w:pPr>
      <w:pStyle w:val="Header"/>
      <w:jc w:val="right"/>
      <w:rPr>
        <w:rtl/>
      </w:rPr>
    </w:pPr>
  </w:p>
  <w:p w14:paraId="32FD7B8A" w14:textId="77777777" w:rsidR="008B52B6" w:rsidRDefault="008B52B6">
    <w:pPr>
      <w:pStyle w:val="Header"/>
      <w:jc w:val="right"/>
      <w:rPr>
        <w:rtl/>
      </w:rPr>
    </w:pPr>
  </w:p>
  <w:p w14:paraId="41793313" w14:textId="77777777" w:rsidR="008B52B6" w:rsidRDefault="008B52B6">
    <w:pPr>
      <w:pStyle w:val="Header"/>
      <w:jc w:val="right"/>
      <w:rPr>
        <w:rtl/>
      </w:rPr>
    </w:pPr>
  </w:p>
  <w:p w14:paraId="61A946DA" w14:textId="006F9A96" w:rsidR="008B52B6" w:rsidRDefault="00B174E2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5321A1" wp14:editId="3EC40138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18433015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74B805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1DA5" w14:textId="77777777" w:rsidR="00194012" w:rsidRDefault="001940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963854573">
    <w:abstractNumId w:val="0"/>
  </w:num>
  <w:num w:numId="2" w16cid:durableId="52655889">
    <w:abstractNumId w:val="1"/>
  </w:num>
  <w:num w:numId="3" w16cid:durableId="455830231">
    <w:abstractNumId w:val="4"/>
  </w:num>
  <w:num w:numId="4" w16cid:durableId="366563508">
    <w:abstractNumId w:val="3"/>
  </w:num>
  <w:num w:numId="5" w16cid:durableId="1298413140">
    <w:abstractNumId w:val="5"/>
  </w:num>
  <w:num w:numId="6" w16cid:durableId="102264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799E"/>
    <w:rsid w:val="000352CD"/>
    <w:rsid w:val="00054CCA"/>
    <w:rsid w:val="00090737"/>
    <w:rsid w:val="000B7EFC"/>
    <w:rsid w:val="000E0FE9"/>
    <w:rsid w:val="00121251"/>
    <w:rsid w:val="00162897"/>
    <w:rsid w:val="00171E23"/>
    <w:rsid w:val="00194012"/>
    <w:rsid w:val="00196E9F"/>
    <w:rsid w:val="00292C6F"/>
    <w:rsid w:val="002E6721"/>
    <w:rsid w:val="00351922"/>
    <w:rsid w:val="00365FFB"/>
    <w:rsid w:val="004027E2"/>
    <w:rsid w:val="00483CCB"/>
    <w:rsid w:val="004D067D"/>
    <w:rsid w:val="005101AB"/>
    <w:rsid w:val="005670C2"/>
    <w:rsid w:val="0057329C"/>
    <w:rsid w:val="00573783"/>
    <w:rsid w:val="006023E1"/>
    <w:rsid w:val="006B3E33"/>
    <w:rsid w:val="007A2C5B"/>
    <w:rsid w:val="00854CE1"/>
    <w:rsid w:val="008B52B6"/>
    <w:rsid w:val="008F2A5D"/>
    <w:rsid w:val="00903372"/>
    <w:rsid w:val="009044B9"/>
    <w:rsid w:val="00975D83"/>
    <w:rsid w:val="00990CD7"/>
    <w:rsid w:val="00997F28"/>
    <w:rsid w:val="00A07B06"/>
    <w:rsid w:val="00A13488"/>
    <w:rsid w:val="00A43EF4"/>
    <w:rsid w:val="00AB1430"/>
    <w:rsid w:val="00AD7AC7"/>
    <w:rsid w:val="00B005B3"/>
    <w:rsid w:val="00B174E2"/>
    <w:rsid w:val="00B46C5B"/>
    <w:rsid w:val="00BA1B3E"/>
    <w:rsid w:val="00BE2D1A"/>
    <w:rsid w:val="00BE7CC3"/>
    <w:rsid w:val="00C21B48"/>
    <w:rsid w:val="00C31379"/>
    <w:rsid w:val="00C8222C"/>
    <w:rsid w:val="00C87041"/>
    <w:rsid w:val="00CC06EB"/>
    <w:rsid w:val="00CD0531"/>
    <w:rsid w:val="00CE3358"/>
    <w:rsid w:val="00CF52CE"/>
    <w:rsid w:val="00D17C2E"/>
    <w:rsid w:val="00D2321B"/>
    <w:rsid w:val="00D51374"/>
    <w:rsid w:val="00D71C1F"/>
    <w:rsid w:val="00D96B12"/>
    <w:rsid w:val="00EF7F65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17C69"/>
  <w15:chartTrackingRefBased/>
  <w15:docId w15:val="{BD98DF57-07B2-4ADE-9A3F-B56E00C5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121251"/>
  </w:style>
  <w:style w:type="character" w:styleId="CommentReference">
    <w:name w:val="annotation reference"/>
    <w:semiHidden/>
    <w:rsid w:val="00AB1430"/>
    <w:rPr>
      <w:sz w:val="16"/>
      <w:szCs w:val="16"/>
    </w:rPr>
  </w:style>
  <w:style w:type="paragraph" w:styleId="CommentText">
    <w:name w:val="annotation text"/>
    <w:basedOn w:val="Normal"/>
    <w:semiHidden/>
    <w:rsid w:val="00AB1430"/>
  </w:style>
  <w:style w:type="paragraph" w:styleId="CommentSubject">
    <w:name w:val="annotation subject"/>
    <w:basedOn w:val="CommentText"/>
    <w:next w:val="CommentText"/>
    <w:semiHidden/>
    <w:rsid w:val="00AB1430"/>
    <w:rPr>
      <w:b/>
      <w:bCs/>
    </w:rPr>
  </w:style>
  <w:style w:type="paragraph" w:styleId="BalloonText">
    <w:name w:val="Balloon Text"/>
    <w:basedOn w:val="Normal"/>
    <w:semiHidden/>
    <w:rsid w:val="00AB143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B1430"/>
  </w:style>
  <w:style w:type="character" w:styleId="FootnoteReference">
    <w:name w:val="footnote reference"/>
    <w:semiHidden/>
    <w:rsid w:val="00AB14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dc:description/>
  <cp:lastModifiedBy>Paul Ojeil</cp:lastModifiedBy>
  <cp:revision>2</cp:revision>
  <cp:lastPrinted>2002-05-11T12:25:00Z</cp:lastPrinted>
  <dcterms:created xsi:type="dcterms:W3CDTF">2023-05-23T18:39:00Z</dcterms:created>
  <dcterms:modified xsi:type="dcterms:W3CDTF">2023-05-23T18:39:00Z</dcterms:modified>
</cp:coreProperties>
</file>