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F6CB" w14:textId="77777777" w:rsidR="000E0FE9" w:rsidRPr="000E0FE9" w:rsidRDefault="000E0FE9" w:rsidP="000B3035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جانب: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="000B3035">
        <w:rPr>
          <w:rFonts w:cs="Arabic Transparent"/>
          <w:b/>
          <w:bCs/>
          <w:sz w:val="24"/>
          <w:szCs w:val="24"/>
          <w:lang w:bidi="ar-LB"/>
        </w:rPr>
        <w:t xml:space="preserve"> </w:t>
      </w:r>
      <w:r w:rsidR="000B3035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بواسطة المفوّضيّة العامة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101DAD7B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</w:p>
    <w:p w14:paraId="5D94F217" w14:textId="77777777" w:rsidR="00CF52CE" w:rsidRPr="000E0FE9" w:rsidRDefault="000E0FE9" w:rsidP="0038585F">
      <w:pPr>
        <w:tabs>
          <w:tab w:val="left" w:pos="1905"/>
        </w:tabs>
        <w:ind w:left="-15" w:right="720"/>
        <w:outlineLvl w:val="0"/>
        <w:rPr>
          <w:rFonts w:cs="Arabic Transparent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38585F">
        <w:rPr>
          <w:rFonts w:cs="Arabic Transparent" w:hint="cs"/>
          <w:b/>
          <w:bCs/>
          <w:sz w:val="24"/>
          <w:szCs w:val="24"/>
          <w:rtl/>
          <w:lang w:bidi="ar-LB"/>
        </w:rPr>
        <w:t>تقرير عن ال</w:t>
      </w:r>
      <w:r w:rsidR="003E680A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نشاط </w:t>
      </w:r>
      <w:r w:rsidR="0038585F"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 w:rsidR="003E680A">
        <w:rPr>
          <w:rFonts w:cs="Arabic Transparent" w:hint="cs"/>
          <w:b/>
          <w:bCs/>
          <w:sz w:val="24"/>
          <w:szCs w:val="24"/>
          <w:rtl/>
          <w:lang w:bidi="ar-LB"/>
        </w:rPr>
        <w:t>مالي</w:t>
      </w:r>
    </w:p>
    <w:p w14:paraId="36185537" w14:textId="7CC8FEB0" w:rsidR="00FC41F7" w:rsidRPr="000E0FE9" w:rsidRDefault="003B444B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BC4175" wp14:editId="67492979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4440442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C5A07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5E89F84B" w14:textId="77777777" w:rsidR="000E0FE9" w:rsidRPr="000E0FE9" w:rsidRDefault="000E0FE9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حضرة أعضاء </w:t>
      </w:r>
      <w:r w:rsidR="00B72AEE">
        <w:rPr>
          <w:rFonts w:cs="Arabic Transparent" w:hint="cs"/>
          <w:b/>
          <w:bCs/>
          <w:sz w:val="24"/>
          <w:szCs w:val="24"/>
          <w:rtl/>
          <w:lang w:bidi="ar-LB"/>
        </w:rPr>
        <w:t>القيادة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المحترمين،</w:t>
      </w:r>
    </w:p>
    <w:p w14:paraId="6E0742DD" w14:textId="77777777" w:rsidR="00B72AEE" w:rsidRDefault="00B72AE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79D0E86" w14:textId="77777777" w:rsidR="0001799E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4F42F66E" w14:textId="77777777" w:rsidR="006C55E1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6F4CC4D" w14:textId="77777777" w:rsidR="0038585F" w:rsidRDefault="0038585F" w:rsidP="0038585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عطفاً على كتابكم رقم .......................تاريخ ..................... الّذي تجيزون لنا بموجبه بإقامة مشروع مالي من نوع ........................... نرفع لكم التقرير التالي مرفقاً بحصّة الجمعيّة من الأرباح:</w:t>
      </w:r>
    </w:p>
    <w:p w14:paraId="084E86DC" w14:textId="77777777" w:rsidR="0038585F" w:rsidRDefault="0038585F" w:rsidP="0038585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47985414" w14:textId="77777777" w:rsidR="000B3035" w:rsidRDefault="000B3035" w:rsidP="003E680A">
      <w:pPr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39DE58E9" w14:textId="77777777" w:rsidR="000B3035" w:rsidRDefault="000B3035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205ADBA" w14:textId="77777777" w:rsidR="00B72AEE" w:rsidRDefault="00B72AEE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4EE66C32" w14:textId="77777777" w:rsidR="00B72AEE" w:rsidRPr="00D93939" w:rsidRDefault="003E680A" w:rsidP="003E680A">
      <w:pPr>
        <w:tabs>
          <w:tab w:val="left" w:pos="225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 w:rsidR="009B0342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موازنة </w:t>
      </w:r>
      <w:r w:rsidR="009B0342" w:rsidRPr="00D93939">
        <w:rPr>
          <w:rFonts w:cs="Arabic Transparent" w:hint="cs"/>
          <w:b/>
          <w:bCs/>
          <w:sz w:val="24"/>
          <w:szCs w:val="24"/>
          <w:rtl/>
          <w:lang w:bidi="ar-LB"/>
        </w:rPr>
        <w:t>(ل. ل.)</w:t>
      </w:r>
      <w:r w:rsidR="009B0342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(يمكن إضافة أسطر حسب الحاجة):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B72AEE" w14:paraId="09935852" w14:textId="77777777">
        <w:tc>
          <w:tcPr>
            <w:tcW w:w="5043" w:type="dxa"/>
            <w:gridSpan w:val="2"/>
            <w:shd w:val="clear" w:color="auto" w:fill="auto"/>
          </w:tcPr>
          <w:p w14:paraId="78D199C5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المداخيل </w:t>
            </w:r>
            <w:r w:rsidR="0038585F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المحقّقة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1C051214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المصاريف </w:t>
            </w:r>
            <w:r w:rsidR="0038585F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المحقّقة</w:t>
            </w:r>
          </w:p>
        </w:tc>
      </w:tr>
      <w:tr w:rsidR="00B72AEE" w14:paraId="63B1505D" w14:textId="77777777">
        <w:tc>
          <w:tcPr>
            <w:tcW w:w="2433" w:type="dxa"/>
            <w:shd w:val="clear" w:color="auto" w:fill="auto"/>
          </w:tcPr>
          <w:p w14:paraId="74AFE71A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1B41BBD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3CF2601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CF1CF7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1B000552" w14:textId="77777777">
        <w:tc>
          <w:tcPr>
            <w:tcW w:w="2433" w:type="dxa"/>
            <w:shd w:val="clear" w:color="auto" w:fill="auto"/>
          </w:tcPr>
          <w:p w14:paraId="2464DFEC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4CEF15E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B294A51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4A14CCC2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38D919A0" w14:textId="77777777">
        <w:tc>
          <w:tcPr>
            <w:tcW w:w="2433" w:type="dxa"/>
            <w:shd w:val="clear" w:color="auto" w:fill="auto"/>
          </w:tcPr>
          <w:p w14:paraId="6AD8E245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1D6D55D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6832526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034E8E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5CDB1263" w14:textId="77777777">
        <w:tc>
          <w:tcPr>
            <w:tcW w:w="2433" w:type="dxa"/>
            <w:shd w:val="clear" w:color="auto" w:fill="auto"/>
          </w:tcPr>
          <w:p w14:paraId="7BB8F240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01328D5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B661C67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675C594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7DCFABF9" w14:textId="77777777">
        <w:tc>
          <w:tcPr>
            <w:tcW w:w="2433" w:type="dxa"/>
            <w:shd w:val="clear" w:color="auto" w:fill="auto"/>
          </w:tcPr>
          <w:p w14:paraId="5B5D4AA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25062869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78491703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2704CA3F" w14:textId="77777777" w:rsidR="00B72AEE" w:rsidRDefault="00B72AEE" w:rsidP="00B72AEE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B72AEE" w14:paraId="25E4D836" w14:textId="77777777">
        <w:tc>
          <w:tcPr>
            <w:tcW w:w="2433" w:type="dxa"/>
            <w:shd w:val="clear" w:color="auto" w:fill="auto"/>
          </w:tcPr>
          <w:p w14:paraId="23056E8A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المداخيل</w:t>
            </w:r>
          </w:p>
        </w:tc>
        <w:tc>
          <w:tcPr>
            <w:tcW w:w="2610" w:type="dxa"/>
            <w:shd w:val="clear" w:color="auto" w:fill="auto"/>
          </w:tcPr>
          <w:p w14:paraId="226E5A02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7E7FC934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0756BEDD" w14:textId="77777777" w:rsidR="00B72AEE" w:rsidRDefault="00B72AEE" w:rsidP="00B72AEE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B72AEE" w14:paraId="69B8ABA0" w14:textId="77777777">
        <w:tc>
          <w:tcPr>
            <w:tcW w:w="5043" w:type="dxa"/>
            <w:gridSpan w:val="2"/>
            <w:shd w:val="clear" w:color="auto" w:fill="auto"/>
          </w:tcPr>
          <w:p w14:paraId="574764BC" w14:textId="77777777" w:rsidR="00B72AEE" w:rsidRDefault="00914065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الربح الصافي </w:t>
            </w:r>
            <w:r w:rsidR="0038585F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المحقّق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68F06752" w14:textId="77777777" w:rsidR="00B72AEE" w:rsidRDefault="00B72AEE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6C9CF61C" w14:textId="77777777" w:rsidR="00B72AEE" w:rsidRDefault="00B72AEE" w:rsidP="00B72AE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C9A79F8" w14:textId="77777777" w:rsidR="0038585F" w:rsidRDefault="0038585F" w:rsidP="0038585F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وبذلك تكون حصّة الجمعيّة 10% من الربح الصافي المحقّق أي ..................................ل.ل. نتمنى منكم تسليمنا إيصال بقبضها.</w:t>
      </w:r>
    </w:p>
    <w:p w14:paraId="2D460B37" w14:textId="77777777" w:rsidR="0038585F" w:rsidRDefault="0038585F" w:rsidP="0038585F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73291AF0" w14:textId="77777777" w:rsidR="0038585F" w:rsidRDefault="0038585F" w:rsidP="0038585F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ملاحظات: ...............................................................................................................................</w:t>
      </w:r>
    </w:p>
    <w:p w14:paraId="0AFB60DA" w14:textId="77777777" w:rsidR="0038585F" w:rsidRDefault="0038585F" w:rsidP="0038585F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......................................................................................................................................................</w:t>
      </w:r>
    </w:p>
    <w:p w14:paraId="68BF41D1" w14:textId="77777777" w:rsidR="0038585F" w:rsidRPr="000E0FE9" w:rsidRDefault="0038585F" w:rsidP="0038585F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0C4CD8BA" w14:textId="77777777" w:rsidR="0038585F" w:rsidRDefault="0038585F" w:rsidP="0038585F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B231D53" w14:textId="77777777" w:rsidR="0038585F" w:rsidRDefault="0038585F" w:rsidP="0038585F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0D28FD7B" w14:textId="77777777" w:rsidR="0038585F" w:rsidRDefault="0038585F" w:rsidP="0038585F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89102C4" w14:textId="77777777" w:rsidR="0038585F" w:rsidRPr="000E0FE9" w:rsidRDefault="0038585F" w:rsidP="0038585F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6E24040C" w14:textId="77777777" w:rsidR="0038585F" w:rsidRDefault="0038585F" w:rsidP="0038585F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     أمين الصندوق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>قائد الفوج</w:t>
      </w:r>
    </w:p>
    <w:sectPr w:rsidR="0038585F" w:rsidSect="000B7EFC">
      <w:headerReference w:type="default" r:id="rId7"/>
      <w:footerReference w:type="default" r:id="rId8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57AE" w14:textId="77777777" w:rsidR="00B312C2" w:rsidRDefault="00B312C2">
      <w:r>
        <w:separator/>
      </w:r>
    </w:p>
  </w:endnote>
  <w:endnote w:type="continuationSeparator" w:id="0">
    <w:p w14:paraId="586FAFE7" w14:textId="77777777" w:rsidR="00B312C2" w:rsidRDefault="00B3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9D5A" w14:textId="53F82326" w:rsidR="000B3035" w:rsidRDefault="000B3035" w:rsidP="0038585F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8585F">
      <w:rPr>
        <w:rStyle w:val="PageNumber"/>
      </w:rPr>
      <w:t>1</w:t>
    </w:r>
    <w:r>
      <w:rPr>
        <w:rStyle w:val="PageNumber"/>
      </w:rPr>
      <w:fldChar w:fldCharType="end"/>
    </w:r>
    <w:r w:rsidR="003B444B">
      <mc:AlternateContent>
        <mc:Choice Requires="wps">
          <w:drawing>
            <wp:anchor distT="0" distB="0" distL="114300" distR="114300" simplePos="0" relativeHeight="251659776" behindDoc="0" locked="0" layoutInCell="1" allowOverlap="1" wp14:anchorId="7CAD5AAF" wp14:editId="246F1151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180818941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5225C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585F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</w:t>
    </w:r>
    <w:r w:rsidR="0038585F">
      <w:rPr>
        <w:rStyle w:val="PageNumber"/>
      </w:rPr>
      <w:t>12</w:t>
    </w:r>
    <w:r>
      <w:rPr>
        <w:rStyle w:val="PageNumber"/>
        <w:rFonts w:hint="cs"/>
        <w:rtl/>
      </w:rPr>
      <w:t>-05</w:t>
    </w:r>
  </w:p>
  <w:p w14:paraId="55575DA9" w14:textId="77777777" w:rsidR="000B3035" w:rsidRDefault="000B3035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13B0FFAD" w14:textId="77777777" w:rsidR="000B3035" w:rsidRDefault="000B3035" w:rsidP="004A7F1E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مرشدات الكشاف الوطني الأرثوذكسي مرخصة بموجب علم وخبر  516 / أد</w:t>
    </w:r>
  </w:p>
  <w:p w14:paraId="084D5D2D" w14:textId="77777777" w:rsidR="000B3035" w:rsidRDefault="000B3035">
    <w:pPr>
      <w:pStyle w:val="Footer"/>
      <w:rPr>
        <w:lang w:bidi="ar-L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741A" w14:textId="77777777" w:rsidR="00B312C2" w:rsidRDefault="00B312C2">
      <w:r>
        <w:separator/>
      </w:r>
    </w:p>
  </w:footnote>
  <w:footnote w:type="continuationSeparator" w:id="0">
    <w:p w14:paraId="3788F6DD" w14:textId="77777777" w:rsidR="00B312C2" w:rsidRDefault="00B3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836A" w14:textId="367CD707" w:rsidR="000B3035" w:rsidRDefault="003B444B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897A2D" wp14:editId="0298AEF6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3314353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CD3E0" w14:textId="77777777" w:rsidR="000B3035" w:rsidRDefault="000B303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4CD90C38" w14:textId="77777777" w:rsidR="000B3035" w:rsidRDefault="000B303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97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217CD3E0" w14:textId="77777777" w:rsidR="000B3035" w:rsidRDefault="000B3035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4CD90C38" w14:textId="77777777" w:rsidR="000B3035" w:rsidRDefault="000B3035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20E8C3" wp14:editId="4F2E987A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13582077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E5DCE" w14:textId="69904E81" w:rsidR="000B3035" w:rsidRDefault="003B444B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083E04F7" wp14:editId="69A49260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0E8C3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22BE5DCE" w14:textId="69904E81" w:rsidR="000B3035" w:rsidRDefault="003B444B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083E04F7" wp14:editId="69A49260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18E6791" wp14:editId="638DACE3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293886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D0115" w14:textId="7A834D03" w:rsidR="000B3035" w:rsidRDefault="003B444B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4E512164" wp14:editId="2D5A412E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E6791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2BFD0115" w14:textId="7A834D03" w:rsidR="000B3035" w:rsidRDefault="003B444B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4E512164" wp14:editId="2D5A412E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19435440" w14:textId="77777777" w:rsidR="000B3035" w:rsidRDefault="000B3035">
    <w:pPr>
      <w:pStyle w:val="Header"/>
      <w:jc w:val="right"/>
      <w:rPr>
        <w:rtl/>
      </w:rPr>
    </w:pPr>
  </w:p>
  <w:p w14:paraId="4703CD74" w14:textId="77777777" w:rsidR="000B3035" w:rsidRDefault="000B3035">
    <w:pPr>
      <w:pStyle w:val="Header"/>
      <w:jc w:val="right"/>
      <w:rPr>
        <w:rtl/>
      </w:rPr>
    </w:pPr>
  </w:p>
  <w:p w14:paraId="77EDA970" w14:textId="77777777" w:rsidR="000B3035" w:rsidRDefault="000B3035">
    <w:pPr>
      <w:pStyle w:val="Header"/>
      <w:jc w:val="right"/>
      <w:rPr>
        <w:rtl/>
      </w:rPr>
    </w:pPr>
  </w:p>
  <w:p w14:paraId="738A26C5" w14:textId="111130BE" w:rsidR="000B3035" w:rsidRDefault="003B444B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2800A4" wp14:editId="4D2B4C0B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52042022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21128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051D9"/>
    <w:multiLevelType w:val="hybridMultilevel"/>
    <w:tmpl w:val="CABE8750"/>
    <w:lvl w:ilvl="0" w:tplc="F79CCDF6">
      <w:start w:val="1"/>
      <w:numFmt w:val="decimal"/>
      <w:lvlText w:val="%1-"/>
      <w:lvlJc w:val="left"/>
      <w:pPr>
        <w:tabs>
          <w:tab w:val="num" w:pos="330"/>
        </w:tabs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0"/>
        </w:tabs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0"/>
        </w:tabs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0"/>
        </w:tabs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0"/>
        </w:tabs>
        <w:ind w:left="6090" w:hanging="180"/>
      </w:pPr>
    </w:lvl>
  </w:abstractNum>
  <w:abstractNum w:abstractNumId="6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1403288082">
    <w:abstractNumId w:val="0"/>
  </w:num>
  <w:num w:numId="2" w16cid:durableId="1762139659">
    <w:abstractNumId w:val="1"/>
  </w:num>
  <w:num w:numId="3" w16cid:durableId="1290016973">
    <w:abstractNumId w:val="4"/>
  </w:num>
  <w:num w:numId="4" w16cid:durableId="562839083">
    <w:abstractNumId w:val="3"/>
  </w:num>
  <w:num w:numId="5" w16cid:durableId="1040471785">
    <w:abstractNumId w:val="6"/>
  </w:num>
  <w:num w:numId="6" w16cid:durableId="1821539969">
    <w:abstractNumId w:val="2"/>
  </w:num>
  <w:num w:numId="7" w16cid:durableId="2033795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54CCA"/>
    <w:rsid w:val="00090737"/>
    <w:rsid w:val="000B3035"/>
    <w:rsid w:val="000B7EFC"/>
    <w:rsid w:val="000E0FE9"/>
    <w:rsid w:val="00121251"/>
    <w:rsid w:val="00162897"/>
    <w:rsid w:val="00171E23"/>
    <w:rsid w:val="00196E9F"/>
    <w:rsid w:val="002311AE"/>
    <w:rsid w:val="00292C6F"/>
    <w:rsid w:val="002E6721"/>
    <w:rsid w:val="00351922"/>
    <w:rsid w:val="00365FFB"/>
    <w:rsid w:val="0038585F"/>
    <w:rsid w:val="003B444B"/>
    <w:rsid w:val="003E5F83"/>
    <w:rsid w:val="003E680A"/>
    <w:rsid w:val="004610C0"/>
    <w:rsid w:val="00472398"/>
    <w:rsid w:val="00483CCB"/>
    <w:rsid w:val="004A7F1E"/>
    <w:rsid w:val="004D067D"/>
    <w:rsid w:val="005101AB"/>
    <w:rsid w:val="0057329C"/>
    <w:rsid w:val="00573783"/>
    <w:rsid w:val="005D7279"/>
    <w:rsid w:val="006023E1"/>
    <w:rsid w:val="00661D12"/>
    <w:rsid w:val="0068448E"/>
    <w:rsid w:val="006B3E33"/>
    <w:rsid w:val="006C55E1"/>
    <w:rsid w:val="00791F0E"/>
    <w:rsid w:val="007A2C5B"/>
    <w:rsid w:val="0082297C"/>
    <w:rsid w:val="008B52B6"/>
    <w:rsid w:val="00903372"/>
    <w:rsid w:val="009044B9"/>
    <w:rsid w:val="00914065"/>
    <w:rsid w:val="00975D83"/>
    <w:rsid w:val="00990CD7"/>
    <w:rsid w:val="00997F28"/>
    <w:rsid w:val="009B0342"/>
    <w:rsid w:val="00A07B06"/>
    <w:rsid w:val="00A13488"/>
    <w:rsid w:val="00A43EF4"/>
    <w:rsid w:val="00B005B3"/>
    <w:rsid w:val="00B312C2"/>
    <w:rsid w:val="00B46C5B"/>
    <w:rsid w:val="00B6602F"/>
    <w:rsid w:val="00B72AEE"/>
    <w:rsid w:val="00BE2D1A"/>
    <w:rsid w:val="00BE7CC3"/>
    <w:rsid w:val="00C8222C"/>
    <w:rsid w:val="00C84EDB"/>
    <w:rsid w:val="00C87041"/>
    <w:rsid w:val="00CE3358"/>
    <w:rsid w:val="00CF52CE"/>
    <w:rsid w:val="00D17C2E"/>
    <w:rsid w:val="00D51374"/>
    <w:rsid w:val="00D96B12"/>
    <w:rsid w:val="00EF7F65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86AD0"/>
  <w15:chartTrackingRefBased/>
  <w15:docId w15:val="{25AF2D28-D710-454A-9213-C620430D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2023-05-23T18:40:00Z</dcterms:created>
  <dcterms:modified xsi:type="dcterms:W3CDTF">2023-05-23T18:40:00Z</dcterms:modified>
</cp:coreProperties>
</file>