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3D45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0F80635A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</w:p>
    <w:p w14:paraId="4B701AA8" w14:textId="77777777" w:rsidR="00CF52CE" w:rsidRPr="000E0FE9" w:rsidRDefault="000E0FE9" w:rsidP="0001799E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01799E">
        <w:rPr>
          <w:rFonts w:cs="Arabic Transparent" w:hint="cs"/>
          <w:b/>
          <w:bCs/>
          <w:sz w:val="24"/>
          <w:szCs w:val="24"/>
          <w:rtl/>
          <w:lang w:bidi="ar-LB"/>
        </w:rPr>
        <w:t>تقرير عن ال</w:t>
      </w:r>
      <w:r w:rsidR="00CE3358" w:rsidRPr="000E0FE9">
        <w:rPr>
          <w:rFonts w:cs="Arabic Transparent" w:hint="cs"/>
          <w:b/>
          <w:bCs/>
          <w:sz w:val="24"/>
          <w:szCs w:val="24"/>
          <w:rtl/>
          <w:lang w:bidi="ar-LB"/>
        </w:rPr>
        <w:t>مخيّم</w:t>
      </w:r>
    </w:p>
    <w:p w14:paraId="26BB8A41" w14:textId="51E92BC6" w:rsidR="00FC41F7" w:rsidRPr="000E0FE9" w:rsidRDefault="00972E4E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131333" wp14:editId="742F33F5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58564600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990A0" id="Line 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03B3B6AF" w14:textId="77777777" w:rsidR="000E0FE9" w:rsidRPr="000E0FE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20740D9A" w14:textId="77777777" w:rsidR="0001799E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1F3A7F00" w14:textId="77777777" w:rsidR="006C55E1" w:rsidRDefault="006C55E1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226E35E" w14:textId="77777777" w:rsidR="0001799E" w:rsidRDefault="006C55E1" w:rsidP="006B3E33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عطفاً على </w:t>
      </w:r>
      <w:r w:rsidR="0001799E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كتابنا المتعلّق </w:t>
      </w:r>
      <w:r w:rsidR="006B3E33">
        <w:rPr>
          <w:rFonts w:cs="Arabic Transparent" w:hint="cs"/>
          <w:b/>
          <w:bCs/>
          <w:sz w:val="24"/>
          <w:szCs w:val="24"/>
          <w:rtl/>
          <w:lang w:bidi="ar-LB"/>
        </w:rPr>
        <w:t>بتفاصيل</w:t>
      </w:r>
      <w:r w:rsidR="0001799E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المخيّم تحت الرقم الصادر...............تاريخ.......................</w:t>
      </w:r>
      <w:r w:rsidR="00C61121">
        <w:rPr>
          <w:rFonts w:cs="Arabic Transparent"/>
          <w:b/>
          <w:bCs/>
          <w:sz w:val="24"/>
          <w:szCs w:val="24"/>
          <w:lang w:bidi="ar-LB"/>
        </w:rPr>
        <w:t xml:space="preserve"> </w:t>
      </w:r>
    </w:p>
    <w:p w14:paraId="48ED41BF" w14:textId="77777777" w:rsidR="0001799E" w:rsidRDefault="0001799E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نرفع لكم التقرير التالي:</w:t>
      </w:r>
    </w:p>
    <w:p w14:paraId="510029DB" w14:textId="77777777" w:rsidR="000E0FE9" w:rsidRPr="000E0FE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E529EDD" w14:textId="77777777" w:rsidR="000352CD" w:rsidRDefault="0001799E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ا- المشاركون: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5"/>
        <w:gridCol w:w="3427"/>
      </w:tblGrid>
      <w:tr w:rsidR="0001799E" w14:paraId="673434B9" w14:textId="77777777">
        <w:tc>
          <w:tcPr>
            <w:tcW w:w="1455" w:type="dxa"/>
            <w:shd w:val="clear" w:color="auto" w:fill="auto"/>
          </w:tcPr>
          <w:p w14:paraId="12A531C5" w14:textId="77777777" w:rsidR="0001799E" w:rsidRDefault="0001799E">
            <w:pPr>
              <w:tabs>
                <w:tab w:val="right" w:pos="9639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المراحل</w:t>
            </w:r>
          </w:p>
        </w:tc>
        <w:tc>
          <w:tcPr>
            <w:tcW w:w="3427" w:type="dxa"/>
            <w:shd w:val="clear" w:color="auto" w:fill="auto"/>
          </w:tcPr>
          <w:p w14:paraId="66730FDB" w14:textId="77777777" w:rsidR="0001799E" w:rsidRDefault="0001799E">
            <w:pPr>
              <w:tabs>
                <w:tab w:val="right" w:pos="9639"/>
              </w:tabs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عدد المشاركين</w:t>
            </w:r>
          </w:p>
        </w:tc>
      </w:tr>
      <w:tr w:rsidR="0001799E" w14:paraId="3ED8E004" w14:textId="77777777">
        <w:tc>
          <w:tcPr>
            <w:tcW w:w="1455" w:type="dxa"/>
            <w:shd w:val="clear" w:color="auto" w:fill="auto"/>
          </w:tcPr>
          <w:p w14:paraId="58D79A30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الجراميز</w:t>
            </w:r>
          </w:p>
        </w:tc>
        <w:tc>
          <w:tcPr>
            <w:tcW w:w="3427" w:type="dxa"/>
            <w:shd w:val="clear" w:color="auto" w:fill="auto"/>
          </w:tcPr>
          <w:p w14:paraId="6242FC60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71C28E3B" w14:textId="77777777">
        <w:tc>
          <w:tcPr>
            <w:tcW w:w="1455" w:type="dxa"/>
            <w:shd w:val="clear" w:color="auto" w:fill="auto"/>
          </w:tcPr>
          <w:p w14:paraId="2116DDEF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الزهرات</w:t>
            </w:r>
          </w:p>
        </w:tc>
        <w:tc>
          <w:tcPr>
            <w:tcW w:w="3427" w:type="dxa"/>
            <w:shd w:val="clear" w:color="auto" w:fill="auto"/>
          </w:tcPr>
          <w:p w14:paraId="054CE38F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136181E6" w14:textId="77777777">
        <w:tc>
          <w:tcPr>
            <w:tcW w:w="1455" w:type="dxa"/>
            <w:shd w:val="clear" w:color="auto" w:fill="auto"/>
          </w:tcPr>
          <w:p w14:paraId="4FD770DB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الكشّافة</w:t>
            </w:r>
          </w:p>
        </w:tc>
        <w:tc>
          <w:tcPr>
            <w:tcW w:w="3427" w:type="dxa"/>
            <w:shd w:val="clear" w:color="auto" w:fill="auto"/>
          </w:tcPr>
          <w:p w14:paraId="1711727A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1A8914A0" w14:textId="77777777">
        <w:tc>
          <w:tcPr>
            <w:tcW w:w="1455" w:type="dxa"/>
            <w:shd w:val="clear" w:color="auto" w:fill="auto"/>
          </w:tcPr>
          <w:p w14:paraId="1EC10449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المرشدات</w:t>
            </w:r>
          </w:p>
        </w:tc>
        <w:tc>
          <w:tcPr>
            <w:tcW w:w="3427" w:type="dxa"/>
            <w:shd w:val="clear" w:color="auto" w:fill="auto"/>
          </w:tcPr>
          <w:p w14:paraId="6DCE330B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5FB39CFA" w14:textId="77777777">
        <w:tc>
          <w:tcPr>
            <w:tcW w:w="1455" w:type="dxa"/>
            <w:shd w:val="clear" w:color="auto" w:fill="auto"/>
          </w:tcPr>
          <w:p w14:paraId="17E8F9B2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الجوّالة</w:t>
            </w:r>
          </w:p>
        </w:tc>
        <w:tc>
          <w:tcPr>
            <w:tcW w:w="3427" w:type="dxa"/>
            <w:shd w:val="clear" w:color="auto" w:fill="auto"/>
          </w:tcPr>
          <w:p w14:paraId="5FBFE4A6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6D40F278" w14:textId="77777777">
        <w:tc>
          <w:tcPr>
            <w:tcW w:w="1455" w:type="dxa"/>
            <w:shd w:val="clear" w:color="auto" w:fill="auto"/>
          </w:tcPr>
          <w:p w14:paraId="089A1983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المنجدات</w:t>
            </w:r>
          </w:p>
        </w:tc>
        <w:tc>
          <w:tcPr>
            <w:tcW w:w="3427" w:type="dxa"/>
            <w:shd w:val="clear" w:color="auto" w:fill="auto"/>
          </w:tcPr>
          <w:p w14:paraId="1AD15F47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01799E" w14:paraId="6F227862" w14:textId="77777777">
        <w:tc>
          <w:tcPr>
            <w:tcW w:w="1455" w:type="dxa"/>
            <w:shd w:val="clear" w:color="auto" w:fill="auto"/>
          </w:tcPr>
          <w:p w14:paraId="6FA2D0F7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القادة</w:t>
            </w:r>
          </w:p>
        </w:tc>
        <w:tc>
          <w:tcPr>
            <w:tcW w:w="3427" w:type="dxa"/>
            <w:shd w:val="clear" w:color="auto" w:fill="auto"/>
          </w:tcPr>
          <w:p w14:paraId="543778CF" w14:textId="77777777" w:rsidR="0001799E" w:rsidRDefault="0001799E">
            <w:pPr>
              <w:tabs>
                <w:tab w:val="right" w:pos="9639"/>
              </w:tabs>
              <w:rPr>
                <w:rFonts w:hint="cs"/>
                <w:sz w:val="24"/>
                <w:szCs w:val="24"/>
                <w:rtl/>
              </w:rPr>
            </w:pPr>
          </w:p>
        </w:tc>
      </w:tr>
      <w:tr w:rsidR="00171E23" w14:paraId="3F750272" w14:textId="77777777">
        <w:tc>
          <w:tcPr>
            <w:tcW w:w="1455" w:type="dxa"/>
            <w:shd w:val="clear" w:color="auto" w:fill="auto"/>
          </w:tcPr>
          <w:p w14:paraId="187149FB" w14:textId="77777777" w:rsidR="00171E23" w:rsidRDefault="00171E23">
            <w:pPr>
              <w:tabs>
                <w:tab w:val="right" w:pos="9639"/>
              </w:tabs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مجموع المشاركين</w:t>
            </w:r>
          </w:p>
        </w:tc>
        <w:tc>
          <w:tcPr>
            <w:tcW w:w="3427" w:type="dxa"/>
            <w:shd w:val="clear" w:color="auto" w:fill="auto"/>
          </w:tcPr>
          <w:p w14:paraId="4D2FD7C2" w14:textId="77777777" w:rsidR="00171E23" w:rsidRDefault="00171E23">
            <w:pPr>
              <w:tabs>
                <w:tab w:val="right" w:pos="9639"/>
              </w:tabs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06EBA882" w14:textId="77777777" w:rsidR="0001799E" w:rsidRDefault="0001799E" w:rsidP="000E0FE9">
      <w:pPr>
        <w:tabs>
          <w:tab w:val="right" w:pos="9639"/>
        </w:tabs>
        <w:rPr>
          <w:rFonts w:hint="cs"/>
          <w:sz w:val="24"/>
          <w:szCs w:val="24"/>
          <w:rtl/>
        </w:rPr>
      </w:pPr>
    </w:p>
    <w:p w14:paraId="19AC3595" w14:textId="77777777" w:rsidR="00292C6F" w:rsidRPr="000352CD" w:rsidRDefault="00171E23" w:rsidP="00171E23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ب</w:t>
      </w:r>
      <w:r w:rsidR="000352CD" w:rsidRPr="000352CD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- </w:t>
      </w:r>
      <w:r w:rsidR="002E6721" w:rsidRPr="000352CD"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تقرير المالي </w:t>
      </w:r>
      <w:r w:rsidR="00A13488" w:rsidRPr="000352CD">
        <w:rPr>
          <w:rFonts w:cs="Arabic Transparent" w:hint="cs"/>
          <w:b/>
          <w:bCs/>
          <w:sz w:val="24"/>
          <w:szCs w:val="24"/>
          <w:rtl/>
          <w:lang w:bidi="ar-LB"/>
        </w:rPr>
        <w:t>(ل. ل.)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A13488" w14:paraId="362A3A3A" w14:textId="77777777">
        <w:tc>
          <w:tcPr>
            <w:tcW w:w="5043" w:type="dxa"/>
            <w:gridSpan w:val="2"/>
            <w:shd w:val="clear" w:color="auto" w:fill="auto"/>
          </w:tcPr>
          <w:p w14:paraId="7E904B00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المداخيل 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009A2FD9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المصاريف</w:t>
            </w:r>
          </w:p>
        </w:tc>
      </w:tr>
      <w:tr w:rsidR="00A13488" w14:paraId="4E0C097F" w14:textId="77777777">
        <w:tc>
          <w:tcPr>
            <w:tcW w:w="2433" w:type="dxa"/>
            <w:shd w:val="clear" w:color="auto" w:fill="auto"/>
          </w:tcPr>
          <w:p w14:paraId="0D0884DD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اشتراكات</w:t>
            </w:r>
            <w:r w:rsidR="000352CD">
              <w:rPr>
                <w:rFonts w:cs="Arabic Transparent" w:hint="cs"/>
                <w:sz w:val="24"/>
                <w:szCs w:val="24"/>
                <w:rtl/>
                <w:lang w:bidi="ar-LB"/>
              </w:rPr>
              <w:t xml:space="preserve"> المشاركين</w:t>
            </w:r>
          </w:p>
        </w:tc>
        <w:tc>
          <w:tcPr>
            <w:tcW w:w="2610" w:type="dxa"/>
            <w:shd w:val="clear" w:color="auto" w:fill="auto"/>
          </w:tcPr>
          <w:p w14:paraId="1ADDBD4C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7B3CA20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النقليّات</w:t>
            </w:r>
          </w:p>
        </w:tc>
        <w:tc>
          <w:tcPr>
            <w:tcW w:w="2610" w:type="dxa"/>
            <w:shd w:val="clear" w:color="auto" w:fill="auto"/>
          </w:tcPr>
          <w:p w14:paraId="575E0C5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0F2A3CE9" w14:textId="77777777">
        <w:tc>
          <w:tcPr>
            <w:tcW w:w="2433" w:type="dxa"/>
            <w:shd w:val="clear" w:color="auto" w:fill="auto"/>
          </w:tcPr>
          <w:p w14:paraId="3ED52733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124DB61B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A4FF6D6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الطعام</w:t>
            </w:r>
          </w:p>
        </w:tc>
        <w:tc>
          <w:tcPr>
            <w:tcW w:w="2610" w:type="dxa"/>
            <w:shd w:val="clear" w:color="auto" w:fill="auto"/>
          </w:tcPr>
          <w:p w14:paraId="78BD3F17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661D12" w14:paraId="7669E0E8" w14:textId="77777777">
        <w:tc>
          <w:tcPr>
            <w:tcW w:w="2433" w:type="dxa"/>
            <w:shd w:val="clear" w:color="auto" w:fill="auto"/>
          </w:tcPr>
          <w:p w14:paraId="626F6B51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6774F6DD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D2F6078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6D948973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661D12" w14:paraId="3AC67D11" w14:textId="77777777">
        <w:tc>
          <w:tcPr>
            <w:tcW w:w="2433" w:type="dxa"/>
            <w:shd w:val="clear" w:color="auto" w:fill="auto"/>
          </w:tcPr>
          <w:p w14:paraId="56E62648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565777B0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74978B7A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74CEC0C7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661D12" w14:paraId="107AF0B6" w14:textId="77777777">
        <w:tc>
          <w:tcPr>
            <w:tcW w:w="2433" w:type="dxa"/>
            <w:shd w:val="clear" w:color="auto" w:fill="auto"/>
          </w:tcPr>
          <w:p w14:paraId="6BB8C8DE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2AFEE8BB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10331FFC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145EB60E" w14:textId="77777777" w:rsidR="00661D12" w:rsidRDefault="00661D12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120A4AA6" w14:textId="77777777">
        <w:tc>
          <w:tcPr>
            <w:tcW w:w="2433" w:type="dxa"/>
            <w:shd w:val="clear" w:color="auto" w:fill="auto"/>
          </w:tcPr>
          <w:p w14:paraId="57711D61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2980F2F9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52F6010A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التجهيزات الأخرى</w:t>
            </w:r>
          </w:p>
        </w:tc>
        <w:tc>
          <w:tcPr>
            <w:tcW w:w="2610" w:type="dxa"/>
            <w:shd w:val="clear" w:color="auto" w:fill="auto"/>
          </w:tcPr>
          <w:p w14:paraId="4292BA8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0FA6B268" w14:textId="77777777">
        <w:tc>
          <w:tcPr>
            <w:tcW w:w="2433" w:type="dxa"/>
            <w:shd w:val="clear" w:color="auto" w:fill="auto"/>
          </w:tcPr>
          <w:p w14:paraId="2FDE7CFA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056D3EEB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4B136469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41FFDBF9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03B1450D" w14:textId="77777777">
        <w:tc>
          <w:tcPr>
            <w:tcW w:w="2433" w:type="dxa"/>
            <w:shd w:val="clear" w:color="auto" w:fill="auto"/>
          </w:tcPr>
          <w:p w14:paraId="0916F62F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مجموع </w:t>
            </w:r>
            <w:r w:rsidR="00661D12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المداخيل</w:t>
            </w:r>
          </w:p>
        </w:tc>
        <w:tc>
          <w:tcPr>
            <w:tcW w:w="2610" w:type="dxa"/>
            <w:shd w:val="clear" w:color="auto" w:fill="auto"/>
          </w:tcPr>
          <w:p w14:paraId="50EF179B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7F69676D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09B1C3CD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A13488" w14:paraId="53932806" w14:textId="77777777">
        <w:tc>
          <w:tcPr>
            <w:tcW w:w="5043" w:type="dxa"/>
            <w:gridSpan w:val="2"/>
            <w:shd w:val="clear" w:color="auto" w:fill="auto"/>
          </w:tcPr>
          <w:p w14:paraId="42B2B254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العجز (-) أو الفائض (+)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5C70199B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4F734A6A" w14:textId="77777777" w:rsidR="002E6721" w:rsidRPr="000E0FE9" w:rsidRDefault="002E6721" w:rsidP="00162897">
      <w:pPr>
        <w:rPr>
          <w:rFonts w:cs="Arabic Transparent" w:hint="cs"/>
          <w:sz w:val="24"/>
          <w:szCs w:val="24"/>
          <w:rtl/>
          <w:lang w:bidi="ar-LB"/>
        </w:rPr>
      </w:pPr>
    </w:p>
    <w:p w14:paraId="14FAB55A" w14:textId="77777777" w:rsidR="00990CD7" w:rsidRPr="000E0FE9" w:rsidRDefault="005101A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 w:rsidRPr="000E0FE9">
        <w:rPr>
          <w:b/>
          <w:bCs/>
          <w:sz w:val="24"/>
          <w:szCs w:val="24"/>
          <w:rtl/>
        </w:rPr>
        <w:t>إذا حصل أي عجز في الص</w:t>
      </w:r>
      <w:r w:rsidR="00A13488" w:rsidRPr="000E0FE9">
        <w:rPr>
          <w:b/>
          <w:bCs/>
          <w:sz w:val="24"/>
          <w:szCs w:val="24"/>
          <w:rtl/>
        </w:rPr>
        <w:t>ندوق</w:t>
      </w:r>
      <w:r w:rsidRPr="000E0FE9">
        <w:rPr>
          <w:b/>
          <w:bCs/>
          <w:sz w:val="24"/>
          <w:szCs w:val="24"/>
          <w:rtl/>
        </w:rPr>
        <w:t xml:space="preserve">، </w:t>
      </w:r>
      <w:r w:rsidR="00990CD7" w:rsidRPr="000E0FE9">
        <w:rPr>
          <w:rFonts w:hint="cs"/>
          <w:b/>
          <w:bCs/>
          <w:sz w:val="24"/>
          <w:szCs w:val="24"/>
          <w:rtl/>
        </w:rPr>
        <w:t>ما هو المصدر الرئيسي للتغطية؟............................................................</w:t>
      </w:r>
    </w:p>
    <w:p w14:paraId="710C064C" w14:textId="77777777" w:rsidR="00990CD7" w:rsidRDefault="00990CD7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755A922F" w14:textId="77777777" w:rsidR="00B005B3" w:rsidRDefault="00171E23" w:rsidP="00171E23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ج</w:t>
      </w:r>
      <w:r w:rsidR="00B005B3">
        <w:rPr>
          <w:rFonts w:hint="cs"/>
          <w:b/>
          <w:bCs/>
          <w:sz w:val="24"/>
          <w:szCs w:val="24"/>
          <w:rtl/>
        </w:rPr>
        <w:t xml:space="preserve">- الشهادات </w:t>
      </w:r>
      <w:r>
        <w:rPr>
          <w:rFonts w:hint="cs"/>
          <w:b/>
          <w:bCs/>
          <w:sz w:val="24"/>
          <w:szCs w:val="24"/>
          <w:rtl/>
        </w:rPr>
        <w:t>الممنوحة</w:t>
      </w:r>
      <w:r w:rsidR="00B005B3">
        <w:rPr>
          <w:rFonts w:hint="cs"/>
          <w:b/>
          <w:bCs/>
          <w:sz w:val="24"/>
          <w:szCs w:val="24"/>
          <w:rtl/>
        </w:rPr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963"/>
        <w:gridCol w:w="1170"/>
        <w:gridCol w:w="6570"/>
      </w:tblGrid>
      <w:tr w:rsidR="00A43EF4" w14:paraId="5DF5514D" w14:textId="77777777">
        <w:tc>
          <w:tcPr>
            <w:tcW w:w="1200" w:type="dxa"/>
            <w:shd w:val="clear" w:color="auto" w:fill="auto"/>
          </w:tcPr>
          <w:p w14:paraId="2EA70997" w14:textId="77777777" w:rsidR="00A43EF4" w:rsidRDefault="00A43EF4">
            <w:pPr>
              <w:tabs>
                <w:tab w:val="left" w:pos="1439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اسم الشهادة</w:t>
            </w:r>
          </w:p>
        </w:tc>
        <w:tc>
          <w:tcPr>
            <w:tcW w:w="963" w:type="dxa"/>
            <w:shd w:val="clear" w:color="auto" w:fill="auto"/>
          </w:tcPr>
          <w:p w14:paraId="5927AAB7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المرحلة</w:t>
            </w:r>
          </w:p>
        </w:tc>
        <w:tc>
          <w:tcPr>
            <w:tcW w:w="1170" w:type="dxa"/>
            <w:shd w:val="clear" w:color="auto" w:fill="auto"/>
          </w:tcPr>
          <w:p w14:paraId="61CD058C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6570" w:type="dxa"/>
            <w:shd w:val="clear" w:color="auto" w:fill="auto"/>
          </w:tcPr>
          <w:p w14:paraId="115AA840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أسماء مستلمي الشهادات</w:t>
            </w:r>
          </w:p>
        </w:tc>
      </w:tr>
      <w:tr w:rsidR="00A43EF4" w14:paraId="170F2BFB" w14:textId="77777777">
        <w:tc>
          <w:tcPr>
            <w:tcW w:w="1200" w:type="dxa"/>
            <w:shd w:val="clear" w:color="auto" w:fill="auto"/>
          </w:tcPr>
          <w:p w14:paraId="273CDDB4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6511F6FD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7D3D3561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3035B28A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A43EF4" w14:paraId="6F692C15" w14:textId="77777777">
        <w:tc>
          <w:tcPr>
            <w:tcW w:w="1200" w:type="dxa"/>
            <w:shd w:val="clear" w:color="auto" w:fill="auto"/>
          </w:tcPr>
          <w:p w14:paraId="3C16F97A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586D8720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7CE5AD3D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1233FC77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A43EF4" w14:paraId="781937C8" w14:textId="77777777">
        <w:tc>
          <w:tcPr>
            <w:tcW w:w="1200" w:type="dxa"/>
            <w:shd w:val="clear" w:color="auto" w:fill="auto"/>
          </w:tcPr>
          <w:p w14:paraId="30CD0D14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457B7E06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2D9E8A24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36265860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A43EF4" w14:paraId="64BD97D4" w14:textId="77777777">
        <w:tc>
          <w:tcPr>
            <w:tcW w:w="1200" w:type="dxa"/>
            <w:shd w:val="clear" w:color="auto" w:fill="auto"/>
          </w:tcPr>
          <w:p w14:paraId="7A7DFCD9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4E5A0126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6DEAF36E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6989C0FD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A43EF4" w14:paraId="651DF8AE" w14:textId="77777777">
        <w:tc>
          <w:tcPr>
            <w:tcW w:w="1200" w:type="dxa"/>
            <w:shd w:val="clear" w:color="auto" w:fill="auto"/>
          </w:tcPr>
          <w:p w14:paraId="58768BC3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56DC9952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67F2C4B0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67709556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A43EF4" w14:paraId="162EC23C" w14:textId="77777777">
        <w:tc>
          <w:tcPr>
            <w:tcW w:w="1200" w:type="dxa"/>
            <w:shd w:val="clear" w:color="auto" w:fill="auto"/>
          </w:tcPr>
          <w:p w14:paraId="49DA0F64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4D8D438C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3F6531FE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283BB8D6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A43EF4" w14:paraId="6B5DBDA1" w14:textId="77777777">
        <w:tc>
          <w:tcPr>
            <w:tcW w:w="1200" w:type="dxa"/>
            <w:shd w:val="clear" w:color="auto" w:fill="auto"/>
          </w:tcPr>
          <w:p w14:paraId="1ADE3F22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5B28ABD4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4254D1DC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4B03C9B3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A43EF4" w14:paraId="3EA5BFC9" w14:textId="77777777">
        <w:tc>
          <w:tcPr>
            <w:tcW w:w="1200" w:type="dxa"/>
            <w:shd w:val="clear" w:color="auto" w:fill="auto"/>
          </w:tcPr>
          <w:p w14:paraId="0640AF05" w14:textId="77777777" w:rsidR="00A43EF4" w:rsidRDefault="00A43EF4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63" w:type="dxa"/>
            <w:shd w:val="clear" w:color="auto" w:fill="auto"/>
          </w:tcPr>
          <w:p w14:paraId="7A870B16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auto"/>
          </w:tcPr>
          <w:p w14:paraId="29C134A5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570" w:type="dxa"/>
            <w:shd w:val="clear" w:color="auto" w:fill="auto"/>
          </w:tcPr>
          <w:p w14:paraId="740D55E9" w14:textId="77777777" w:rsidR="00A43EF4" w:rsidRDefault="00A43EF4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77BB4A79" w14:textId="77777777" w:rsidR="00BE2D1A" w:rsidRDefault="00BE2D1A" w:rsidP="000352CD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6724F698" w14:textId="77777777" w:rsidR="00990CD7" w:rsidRPr="000E0FE9" w:rsidRDefault="00171E23" w:rsidP="000352CD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د</w:t>
      </w:r>
      <w:r w:rsidR="000352CD">
        <w:rPr>
          <w:rFonts w:hint="cs"/>
          <w:b/>
          <w:bCs/>
          <w:sz w:val="24"/>
          <w:szCs w:val="24"/>
          <w:rtl/>
        </w:rPr>
        <w:t xml:space="preserve">- </w:t>
      </w:r>
      <w:r w:rsidR="00990CD7" w:rsidRPr="000E0FE9">
        <w:rPr>
          <w:rFonts w:hint="cs"/>
          <w:b/>
          <w:bCs/>
          <w:sz w:val="24"/>
          <w:szCs w:val="24"/>
          <w:rtl/>
        </w:rPr>
        <w:t>متفرّقات:</w:t>
      </w:r>
    </w:p>
    <w:p w14:paraId="10152221" w14:textId="77777777" w:rsidR="00C8222C" w:rsidRDefault="00C8222C" w:rsidP="00171E23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15CAF799" w14:textId="77777777" w:rsidR="005101AB" w:rsidRPr="000E0FE9" w:rsidRDefault="00990CD7" w:rsidP="00171E23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  <w:lang w:bidi="ar-LB"/>
        </w:rPr>
      </w:pPr>
      <w:r w:rsidRPr="000E0FE9">
        <w:rPr>
          <w:rFonts w:hint="cs"/>
          <w:b/>
          <w:bCs/>
          <w:sz w:val="24"/>
          <w:szCs w:val="24"/>
          <w:rtl/>
        </w:rPr>
        <w:t xml:space="preserve">هل </w:t>
      </w:r>
      <w:r w:rsidR="00171E23">
        <w:rPr>
          <w:rFonts w:hint="cs"/>
          <w:b/>
          <w:bCs/>
          <w:sz w:val="24"/>
          <w:szCs w:val="24"/>
          <w:rtl/>
        </w:rPr>
        <w:t>حصلت لديكم إصابات استدعت تدخلاً طبياً غير الإسعافات الأوّلية المتعلّقة بالمخيّم</w:t>
      </w:r>
      <w:r w:rsidRPr="000E0FE9">
        <w:rPr>
          <w:rFonts w:hint="cs"/>
          <w:b/>
          <w:bCs/>
          <w:sz w:val="24"/>
          <w:szCs w:val="24"/>
          <w:rtl/>
        </w:rPr>
        <w:t>؟</w:t>
      </w:r>
      <w:r w:rsidR="008B52B6">
        <w:rPr>
          <w:rFonts w:hint="cs"/>
          <w:b/>
          <w:bCs/>
          <w:sz w:val="24"/>
          <w:szCs w:val="24"/>
          <w:rtl/>
        </w:rPr>
        <w:t xml:space="preserve">           </w:t>
      </w:r>
      <w:r w:rsidRPr="000E0FE9">
        <w:rPr>
          <w:rFonts w:hint="cs"/>
          <w:b/>
          <w:bCs/>
          <w:sz w:val="24"/>
          <w:szCs w:val="24"/>
          <w:rtl/>
        </w:rPr>
        <w:t xml:space="preserve"> </w:t>
      </w:r>
      <w:bookmarkStart w:id="0" w:name="Check1"/>
      <w:r w:rsidRPr="000E0FE9">
        <w:rPr>
          <w:b/>
          <w:bCs/>
          <w:sz w:val="24"/>
          <w:szCs w:val="24"/>
          <w:rtl/>
        </w:rPr>
        <w:fldChar w:fldCharType="begin">
          <w:ffData>
            <w:name w:val="Check1"/>
            <w:enabled/>
            <w:calcOnExit w:val="0"/>
            <w:checkBox>
              <w:size w:val="16"/>
              <w:default w:val="0"/>
            </w:checkBox>
          </w:ffData>
        </w:fldChar>
      </w:r>
      <w:r w:rsidRPr="000E0FE9">
        <w:rPr>
          <w:b/>
          <w:bCs/>
          <w:sz w:val="24"/>
          <w:szCs w:val="24"/>
          <w:rtl/>
        </w:rPr>
        <w:instrText xml:space="preserve"> </w:instrText>
      </w:r>
      <w:r w:rsidRPr="000E0FE9">
        <w:rPr>
          <w:b/>
          <w:bCs/>
          <w:sz w:val="24"/>
          <w:szCs w:val="24"/>
        </w:rPr>
        <w:instrText>FORMCHECKBOX</w:instrText>
      </w:r>
      <w:r w:rsidRPr="000E0FE9">
        <w:rPr>
          <w:b/>
          <w:bCs/>
          <w:sz w:val="24"/>
          <w:szCs w:val="24"/>
          <w:rtl/>
        </w:rPr>
        <w:instrText xml:space="preserve"> </w:instrText>
      </w:r>
      <w:r w:rsidR="000E0FE9" w:rsidRPr="000E0FE9">
        <w:rPr>
          <w:b/>
          <w:bCs/>
          <w:sz w:val="24"/>
          <w:szCs w:val="24"/>
        </w:rPr>
      </w:r>
      <w:r w:rsidRPr="000E0FE9">
        <w:rPr>
          <w:b/>
          <w:bCs/>
          <w:sz w:val="24"/>
          <w:szCs w:val="24"/>
          <w:rtl/>
        </w:rPr>
        <w:fldChar w:fldCharType="end"/>
      </w:r>
      <w:bookmarkEnd w:id="0"/>
      <w:r w:rsidRPr="000E0FE9">
        <w:rPr>
          <w:b/>
          <w:bCs/>
          <w:sz w:val="24"/>
          <w:szCs w:val="24"/>
        </w:rPr>
        <w:t xml:space="preserve">  </w:t>
      </w:r>
      <w:r w:rsidRPr="000E0FE9">
        <w:rPr>
          <w:rFonts w:hint="cs"/>
          <w:b/>
          <w:bCs/>
          <w:sz w:val="24"/>
          <w:szCs w:val="24"/>
          <w:rtl/>
          <w:lang w:bidi="ar-LB"/>
        </w:rPr>
        <w:t xml:space="preserve"> نعم                    </w:t>
      </w:r>
      <w:bookmarkStart w:id="1" w:name="Check2"/>
      <w:r w:rsidRPr="000E0FE9">
        <w:rPr>
          <w:b/>
          <w:bCs/>
          <w:sz w:val="24"/>
          <w:szCs w:val="24"/>
          <w:rtl/>
          <w:lang w:bidi="ar-LB"/>
        </w:rPr>
        <w:fldChar w:fldCharType="begin">
          <w:ffData>
            <w:name w:val="Check2"/>
            <w:enabled/>
            <w:calcOnExit w:val="0"/>
            <w:checkBox>
              <w:size w:val="16"/>
              <w:default w:val="0"/>
            </w:checkBox>
          </w:ffData>
        </w:fldChar>
      </w:r>
      <w:r w:rsidRPr="000E0FE9">
        <w:rPr>
          <w:b/>
          <w:bCs/>
          <w:sz w:val="24"/>
          <w:szCs w:val="24"/>
          <w:rtl/>
          <w:lang w:bidi="ar-LB"/>
        </w:rPr>
        <w:instrText xml:space="preserve"> </w:instrText>
      </w:r>
      <w:r w:rsidRPr="000E0FE9">
        <w:rPr>
          <w:b/>
          <w:bCs/>
          <w:sz w:val="24"/>
          <w:szCs w:val="24"/>
          <w:lang w:bidi="ar-LB"/>
        </w:rPr>
        <w:instrText>FORMCHECKBOX</w:instrText>
      </w:r>
      <w:r w:rsidRPr="000E0FE9">
        <w:rPr>
          <w:b/>
          <w:bCs/>
          <w:sz w:val="24"/>
          <w:szCs w:val="24"/>
          <w:rtl/>
          <w:lang w:bidi="ar-LB"/>
        </w:rPr>
        <w:instrText xml:space="preserve"> </w:instrText>
      </w:r>
      <w:r w:rsidR="000E0FE9" w:rsidRPr="000E0FE9">
        <w:rPr>
          <w:b/>
          <w:bCs/>
          <w:sz w:val="24"/>
          <w:szCs w:val="24"/>
          <w:lang w:bidi="ar-LB"/>
        </w:rPr>
      </w:r>
      <w:r w:rsidRPr="000E0FE9">
        <w:rPr>
          <w:b/>
          <w:bCs/>
          <w:sz w:val="24"/>
          <w:szCs w:val="24"/>
          <w:rtl/>
          <w:lang w:bidi="ar-LB"/>
        </w:rPr>
        <w:fldChar w:fldCharType="end"/>
      </w:r>
      <w:bookmarkEnd w:id="1"/>
      <w:r w:rsidRPr="000E0FE9">
        <w:rPr>
          <w:rFonts w:hint="cs"/>
          <w:b/>
          <w:bCs/>
          <w:sz w:val="24"/>
          <w:szCs w:val="24"/>
          <w:rtl/>
          <w:lang w:bidi="ar-LB"/>
        </w:rPr>
        <w:t xml:space="preserve">    كلا</w:t>
      </w:r>
    </w:p>
    <w:p w14:paraId="2689777C" w14:textId="77777777" w:rsidR="00171E23" w:rsidRDefault="00171E23" w:rsidP="00B46C5B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إذا كان الجواب نعم، عدّد أسماء المصابين مع نوع إصاباتهم ودرجاتها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693"/>
        <w:gridCol w:w="3021"/>
      </w:tblGrid>
      <w:tr w:rsidR="00171E23" w14:paraId="45D68000" w14:textId="77777777">
        <w:tc>
          <w:tcPr>
            <w:tcW w:w="3213" w:type="dxa"/>
            <w:shd w:val="clear" w:color="auto" w:fill="auto"/>
          </w:tcPr>
          <w:p w14:paraId="02B98DCB" w14:textId="77777777" w:rsidR="00171E23" w:rsidRDefault="00661D12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اسم </w:t>
            </w:r>
            <w:r w:rsidR="00171E23">
              <w:rPr>
                <w:rFonts w:hint="cs"/>
                <w:b/>
                <w:bCs/>
                <w:sz w:val="24"/>
                <w:szCs w:val="24"/>
                <w:rtl/>
              </w:rPr>
              <w:t>المصاب</w:t>
            </w:r>
          </w:p>
        </w:tc>
        <w:tc>
          <w:tcPr>
            <w:tcW w:w="3693" w:type="dxa"/>
            <w:shd w:val="clear" w:color="auto" w:fill="auto"/>
          </w:tcPr>
          <w:p w14:paraId="23814BA3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الإصابة (حرق، كسر، جرح، سبب طبي آخر)</w:t>
            </w:r>
          </w:p>
        </w:tc>
        <w:tc>
          <w:tcPr>
            <w:tcW w:w="3021" w:type="dxa"/>
            <w:shd w:val="clear" w:color="auto" w:fill="auto"/>
          </w:tcPr>
          <w:p w14:paraId="323F6A1C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درجة الإصابة (طفيفة، متوسّطة، خطيرة)</w:t>
            </w:r>
          </w:p>
        </w:tc>
      </w:tr>
      <w:tr w:rsidR="00171E23" w14:paraId="2A042226" w14:textId="77777777">
        <w:tc>
          <w:tcPr>
            <w:tcW w:w="3213" w:type="dxa"/>
            <w:shd w:val="clear" w:color="auto" w:fill="auto"/>
          </w:tcPr>
          <w:p w14:paraId="50F952F2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07EFEAAE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1A0AC3BE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171E23" w14:paraId="52017FDC" w14:textId="77777777">
        <w:tc>
          <w:tcPr>
            <w:tcW w:w="3213" w:type="dxa"/>
            <w:shd w:val="clear" w:color="auto" w:fill="auto"/>
          </w:tcPr>
          <w:p w14:paraId="7B9EC246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148FF9A8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7269702E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171E23" w14:paraId="78D54174" w14:textId="77777777">
        <w:tc>
          <w:tcPr>
            <w:tcW w:w="3213" w:type="dxa"/>
            <w:shd w:val="clear" w:color="auto" w:fill="auto"/>
          </w:tcPr>
          <w:p w14:paraId="1E92EB2C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0554BF12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1F32BEFA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171E23" w14:paraId="38766223" w14:textId="77777777">
        <w:tc>
          <w:tcPr>
            <w:tcW w:w="3213" w:type="dxa"/>
            <w:shd w:val="clear" w:color="auto" w:fill="auto"/>
          </w:tcPr>
          <w:p w14:paraId="283CE7AB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43904D95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11FD2B64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171E23" w14:paraId="1178943B" w14:textId="77777777">
        <w:tc>
          <w:tcPr>
            <w:tcW w:w="3213" w:type="dxa"/>
            <w:shd w:val="clear" w:color="auto" w:fill="auto"/>
          </w:tcPr>
          <w:p w14:paraId="309FA525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93" w:type="dxa"/>
            <w:shd w:val="clear" w:color="auto" w:fill="auto"/>
          </w:tcPr>
          <w:p w14:paraId="778F3A67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14:paraId="4CC089F0" w14:textId="77777777" w:rsidR="00171E23" w:rsidRDefault="00171E23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59DB5F51" w14:textId="77777777" w:rsidR="00171E23" w:rsidRDefault="00171E23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4FE495FE" w14:textId="77777777" w:rsidR="00171E23" w:rsidRDefault="00171E23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ما هي نسبة التقيّد بالبرنامج؟  .............%</w:t>
      </w:r>
    </w:p>
    <w:p w14:paraId="0F5B1CE0" w14:textId="77777777" w:rsidR="00C8222C" w:rsidRDefault="00C8222C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356F6A8F" w14:textId="77777777" w:rsidR="00171E23" w:rsidRDefault="00171E23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ما هي نسبة التقيّد ببرنامج الطعام؟................%</w:t>
      </w:r>
    </w:p>
    <w:p w14:paraId="0E57B7BC" w14:textId="77777777" w:rsidR="00171E23" w:rsidRDefault="00171E23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56305B39" w14:textId="77777777" w:rsidR="00090737" w:rsidRDefault="00090737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ما هي الصعوبات والحوادث الّتي أثّرت سلباً على اداء المخيّم</w:t>
      </w:r>
      <w:r w:rsidR="008B52B6">
        <w:rPr>
          <w:rFonts w:hint="cs"/>
          <w:b/>
          <w:bCs/>
          <w:sz w:val="24"/>
          <w:szCs w:val="24"/>
          <w:rtl/>
        </w:rPr>
        <w:t xml:space="preserve"> (حقل اختياري)</w:t>
      </w:r>
      <w:r>
        <w:rPr>
          <w:rFonts w:hint="cs"/>
          <w:b/>
          <w:bCs/>
          <w:sz w:val="24"/>
          <w:szCs w:val="24"/>
          <w:rtl/>
        </w:rPr>
        <w:t>؟</w:t>
      </w:r>
    </w:p>
    <w:p w14:paraId="18286ED4" w14:textId="77777777" w:rsidR="00090737" w:rsidRDefault="008B52B6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2307BAD" w14:textId="77777777" w:rsidR="00B46C5B" w:rsidRDefault="00B46C5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قائد الفوج (حقل اختياري):</w:t>
      </w:r>
    </w:p>
    <w:p w14:paraId="790592AE" w14:textId="77777777" w:rsidR="00B46C5B" w:rsidRDefault="00B46C5B" w:rsidP="00661D12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D9208F" w14:textId="77777777" w:rsidR="00A43EF4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55C2F7D2" w14:textId="77777777" w:rsidR="00A43EF4" w:rsidRPr="000E0FE9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33AA2661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18F3114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D5A9DF1" w14:textId="77777777" w:rsidR="00B46C5B" w:rsidRDefault="00B46C5B" w:rsidP="008B52B6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6869D993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3FCCD0FE" w14:textId="77777777" w:rsidR="00A43EF4" w:rsidRPr="000E0FE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2F7A6C07" w14:textId="77777777" w:rsidR="002311AE" w:rsidRDefault="002311AE" w:rsidP="002311A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>قائد المخيّم</w:t>
      </w:r>
    </w:p>
    <w:p w14:paraId="068F1486" w14:textId="679A2FA6" w:rsidR="00A43EF4" w:rsidRPr="002311AE" w:rsidRDefault="002311AE" w:rsidP="004A7F1E">
      <w:pPr>
        <w:ind w:left="1440" w:firstLine="72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الاسم: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التوقيع:</w:t>
      </w:r>
      <w:r w:rsidR="00972E4E">
        <w:rPr>
          <w:rFonts w:cs="Arabic Transparent" w:hint="cs"/>
          <w:b/>
          <w:bCs/>
          <w:sz w:val="24"/>
          <w:szCs w:val="24"/>
          <w:rtl/>
          <w:lang w:val="ar-LB" w:bidi="ar-L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4600D" wp14:editId="5ECFDE90">
                <wp:simplePos x="0" y="0"/>
                <wp:positionH relativeFrom="column">
                  <wp:posOffset>-628650</wp:posOffset>
                </wp:positionH>
                <wp:positionV relativeFrom="paragraph">
                  <wp:posOffset>-9074150</wp:posOffset>
                </wp:positionV>
                <wp:extent cx="914400" cy="914400"/>
                <wp:effectExtent l="0" t="0" r="0" b="0"/>
                <wp:wrapNone/>
                <wp:docPr id="27605586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9FF00" w14:textId="77777777" w:rsidR="008B52B6" w:rsidRPr="00BE7CC3" w:rsidRDefault="008B52B6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الفوج: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4DF8842E" w14:textId="77777777" w:rsidR="008B52B6" w:rsidRPr="00BE7CC3" w:rsidRDefault="008B52B6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الوحدة: 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51F3C91A" w14:textId="77777777" w:rsidR="008B52B6" w:rsidRPr="00BE7CC3" w:rsidRDefault="008B52B6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التاريخ: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4600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9.5pt;margin-top:-714.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">
                <v:textbox>
                  <w:txbxContent>
                    <w:p w14:paraId="6A39FF00" w14:textId="77777777" w:rsidR="008B52B6" w:rsidRPr="00BE7CC3" w:rsidRDefault="008B52B6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الفوج: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4DF8842E" w14:textId="77777777" w:rsidR="008B52B6" w:rsidRPr="00BE7CC3" w:rsidRDefault="008B52B6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 xml:space="preserve">الوحدة: 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51F3C91A" w14:textId="77777777" w:rsidR="008B52B6" w:rsidRPr="00BE7CC3" w:rsidRDefault="008B52B6" w:rsidP="00162897">
                      <w:pPr>
                        <w:tabs>
                          <w:tab w:val="right" w:leader="dot" w:pos="3100"/>
                        </w:tabs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التاريخ: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A43EF4" w:rsidRPr="002311AE" w:rsidSect="000B7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1D46" w14:textId="77777777" w:rsidR="009415F5" w:rsidRDefault="009415F5">
      <w:r>
        <w:separator/>
      </w:r>
    </w:p>
  </w:endnote>
  <w:endnote w:type="continuationSeparator" w:id="0">
    <w:p w14:paraId="58E4B65F" w14:textId="77777777" w:rsidR="009415F5" w:rsidRDefault="0094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D17E" w14:textId="77777777" w:rsidR="00121251" w:rsidRDefault="00121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5977" w14:textId="225FC398" w:rsidR="008B52B6" w:rsidRDefault="00121251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A7F1E">
      <w:rPr>
        <w:rStyle w:val="PageNumber"/>
      </w:rPr>
      <w:t>2</w:t>
    </w:r>
    <w:r>
      <w:rPr>
        <w:rStyle w:val="PageNumber"/>
      </w:rPr>
      <w:fldChar w:fldCharType="end"/>
    </w:r>
    <w:r w:rsidR="00972E4E">
      <mc:AlternateContent>
        <mc:Choice Requires="wps">
          <w:drawing>
            <wp:anchor distT="0" distB="0" distL="114300" distR="114300" simplePos="0" relativeHeight="251659776" behindDoc="0" locked="0" layoutInCell="1" allowOverlap="1" wp14:anchorId="223BC67A" wp14:editId="789C61C5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131299275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8E8BA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7F1E">
      <w:rPr>
        <w:rStyle w:val="PageNumber"/>
        <w:rtl/>
      </w:rPr>
      <w:t>2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3-05</w:t>
    </w:r>
  </w:p>
  <w:p w14:paraId="0C0C0306" w14:textId="77777777" w:rsidR="008B52B6" w:rsidRDefault="008B52B6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43DCBA06" w14:textId="77777777" w:rsidR="008B52B6" w:rsidRDefault="008B52B6" w:rsidP="004A7F1E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 xml:space="preserve">جمعية مرشدات الكشاف الوطني الأرثوذكسي مرخصة بموجب علم وخبر  </w:t>
    </w:r>
    <w:r w:rsidR="004A7F1E">
      <w:rPr>
        <w:rFonts w:hint="cs"/>
        <w:rtl/>
        <w:lang w:bidi="ar-LB"/>
      </w:rPr>
      <w:t>516</w:t>
    </w:r>
    <w:r>
      <w:rPr>
        <w:rFonts w:hint="cs"/>
        <w:rtl/>
        <w:lang w:bidi="ar-LB"/>
      </w:rPr>
      <w:t xml:space="preserve"> / أد</w:t>
    </w:r>
  </w:p>
  <w:p w14:paraId="05D93E8B" w14:textId="77777777" w:rsidR="008B52B6" w:rsidRDefault="008B52B6">
    <w:pPr>
      <w:pStyle w:val="Footer"/>
      <w:rPr>
        <w:lang w:bidi="ar-L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6BB6" w14:textId="77777777" w:rsidR="00121251" w:rsidRDefault="00121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AB7E" w14:textId="77777777" w:rsidR="009415F5" w:rsidRDefault="009415F5">
      <w:r>
        <w:separator/>
      </w:r>
    </w:p>
  </w:footnote>
  <w:footnote w:type="continuationSeparator" w:id="0">
    <w:p w14:paraId="2D116662" w14:textId="77777777" w:rsidR="009415F5" w:rsidRDefault="00941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E80B" w14:textId="77777777" w:rsidR="00121251" w:rsidRDefault="00121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D95" w14:textId="6268902F" w:rsidR="008B52B6" w:rsidRDefault="00972E4E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48AA2D" wp14:editId="42416911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3057722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F2D62" w14:textId="77777777" w:rsidR="008B52B6" w:rsidRDefault="008B52B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305D08E1" w14:textId="77777777" w:rsidR="008B52B6" w:rsidRDefault="008B52B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8A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7A5F2D62" w14:textId="77777777" w:rsidR="008B52B6" w:rsidRDefault="008B52B6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305D08E1" w14:textId="77777777" w:rsidR="008B52B6" w:rsidRDefault="008B52B6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B5711E" wp14:editId="2512ABC5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210666297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8F683" w14:textId="6CB018E6" w:rsidR="008B52B6" w:rsidRDefault="00972E4E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449AD3F7" wp14:editId="181EB26F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5711E" id="Text Box 3" o:spid="_x0000_s1028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0458F683" w14:textId="6CB018E6" w:rsidR="008B52B6" w:rsidRDefault="00972E4E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449AD3F7" wp14:editId="181EB26F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C14D9C" wp14:editId="45C458CF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107617990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9F7FC" w14:textId="4283A041" w:rsidR="008B52B6" w:rsidRDefault="00972E4E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02C28998" wp14:editId="1376756D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14D9C" id="Text Box 1" o:spid="_x0000_s1029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6239F7FC" w14:textId="4283A041" w:rsidR="008B52B6" w:rsidRDefault="00972E4E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02C28998" wp14:editId="1376756D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1D61C240" w14:textId="77777777" w:rsidR="008B52B6" w:rsidRDefault="008B52B6">
    <w:pPr>
      <w:pStyle w:val="Header"/>
      <w:jc w:val="right"/>
      <w:rPr>
        <w:rtl/>
      </w:rPr>
    </w:pPr>
  </w:p>
  <w:p w14:paraId="4A65D1EA" w14:textId="77777777" w:rsidR="008B52B6" w:rsidRDefault="008B52B6">
    <w:pPr>
      <w:pStyle w:val="Header"/>
      <w:jc w:val="right"/>
      <w:rPr>
        <w:rtl/>
      </w:rPr>
    </w:pPr>
  </w:p>
  <w:p w14:paraId="3F32CE7B" w14:textId="77777777" w:rsidR="008B52B6" w:rsidRDefault="008B52B6">
    <w:pPr>
      <w:pStyle w:val="Header"/>
      <w:jc w:val="right"/>
      <w:rPr>
        <w:rtl/>
      </w:rPr>
    </w:pPr>
  </w:p>
  <w:p w14:paraId="1B2821AC" w14:textId="139B5FF7" w:rsidR="008B52B6" w:rsidRDefault="00972E4E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CB3EFA" wp14:editId="3A817612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160152362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AADA6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183B" w14:textId="77777777" w:rsidR="00121251" w:rsidRDefault="00121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406004225">
    <w:abstractNumId w:val="0"/>
  </w:num>
  <w:num w:numId="2" w16cid:durableId="654726326">
    <w:abstractNumId w:val="1"/>
  </w:num>
  <w:num w:numId="3" w16cid:durableId="37975305">
    <w:abstractNumId w:val="4"/>
  </w:num>
  <w:num w:numId="4" w16cid:durableId="979697732">
    <w:abstractNumId w:val="3"/>
  </w:num>
  <w:num w:numId="5" w16cid:durableId="1830560156">
    <w:abstractNumId w:val="5"/>
  </w:num>
  <w:num w:numId="6" w16cid:durableId="54842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54CCA"/>
    <w:rsid w:val="00090737"/>
    <w:rsid w:val="000B7EFC"/>
    <w:rsid w:val="000E0FE9"/>
    <w:rsid w:val="00121251"/>
    <w:rsid w:val="00162897"/>
    <w:rsid w:val="00171E23"/>
    <w:rsid w:val="00196E9F"/>
    <w:rsid w:val="002311AE"/>
    <w:rsid w:val="00292C6F"/>
    <w:rsid w:val="002E6721"/>
    <w:rsid w:val="00351922"/>
    <w:rsid w:val="00365FFB"/>
    <w:rsid w:val="00483CCB"/>
    <w:rsid w:val="004A7F1E"/>
    <w:rsid w:val="004D067D"/>
    <w:rsid w:val="005101AB"/>
    <w:rsid w:val="0057329C"/>
    <w:rsid w:val="00573783"/>
    <w:rsid w:val="006023E1"/>
    <w:rsid w:val="00655ED0"/>
    <w:rsid w:val="00661D12"/>
    <w:rsid w:val="006B3E33"/>
    <w:rsid w:val="006C55E1"/>
    <w:rsid w:val="007A2C5B"/>
    <w:rsid w:val="008B52B6"/>
    <w:rsid w:val="00903372"/>
    <w:rsid w:val="009044B9"/>
    <w:rsid w:val="009415F5"/>
    <w:rsid w:val="00972E4E"/>
    <w:rsid w:val="00975D83"/>
    <w:rsid w:val="00990CD7"/>
    <w:rsid w:val="00997F28"/>
    <w:rsid w:val="00A07B06"/>
    <w:rsid w:val="00A13488"/>
    <w:rsid w:val="00A43EF4"/>
    <w:rsid w:val="00B005B3"/>
    <w:rsid w:val="00B46C5B"/>
    <w:rsid w:val="00BE2D1A"/>
    <w:rsid w:val="00BE7CC3"/>
    <w:rsid w:val="00C61121"/>
    <w:rsid w:val="00C8222C"/>
    <w:rsid w:val="00C87041"/>
    <w:rsid w:val="00CE3358"/>
    <w:rsid w:val="00CF52CE"/>
    <w:rsid w:val="00D17C2E"/>
    <w:rsid w:val="00D51374"/>
    <w:rsid w:val="00D96B12"/>
    <w:rsid w:val="00EF7F65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A242F"/>
  <w15:chartTrackingRefBased/>
  <w15:docId w15:val="{A31BE260-318F-4A28-ABFB-E53B9996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2023-05-23T18:41:00Z</dcterms:created>
  <dcterms:modified xsi:type="dcterms:W3CDTF">2023-05-23T18:41:00Z</dcterms:modified>
</cp:coreProperties>
</file>