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2543" w14:textId="77777777" w:rsidR="000E0FE9" w:rsidRPr="000E0FE9" w:rsidRDefault="000E0FE9" w:rsidP="000B3035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جانب: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="000B3035">
        <w:rPr>
          <w:rFonts w:cs="Arabic Transparent"/>
          <w:b/>
          <w:bCs/>
          <w:sz w:val="24"/>
          <w:szCs w:val="24"/>
          <w:lang w:bidi="ar-LB"/>
        </w:rPr>
        <w:t xml:space="preserve"> 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بواسطة المفوّضيّة العامة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59994871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687CED5E" w14:textId="77777777" w:rsidR="00CF52CE" w:rsidRPr="000E0FE9" w:rsidRDefault="000E0FE9" w:rsidP="000B3035">
      <w:pPr>
        <w:tabs>
          <w:tab w:val="left" w:pos="1905"/>
        </w:tabs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472398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طلب 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>إذن لإقامة حفل عشاء</w:t>
      </w:r>
    </w:p>
    <w:p w14:paraId="1BAB1295" w14:textId="3F9D4083" w:rsidR="00FC41F7" w:rsidRPr="000E0FE9" w:rsidRDefault="00B74F4A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4DDC7" wp14:editId="378D37AA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56038736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A4FB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0CF49308" w14:textId="77777777" w:rsidR="000E0FE9" w:rsidRP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حضرة أعضاء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المحترمين،</w:t>
      </w:r>
    </w:p>
    <w:p w14:paraId="1DB95687" w14:textId="77777777" w:rsidR="00B72AEE" w:rsidRDefault="00B72AE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A392A7E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2E201F7B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1648741" w14:textId="77777777" w:rsidR="00B72AEE" w:rsidRDefault="00B72AEE" w:rsidP="000B3035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بمناسبة ............................................................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>نتقدّم منكم بهذا الكتاب للحصول على إذن بإقامة حفل عشاء يعود ريعه لدعم ....................................</w:t>
      </w:r>
    </w:p>
    <w:p w14:paraId="28A58CBA" w14:textId="77777777" w:rsid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2147350" w14:textId="77777777" w:rsidR="00B72AEE" w:rsidRDefault="00B72AEE" w:rsidP="00B72AEE">
      <w:pPr>
        <w:tabs>
          <w:tab w:val="right" w:leader="dot" w:pos="55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اسم وعنوان المطعم: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1598C9AA" w14:textId="77777777" w:rsidR="00B72AEE" w:rsidRDefault="00B72AEE" w:rsidP="00B72AEE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التاريخ: مساء الـ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...............الواقع فيه .....................</w:t>
      </w:r>
    </w:p>
    <w:p w14:paraId="217D2D24" w14:textId="77777777" w:rsidR="000B3035" w:rsidRDefault="000B3035" w:rsidP="00B72AEE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القائد المسؤول المباشر عن التنظيم: .....................................</w:t>
      </w:r>
    </w:p>
    <w:p w14:paraId="5A398243" w14:textId="77777777" w:rsidR="000B3035" w:rsidRDefault="000B3035" w:rsidP="00B72AEE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كلفة الشخص للمطعم: ................................</w:t>
      </w:r>
    </w:p>
    <w:p w14:paraId="6B47296A" w14:textId="77777777" w:rsidR="00B72AEE" w:rsidRDefault="00B72AEE" w:rsidP="00B72AEE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سعر البطاقة: ...............................</w:t>
      </w:r>
    </w:p>
    <w:p w14:paraId="240CC8FC" w14:textId="77777777" w:rsidR="00B72AEE" w:rsidRDefault="00B72AEE" w:rsidP="00B72AEE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العدد المتوقّع للحضور: .....................</w:t>
      </w:r>
    </w:p>
    <w:p w14:paraId="19874098" w14:textId="77777777" w:rsidR="00B72AEE" w:rsidRDefault="00B72AEE" w:rsidP="000B3035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سعر 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>ب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>طاقة التومبولا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>:..............</w:t>
      </w:r>
    </w:p>
    <w:p w14:paraId="74C5C0E9" w14:textId="77777777" w:rsidR="000B3035" w:rsidRDefault="000B3035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186A59A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58BE1A3" w14:textId="77777777" w:rsidR="00B72AEE" w:rsidRPr="00D93939" w:rsidRDefault="009B0342" w:rsidP="009B0342">
      <w:pPr>
        <w:tabs>
          <w:tab w:val="left" w:pos="225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موازنة السهرة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(ل. ل.)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(يمكن إضافة أسطر حسب الحاجة):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B72AEE" w14:paraId="40F4853B" w14:textId="77777777">
        <w:tc>
          <w:tcPr>
            <w:tcW w:w="5043" w:type="dxa"/>
            <w:gridSpan w:val="2"/>
            <w:shd w:val="clear" w:color="auto" w:fill="auto"/>
          </w:tcPr>
          <w:p w14:paraId="625BD1C6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 المتوقّعة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778B9588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 المتوقّعة</w:t>
            </w:r>
          </w:p>
        </w:tc>
      </w:tr>
      <w:tr w:rsidR="00B72AEE" w14:paraId="4177F78B" w14:textId="77777777">
        <w:tc>
          <w:tcPr>
            <w:tcW w:w="2433" w:type="dxa"/>
            <w:shd w:val="clear" w:color="auto" w:fill="auto"/>
          </w:tcPr>
          <w:p w14:paraId="7FA807F7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مبيع بطاقات</w:t>
            </w:r>
          </w:p>
        </w:tc>
        <w:tc>
          <w:tcPr>
            <w:tcW w:w="2610" w:type="dxa"/>
            <w:shd w:val="clear" w:color="auto" w:fill="auto"/>
          </w:tcPr>
          <w:p w14:paraId="6C467F45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78D73AC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فاتورة المطعم </w:t>
            </w:r>
          </w:p>
        </w:tc>
        <w:tc>
          <w:tcPr>
            <w:tcW w:w="2610" w:type="dxa"/>
            <w:shd w:val="clear" w:color="auto" w:fill="auto"/>
          </w:tcPr>
          <w:p w14:paraId="389B863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5E77CEFC" w14:textId="77777777">
        <w:tc>
          <w:tcPr>
            <w:tcW w:w="2433" w:type="dxa"/>
            <w:shd w:val="clear" w:color="auto" w:fill="auto"/>
          </w:tcPr>
          <w:p w14:paraId="32605EF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مبيع تومبولا</w:t>
            </w:r>
          </w:p>
        </w:tc>
        <w:tc>
          <w:tcPr>
            <w:tcW w:w="2610" w:type="dxa"/>
            <w:shd w:val="clear" w:color="auto" w:fill="auto"/>
          </w:tcPr>
          <w:p w14:paraId="36292BC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480AA7C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طباعة</w:t>
            </w:r>
          </w:p>
        </w:tc>
        <w:tc>
          <w:tcPr>
            <w:tcW w:w="2610" w:type="dxa"/>
            <w:shd w:val="clear" w:color="auto" w:fill="auto"/>
          </w:tcPr>
          <w:p w14:paraId="37193E4D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5E729A0F" w14:textId="77777777">
        <w:tc>
          <w:tcPr>
            <w:tcW w:w="2433" w:type="dxa"/>
            <w:shd w:val="clear" w:color="auto" w:fill="auto"/>
          </w:tcPr>
          <w:p w14:paraId="354C908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تبرّعات</w:t>
            </w:r>
          </w:p>
        </w:tc>
        <w:tc>
          <w:tcPr>
            <w:tcW w:w="2610" w:type="dxa"/>
            <w:shd w:val="clear" w:color="auto" w:fill="auto"/>
          </w:tcPr>
          <w:p w14:paraId="55519C54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6E72413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موسيقى</w:t>
            </w:r>
          </w:p>
        </w:tc>
        <w:tc>
          <w:tcPr>
            <w:tcW w:w="2610" w:type="dxa"/>
            <w:shd w:val="clear" w:color="auto" w:fill="auto"/>
          </w:tcPr>
          <w:p w14:paraId="5C5FB36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D00FCE1" w14:textId="77777777">
        <w:tc>
          <w:tcPr>
            <w:tcW w:w="2433" w:type="dxa"/>
            <w:shd w:val="clear" w:color="auto" w:fill="auto"/>
          </w:tcPr>
          <w:p w14:paraId="6D8D264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5B01B8F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C22F4C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414CCC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2FAD305" w14:textId="77777777">
        <w:tc>
          <w:tcPr>
            <w:tcW w:w="2433" w:type="dxa"/>
            <w:shd w:val="clear" w:color="auto" w:fill="auto"/>
          </w:tcPr>
          <w:p w14:paraId="29F236FB" w14:textId="77777777" w:rsidR="00B72AEE" w:rsidRDefault="00914065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4C33FCB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17402C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5A9A780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62CEE28" w14:textId="77777777">
        <w:tc>
          <w:tcPr>
            <w:tcW w:w="2433" w:type="dxa"/>
            <w:shd w:val="clear" w:color="auto" w:fill="auto"/>
          </w:tcPr>
          <w:p w14:paraId="1B7E5A82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المداخيل</w:t>
            </w:r>
          </w:p>
        </w:tc>
        <w:tc>
          <w:tcPr>
            <w:tcW w:w="2610" w:type="dxa"/>
            <w:shd w:val="clear" w:color="auto" w:fill="auto"/>
          </w:tcPr>
          <w:p w14:paraId="5962F216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3EE0D0F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1E77D4D7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B72AEE" w14:paraId="75623D87" w14:textId="77777777">
        <w:tc>
          <w:tcPr>
            <w:tcW w:w="5043" w:type="dxa"/>
            <w:gridSpan w:val="2"/>
            <w:shd w:val="clear" w:color="auto" w:fill="auto"/>
          </w:tcPr>
          <w:p w14:paraId="34B95B42" w14:textId="77777777" w:rsidR="00B72AEE" w:rsidRDefault="00914065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الربح الصافي المتوقّع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45EECE04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54DF4839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4E28701" w14:textId="77777777" w:rsidR="00A43EF4" w:rsidRDefault="00914065" w:rsidP="003E5F83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نتعهّد بأن نرسل لكم تقريراً مفصّلاً عن </w:t>
      </w:r>
      <w:r w:rsidR="003E5F83">
        <w:rPr>
          <w:rFonts w:hint="cs"/>
          <w:b/>
          <w:bCs/>
          <w:sz w:val="24"/>
          <w:szCs w:val="24"/>
          <w:rtl/>
        </w:rPr>
        <w:t>العشاء</w:t>
      </w:r>
      <w:r>
        <w:rPr>
          <w:rFonts w:hint="cs"/>
          <w:b/>
          <w:bCs/>
          <w:sz w:val="24"/>
          <w:szCs w:val="24"/>
          <w:rtl/>
        </w:rPr>
        <w:t xml:space="preserve"> خلال مهل</w:t>
      </w:r>
      <w:r w:rsidR="003E5F83">
        <w:rPr>
          <w:rFonts w:hint="cs"/>
          <w:b/>
          <w:bCs/>
          <w:sz w:val="24"/>
          <w:szCs w:val="24"/>
          <w:rtl/>
        </w:rPr>
        <w:t>ة أقصاها ثلاثة أسابيع من إقامته</w:t>
      </w:r>
      <w:r>
        <w:rPr>
          <w:rFonts w:hint="cs"/>
          <w:b/>
          <w:bCs/>
          <w:sz w:val="24"/>
          <w:szCs w:val="24"/>
          <w:rtl/>
        </w:rPr>
        <w:t>، مرفقاً بحصّة الجمعيّة البالغة 10% من الربح الصافي.</w:t>
      </w:r>
    </w:p>
    <w:p w14:paraId="5161F21A" w14:textId="77777777" w:rsidR="00914065" w:rsidRDefault="00914065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3591A6E3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2FBC2B55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0D71FB0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7E78B8A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48E0F67D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95CEC94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7CECDB6E" w14:textId="77777777" w:rsidR="002311AE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قائد 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>الفوج</w:t>
      </w:r>
    </w:p>
    <w:p w14:paraId="25AAF9EF" w14:textId="77777777" w:rsidR="00C84EDB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2B42F9C0" w14:textId="77777777" w:rsidR="00C84EDB" w:rsidRDefault="00C84EDB" w:rsidP="00C84EDB">
      <w:pPr>
        <w:ind w:left="-15" w:hanging="15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المرفقات:</w:t>
      </w:r>
    </w:p>
    <w:p w14:paraId="43740FDE" w14:textId="77777777" w:rsidR="00A43EF4" w:rsidRDefault="00C84EDB" w:rsidP="00C84EDB">
      <w:pPr>
        <w:numPr>
          <w:ilvl w:val="0"/>
          <w:numId w:val="7"/>
        </w:num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نسخة عن العرض المقدّم من المطعم</w:t>
      </w:r>
    </w:p>
    <w:p w14:paraId="56919EAC" w14:textId="77777777" w:rsidR="00C84EDB" w:rsidRDefault="00C84EDB" w:rsidP="0082297C">
      <w:pPr>
        <w:numPr>
          <w:ilvl w:val="0"/>
          <w:numId w:val="7"/>
        </w:numPr>
        <w:rPr>
          <w:rFonts w:cs="Arabic Transparent" w:hint="cs"/>
          <w:b/>
          <w:bCs/>
          <w:sz w:val="24"/>
          <w:szCs w:val="24"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نسخة عن نموذج بطاق</w:t>
      </w:r>
      <w:r w:rsidR="0082297C">
        <w:rPr>
          <w:rFonts w:cs="Arabic Transparent" w:hint="cs"/>
          <w:b/>
          <w:bCs/>
          <w:sz w:val="24"/>
          <w:szCs w:val="24"/>
          <w:rtl/>
          <w:lang w:bidi="ar-LB"/>
        </w:rPr>
        <w:t>ة الدعوة</w:t>
      </w:r>
    </w:p>
    <w:p w14:paraId="2B812352" w14:textId="77777777" w:rsidR="0082297C" w:rsidRPr="002311AE" w:rsidRDefault="0082297C" w:rsidP="0082297C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sectPr w:rsidR="0082297C" w:rsidRPr="002311AE" w:rsidSect="000B7EFC">
      <w:headerReference w:type="default" r:id="rId7"/>
      <w:footerReference w:type="default" r:id="rId8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67A5" w14:textId="77777777" w:rsidR="00CE690D" w:rsidRDefault="00CE690D">
      <w:r>
        <w:separator/>
      </w:r>
    </w:p>
  </w:endnote>
  <w:endnote w:type="continuationSeparator" w:id="0">
    <w:p w14:paraId="04C20A03" w14:textId="77777777" w:rsidR="00CE690D" w:rsidRDefault="00CE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CECB8" w14:textId="0C58D51D" w:rsidR="000B3035" w:rsidRDefault="000B3035" w:rsidP="00B72AEE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 w:rsidR="00B74F4A">
      <mc:AlternateContent>
        <mc:Choice Requires="wps">
          <w:drawing>
            <wp:anchor distT="0" distB="0" distL="114300" distR="114300" simplePos="0" relativeHeight="251659776" behindDoc="0" locked="0" layoutInCell="1" allowOverlap="1" wp14:anchorId="493AE28B" wp14:editId="620F9F22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7642993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A9501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6116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9-05</w:t>
    </w:r>
  </w:p>
  <w:p w14:paraId="0EA24097" w14:textId="77777777" w:rsidR="000B3035" w:rsidRDefault="000B3035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019489FF" w14:textId="77777777" w:rsidR="000B3035" w:rsidRDefault="000B3035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3A7EA466" w14:textId="77777777" w:rsidR="000B3035" w:rsidRDefault="000B3035">
    <w:pPr>
      <w:pStyle w:val="Footer"/>
      <w:rPr>
        <w:lang w:bidi="ar-L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276E" w14:textId="77777777" w:rsidR="00CE690D" w:rsidRDefault="00CE690D">
      <w:r>
        <w:separator/>
      </w:r>
    </w:p>
  </w:footnote>
  <w:footnote w:type="continuationSeparator" w:id="0">
    <w:p w14:paraId="50F535B6" w14:textId="77777777" w:rsidR="00CE690D" w:rsidRDefault="00CE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943" w14:textId="16862311" w:rsidR="000B3035" w:rsidRDefault="00B74F4A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734E62" wp14:editId="6505471D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7803222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1B813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09CF98FB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34E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7311B813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09CF98FB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92EBE1" wp14:editId="72D5E7AA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2799692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E3926" w14:textId="5FFE394D" w:rsidR="000B3035" w:rsidRDefault="00B74F4A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317E4889" wp14:editId="7BFACFAE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2EBE1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553E3926" w14:textId="5FFE394D" w:rsidR="000B3035" w:rsidRDefault="00B74F4A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317E4889" wp14:editId="7BFACFAE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6FEE40" wp14:editId="29E07E44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3871404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32E21" w14:textId="75A77CD1" w:rsidR="000B3035" w:rsidRDefault="00B74F4A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54B1906D" wp14:editId="4EB0F4AD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FEE40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19032E21" w14:textId="75A77CD1" w:rsidR="000B3035" w:rsidRDefault="00B74F4A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54B1906D" wp14:editId="4EB0F4AD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26DC6422" w14:textId="77777777" w:rsidR="000B3035" w:rsidRDefault="000B3035">
    <w:pPr>
      <w:pStyle w:val="Header"/>
      <w:jc w:val="right"/>
      <w:rPr>
        <w:rtl/>
      </w:rPr>
    </w:pPr>
  </w:p>
  <w:p w14:paraId="6FFA26F1" w14:textId="77777777" w:rsidR="000B3035" w:rsidRDefault="000B3035">
    <w:pPr>
      <w:pStyle w:val="Header"/>
      <w:jc w:val="right"/>
      <w:rPr>
        <w:rtl/>
      </w:rPr>
    </w:pPr>
  </w:p>
  <w:p w14:paraId="6AB4ED66" w14:textId="77777777" w:rsidR="000B3035" w:rsidRDefault="000B3035">
    <w:pPr>
      <w:pStyle w:val="Header"/>
      <w:jc w:val="right"/>
      <w:rPr>
        <w:rtl/>
      </w:rPr>
    </w:pPr>
  </w:p>
  <w:p w14:paraId="3A045A04" w14:textId="03050585" w:rsidR="000B3035" w:rsidRDefault="00B74F4A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141373" wp14:editId="43ED55E5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131906314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77D77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051D9"/>
    <w:multiLevelType w:val="hybridMultilevel"/>
    <w:tmpl w:val="CABE8750"/>
    <w:lvl w:ilvl="0" w:tplc="F79CCDF6">
      <w:start w:val="1"/>
      <w:numFmt w:val="decimal"/>
      <w:lvlText w:val="%1-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6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1753239141">
    <w:abstractNumId w:val="0"/>
  </w:num>
  <w:num w:numId="2" w16cid:durableId="747074664">
    <w:abstractNumId w:val="1"/>
  </w:num>
  <w:num w:numId="3" w16cid:durableId="404378392">
    <w:abstractNumId w:val="4"/>
  </w:num>
  <w:num w:numId="4" w16cid:durableId="2118600334">
    <w:abstractNumId w:val="3"/>
  </w:num>
  <w:num w:numId="5" w16cid:durableId="1986078609">
    <w:abstractNumId w:val="6"/>
  </w:num>
  <w:num w:numId="6" w16cid:durableId="410540055">
    <w:abstractNumId w:val="2"/>
  </w:num>
  <w:num w:numId="7" w16cid:durableId="1112822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3035"/>
    <w:rsid w:val="000B7EFC"/>
    <w:rsid w:val="000E0FE9"/>
    <w:rsid w:val="00121251"/>
    <w:rsid w:val="00162897"/>
    <w:rsid w:val="00171E23"/>
    <w:rsid w:val="00196E9F"/>
    <w:rsid w:val="002311AE"/>
    <w:rsid w:val="00292C6F"/>
    <w:rsid w:val="002E6721"/>
    <w:rsid w:val="00351922"/>
    <w:rsid w:val="00365FFB"/>
    <w:rsid w:val="003E5F83"/>
    <w:rsid w:val="00472398"/>
    <w:rsid w:val="00483CCB"/>
    <w:rsid w:val="004A7F1E"/>
    <w:rsid w:val="004D067D"/>
    <w:rsid w:val="005101AB"/>
    <w:rsid w:val="0057329C"/>
    <w:rsid w:val="00573783"/>
    <w:rsid w:val="005D7279"/>
    <w:rsid w:val="006023E1"/>
    <w:rsid w:val="00661D12"/>
    <w:rsid w:val="006B3E33"/>
    <w:rsid w:val="006C55E1"/>
    <w:rsid w:val="00791F0E"/>
    <w:rsid w:val="007A2C5B"/>
    <w:rsid w:val="0082297C"/>
    <w:rsid w:val="008B52B6"/>
    <w:rsid w:val="00903372"/>
    <w:rsid w:val="009044B9"/>
    <w:rsid w:val="00914065"/>
    <w:rsid w:val="00975D83"/>
    <w:rsid w:val="00990CD7"/>
    <w:rsid w:val="00997F28"/>
    <w:rsid w:val="009B0342"/>
    <w:rsid w:val="009B4FFE"/>
    <w:rsid w:val="00A07B06"/>
    <w:rsid w:val="00A13488"/>
    <w:rsid w:val="00A43EF4"/>
    <w:rsid w:val="00B005B3"/>
    <w:rsid w:val="00B46C5B"/>
    <w:rsid w:val="00B72AEE"/>
    <w:rsid w:val="00B74F4A"/>
    <w:rsid w:val="00BE2D1A"/>
    <w:rsid w:val="00BE7CC3"/>
    <w:rsid w:val="00C8222C"/>
    <w:rsid w:val="00C84EDB"/>
    <w:rsid w:val="00C87041"/>
    <w:rsid w:val="00CE3358"/>
    <w:rsid w:val="00CE690D"/>
    <w:rsid w:val="00CF52CE"/>
    <w:rsid w:val="00D17C2E"/>
    <w:rsid w:val="00D26116"/>
    <w:rsid w:val="00D51374"/>
    <w:rsid w:val="00D57F38"/>
    <w:rsid w:val="00D96B12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D6868"/>
  <w15:chartTrackingRefBased/>
  <w15:docId w15:val="{94E565B4-22BD-4E39-BBEB-48933F1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2023-05-23T18:38:00Z</dcterms:created>
  <dcterms:modified xsi:type="dcterms:W3CDTF">2023-05-23T18:38:00Z</dcterms:modified>
</cp:coreProperties>
</file>