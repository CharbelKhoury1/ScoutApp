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CEF3" w14:textId="77777777" w:rsidR="000E0FE9" w:rsidRPr="000E0FE9" w:rsidRDefault="000E0FE9" w:rsidP="000B3035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جانب: </w:t>
      </w:r>
      <w:r w:rsidR="00B72AEE">
        <w:rPr>
          <w:rFonts w:cs="Arabic Transparent" w:hint="cs"/>
          <w:b/>
          <w:bCs/>
          <w:sz w:val="24"/>
          <w:szCs w:val="24"/>
          <w:rtl/>
          <w:lang w:bidi="ar-LB"/>
        </w:rPr>
        <w:t>القيادة العامّة</w:t>
      </w:r>
      <w:r w:rsidR="000B3035">
        <w:rPr>
          <w:rFonts w:cs="Arabic Transparent"/>
          <w:b/>
          <w:bCs/>
          <w:sz w:val="24"/>
          <w:szCs w:val="24"/>
          <w:lang w:bidi="ar-LB"/>
        </w:rPr>
        <w:t xml:space="preserve"> </w:t>
      </w:r>
      <w:r w:rsidR="000B3035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بواسطة المفوّضيّة العامة</w:t>
      </w:r>
      <w:r w:rsidR="00B72AEE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  <w:t xml:space="preserve">التاريخ: </w:t>
      </w:r>
    </w:p>
    <w:p w14:paraId="6F7D12D9" w14:textId="77777777" w:rsidR="000E0FE9" w:rsidRPr="000E0FE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المرجع: فوج ................................         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>الرقم الصادر:</w:t>
      </w:r>
    </w:p>
    <w:p w14:paraId="2C48EF1E" w14:textId="77777777" w:rsidR="00CF52CE" w:rsidRPr="000E0FE9" w:rsidRDefault="000E0FE9" w:rsidP="003E680A">
      <w:pPr>
        <w:tabs>
          <w:tab w:val="left" w:pos="1905"/>
        </w:tabs>
        <w:ind w:left="-15" w:right="720"/>
        <w:outlineLvl w:val="0"/>
        <w:rPr>
          <w:rFonts w:cs="Arabic Transparent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الموضوع: </w:t>
      </w:r>
      <w:r w:rsidR="00472398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طلب </w:t>
      </w:r>
      <w:r w:rsidR="003E680A">
        <w:rPr>
          <w:rFonts w:cs="Arabic Transparent" w:hint="cs"/>
          <w:b/>
          <w:bCs/>
          <w:sz w:val="24"/>
          <w:szCs w:val="24"/>
          <w:rtl/>
          <w:lang w:bidi="ar-LB"/>
        </w:rPr>
        <w:t>إذن لإقامة نشاط مالي</w:t>
      </w:r>
    </w:p>
    <w:p w14:paraId="050A151D" w14:textId="05D80B7B" w:rsidR="00FC41F7" w:rsidRPr="000E0FE9" w:rsidRDefault="006A1FF5" w:rsidP="00FC41F7">
      <w:pPr>
        <w:ind w:left="75" w:right="72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E0FE6D" wp14:editId="133C2805">
                <wp:simplePos x="0" y="0"/>
                <wp:positionH relativeFrom="column">
                  <wp:posOffset>-5715</wp:posOffset>
                </wp:positionH>
                <wp:positionV relativeFrom="paragraph">
                  <wp:posOffset>36830</wp:posOffset>
                </wp:positionV>
                <wp:extent cx="6400800" cy="0"/>
                <wp:effectExtent l="0" t="0" r="0" b="0"/>
                <wp:wrapNone/>
                <wp:docPr id="102493507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1C906" id="Line 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.9pt" to="503.5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"/>
            </w:pict>
          </mc:Fallback>
        </mc:AlternateContent>
      </w:r>
    </w:p>
    <w:p w14:paraId="6ED8AA63" w14:textId="77777777" w:rsidR="000E0FE9" w:rsidRPr="000E0FE9" w:rsidRDefault="000E0FE9" w:rsidP="00B72AE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حضرة أعضاء </w:t>
      </w:r>
      <w:r w:rsidR="00B72AEE">
        <w:rPr>
          <w:rFonts w:cs="Arabic Transparent" w:hint="cs"/>
          <w:b/>
          <w:bCs/>
          <w:sz w:val="24"/>
          <w:szCs w:val="24"/>
          <w:rtl/>
          <w:lang w:bidi="ar-LB"/>
        </w:rPr>
        <w:t>القيادة العامّة</w:t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المحترمين،</w:t>
      </w:r>
    </w:p>
    <w:p w14:paraId="090D824B" w14:textId="77777777" w:rsidR="00B72AEE" w:rsidRDefault="00B72AEE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664C2121" w14:textId="77777777" w:rsidR="0001799E" w:rsidRDefault="006C55E1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تحيّة كشفيّة وبعد،</w:t>
      </w:r>
    </w:p>
    <w:p w14:paraId="119FDD70" w14:textId="77777777" w:rsidR="006C55E1" w:rsidRDefault="006C55E1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3CFEBB20" w14:textId="77777777" w:rsidR="00B72AEE" w:rsidRDefault="00B72AEE" w:rsidP="003E680A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بمناسبة ............................................................</w:t>
      </w:r>
      <w:r w:rsidR="000B3035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نتقدّم منكم بهذا الكتاب للحصول على إذن بإقامة </w:t>
      </w:r>
      <w:r w:rsidR="003E680A">
        <w:rPr>
          <w:rFonts w:cs="Arabic Transparent" w:hint="cs"/>
          <w:b/>
          <w:bCs/>
          <w:sz w:val="24"/>
          <w:szCs w:val="24"/>
          <w:rtl/>
          <w:lang w:bidi="ar-LB"/>
        </w:rPr>
        <w:t>نشاط مالي</w:t>
      </w:r>
      <w:r w:rsidR="000B3035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يعود ريعه لدعم ....................................</w:t>
      </w:r>
    </w:p>
    <w:p w14:paraId="135D7F43" w14:textId="77777777" w:rsidR="000E0FE9" w:rsidRDefault="000E0FE9" w:rsidP="00B72AE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04E7EF81" w14:textId="77777777" w:rsidR="00B72AEE" w:rsidRDefault="003E680A" w:rsidP="00B72AEE">
      <w:pPr>
        <w:tabs>
          <w:tab w:val="right" w:leader="dot" w:pos="55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نوع النشاط</w:t>
      </w:r>
      <w:r w:rsidR="00B72AEE">
        <w:rPr>
          <w:rFonts w:cs="Arabic Transparent" w:hint="cs"/>
          <w:b/>
          <w:bCs/>
          <w:sz w:val="24"/>
          <w:szCs w:val="24"/>
          <w:rtl/>
          <w:lang w:bidi="ar-LB"/>
        </w:rPr>
        <w:t>:</w:t>
      </w:r>
      <w:r w:rsidR="00B72AEE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</w:p>
    <w:p w14:paraId="50DBEA40" w14:textId="77777777" w:rsidR="00B72AEE" w:rsidRDefault="003E680A" w:rsidP="003E680A">
      <w:pPr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التاريخ:..............................................</w:t>
      </w:r>
    </w:p>
    <w:p w14:paraId="1FB6708B" w14:textId="77777777" w:rsidR="000B3035" w:rsidRDefault="000B3035" w:rsidP="003E680A">
      <w:pPr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القائد المسؤول المباشر عن </w:t>
      </w:r>
      <w:r w:rsidR="003E680A">
        <w:rPr>
          <w:rFonts w:cs="Arabic Transparent" w:hint="cs"/>
          <w:b/>
          <w:bCs/>
          <w:sz w:val="24"/>
          <w:szCs w:val="24"/>
          <w:rtl/>
          <w:lang w:bidi="ar-LB"/>
        </w:rPr>
        <w:t>النشاط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>: .....................................</w:t>
      </w:r>
    </w:p>
    <w:p w14:paraId="35084F6D" w14:textId="77777777" w:rsidR="000B3035" w:rsidRDefault="000B3035" w:rsidP="00B72AE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1ADBD4A7" w14:textId="77777777" w:rsidR="00B72AEE" w:rsidRDefault="00B72AEE" w:rsidP="00B72AE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7E79CC27" w14:textId="77777777" w:rsidR="00B72AEE" w:rsidRPr="00D93939" w:rsidRDefault="003E680A" w:rsidP="003E680A">
      <w:pPr>
        <w:tabs>
          <w:tab w:val="left" w:pos="225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ال</w:t>
      </w:r>
      <w:r w:rsidR="009B0342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موازنة </w:t>
      </w:r>
      <w:r w:rsidR="009B0342" w:rsidRPr="00D93939">
        <w:rPr>
          <w:rFonts w:cs="Arabic Transparent" w:hint="cs"/>
          <w:b/>
          <w:bCs/>
          <w:sz w:val="24"/>
          <w:szCs w:val="24"/>
          <w:rtl/>
          <w:lang w:bidi="ar-LB"/>
        </w:rPr>
        <w:t>(ل. ل.)</w:t>
      </w:r>
      <w:r w:rsidR="009B0342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(يمكن إضافة أسطر حسب الحاجة):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3"/>
        <w:gridCol w:w="2610"/>
        <w:gridCol w:w="2250"/>
        <w:gridCol w:w="2610"/>
      </w:tblGrid>
      <w:tr w:rsidR="00B72AEE" w14:paraId="485B501C" w14:textId="77777777">
        <w:tc>
          <w:tcPr>
            <w:tcW w:w="5043" w:type="dxa"/>
            <w:gridSpan w:val="2"/>
            <w:shd w:val="clear" w:color="auto" w:fill="auto"/>
          </w:tcPr>
          <w:p w14:paraId="2199EAEE" w14:textId="77777777" w:rsidR="00B72AEE" w:rsidRDefault="00B72AEE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المداخيل المتوقّعة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28D6828E" w14:textId="77777777" w:rsidR="00B72AEE" w:rsidRDefault="00B72AEE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المصاريف المتوقّعة</w:t>
            </w:r>
          </w:p>
        </w:tc>
      </w:tr>
      <w:tr w:rsidR="00B72AEE" w14:paraId="6A6501D2" w14:textId="77777777">
        <w:tc>
          <w:tcPr>
            <w:tcW w:w="2433" w:type="dxa"/>
            <w:shd w:val="clear" w:color="auto" w:fill="auto"/>
          </w:tcPr>
          <w:p w14:paraId="721D29CC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63D958F7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2436DE43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67F984B5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6C77DB34" w14:textId="77777777">
        <w:tc>
          <w:tcPr>
            <w:tcW w:w="2433" w:type="dxa"/>
            <w:shd w:val="clear" w:color="auto" w:fill="auto"/>
          </w:tcPr>
          <w:p w14:paraId="4003CEF9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6D27FFB2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32893651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54F59592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596DB659" w14:textId="77777777">
        <w:tc>
          <w:tcPr>
            <w:tcW w:w="2433" w:type="dxa"/>
            <w:shd w:val="clear" w:color="auto" w:fill="auto"/>
          </w:tcPr>
          <w:p w14:paraId="4D213993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0EAA9499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41135D0A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1EE52FF6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3BA9D1DD" w14:textId="77777777">
        <w:tc>
          <w:tcPr>
            <w:tcW w:w="2433" w:type="dxa"/>
            <w:shd w:val="clear" w:color="auto" w:fill="auto"/>
          </w:tcPr>
          <w:p w14:paraId="60F96732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5AF8D476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16FB90E8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4BF2C62F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0E35B0B6" w14:textId="77777777">
        <w:tc>
          <w:tcPr>
            <w:tcW w:w="2433" w:type="dxa"/>
            <w:shd w:val="clear" w:color="auto" w:fill="auto"/>
          </w:tcPr>
          <w:p w14:paraId="7CE4EE7D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759E1E21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4DF6C768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0F4CBE85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2AC479CE" w14:textId="77777777">
        <w:tc>
          <w:tcPr>
            <w:tcW w:w="2433" w:type="dxa"/>
            <w:shd w:val="clear" w:color="auto" w:fill="auto"/>
          </w:tcPr>
          <w:p w14:paraId="3CC8F907" w14:textId="77777777" w:rsidR="00B72AEE" w:rsidRDefault="00B72AEE" w:rsidP="00B72AEE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مجموع المداخيل</w:t>
            </w:r>
          </w:p>
        </w:tc>
        <w:tc>
          <w:tcPr>
            <w:tcW w:w="2610" w:type="dxa"/>
            <w:shd w:val="clear" w:color="auto" w:fill="auto"/>
          </w:tcPr>
          <w:p w14:paraId="05066341" w14:textId="77777777" w:rsidR="00B72AEE" w:rsidRDefault="00B72AEE" w:rsidP="00B72AEE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611A62B1" w14:textId="77777777" w:rsidR="00B72AEE" w:rsidRDefault="00B72AEE" w:rsidP="00B72AEE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مجموع النفقات</w:t>
            </w:r>
          </w:p>
        </w:tc>
        <w:tc>
          <w:tcPr>
            <w:tcW w:w="2610" w:type="dxa"/>
            <w:shd w:val="clear" w:color="auto" w:fill="auto"/>
          </w:tcPr>
          <w:p w14:paraId="4C491557" w14:textId="77777777" w:rsidR="00B72AEE" w:rsidRDefault="00B72AEE" w:rsidP="00B72AEE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  <w:tr w:rsidR="00B72AEE" w14:paraId="611E6508" w14:textId="77777777">
        <w:tc>
          <w:tcPr>
            <w:tcW w:w="5043" w:type="dxa"/>
            <w:gridSpan w:val="2"/>
            <w:shd w:val="clear" w:color="auto" w:fill="auto"/>
          </w:tcPr>
          <w:p w14:paraId="4E81AD73" w14:textId="77777777" w:rsidR="00B72AEE" w:rsidRDefault="00914065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الربح الصافي المتوقّع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5FE7F7E8" w14:textId="77777777" w:rsidR="00B72AEE" w:rsidRDefault="00B72AEE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</w:tbl>
    <w:p w14:paraId="6616D75E" w14:textId="77777777" w:rsidR="00B72AEE" w:rsidRDefault="00B72AEE" w:rsidP="00B72AE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15512DD5" w14:textId="77777777" w:rsidR="00A43EF4" w:rsidRDefault="00914065" w:rsidP="003E680A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نتعهّد بأن نرسل لكم تقريراً مفصّلاً عن </w:t>
      </w:r>
      <w:r w:rsidR="003E680A">
        <w:rPr>
          <w:rFonts w:hint="cs"/>
          <w:b/>
          <w:bCs/>
          <w:sz w:val="24"/>
          <w:szCs w:val="24"/>
          <w:rtl/>
        </w:rPr>
        <w:t>النشاط</w:t>
      </w:r>
      <w:r>
        <w:rPr>
          <w:rFonts w:hint="cs"/>
          <w:b/>
          <w:bCs/>
          <w:sz w:val="24"/>
          <w:szCs w:val="24"/>
          <w:rtl/>
        </w:rPr>
        <w:t xml:space="preserve"> خلال مهل</w:t>
      </w:r>
      <w:r w:rsidR="003E5F83">
        <w:rPr>
          <w:rFonts w:hint="cs"/>
          <w:b/>
          <w:bCs/>
          <w:sz w:val="24"/>
          <w:szCs w:val="24"/>
          <w:rtl/>
        </w:rPr>
        <w:t xml:space="preserve">ة أقصاها ثلاثة أسابيع من </w:t>
      </w:r>
      <w:r w:rsidR="003E680A">
        <w:rPr>
          <w:rFonts w:hint="cs"/>
          <w:b/>
          <w:bCs/>
          <w:sz w:val="24"/>
          <w:szCs w:val="24"/>
          <w:rtl/>
        </w:rPr>
        <w:t>انتهائه</w:t>
      </w:r>
      <w:r>
        <w:rPr>
          <w:rFonts w:hint="cs"/>
          <w:b/>
          <w:bCs/>
          <w:sz w:val="24"/>
          <w:szCs w:val="24"/>
          <w:rtl/>
        </w:rPr>
        <w:t>، مرفقاً بحصّة الجمعيّة البالغة 10% من الربح الصافي.</w:t>
      </w:r>
    </w:p>
    <w:p w14:paraId="66580172" w14:textId="77777777" w:rsidR="00914065" w:rsidRDefault="00914065" w:rsidP="00A43EF4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593C4DAD" w14:textId="77777777" w:rsidR="00A43EF4" w:rsidRPr="000E0FE9" w:rsidRDefault="00A43EF4" w:rsidP="00A43EF4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وتفضّلوا بقبول الاحترام،</w:t>
      </w:r>
    </w:p>
    <w:p w14:paraId="797CC8D3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433144D5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542A74B9" w14:textId="77777777" w:rsidR="00B46C5B" w:rsidRDefault="00B46C5B" w:rsidP="008B52B6">
      <w:pPr>
        <w:tabs>
          <w:tab w:val="left" w:pos="3330"/>
        </w:tabs>
        <w:jc w:val="center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"...........................................................................  "</w:t>
      </w:r>
    </w:p>
    <w:p w14:paraId="7BCCB2C6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76F34066" w14:textId="77777777" w:rsidR="00A43EF4" w:rsidRPr="000E0FE9" w:rsidRDefault="00A43EF4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/>
          <w:b/>
          <w:bCs/>
          <w:sz w:val="24"/>
          <w:szCs w:val="24"/>
          <w:rtl/>
          <w:lang w:bidi="ar-LB"/>
        </w:rPr>
        <w:tab/>
      </w:r>
    </w:p>
    <w:p w14:paraId="6CFA8D9A" w14:textId="77777777" w:rsidR="002311AE" w:rsidRDefault="002311AE" w:rsidP="00791F0E">
      <w:pPr>
        <w:ind w:left="1440" w:firstLine="72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أمين السر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  <w:t xml:space="preserve">قائد </w:t>
      </w:r>
      <w:r w:rsidR="00791F0E">
        <w:rPr>
          <w:rFonts w:cs="Arabic Transparent" w:hint="cs"/>
          <w:b/>
          <w:bCs/>
          <w:sz w:val="24"/>
          <w:szCs w:val="24"/>
          <w:rtl/>
          <w:lang w:bidi="ar-LB"/>
        </w:rPr>
        <w:t>الفوج</w:t>
      </w:r>
    </w:p>
    <w:p w14:paraId="63173338" w14:textId="77777777" w:rsidR="00C84EDB" w:rsidRDefault="002311AE" w:rsidP="00791F0E">
      <w:pPr>
        <w:ind w:left="1440" w:firstLine="72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</w:p>
    <w:p w14:paraId="0C14E94D" w14:textId="77777777" w:rsidR="003E680A" w:rsidRDefault="003E680A" w:rsidP="00C84EDB">
      <w:pPr>
        <w:ind w:left="-15" w:hanging="15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1946EF6A" w14:textId="77777777" w:rsidR="003E680A" w:rsidRDefault="003E680A" w:rsidP="00C84EDB">
      <w:pPr>
        <w:ind w:left="-15" w:hanging="15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515B7113" w14:textId="77777777" w:rsidR="00C84EDB" w:rsidRDefault="00C84EDB" w:rsidP="00C84EDB">
      <w:pPr>
        <w:ind w:left="-15" w:hanging="15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المرفقات</w:t>
      </w:r>
      <w:r w:rsidR="003E680A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(اختياري حسب نوع النشاط)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>:</w:t>
      </w:r>
    </w:p>
    <w:p w14:paraId="3C0DCF41" w14:textId="77777777" w:rsidR="0082297C" w:rsidRDefault="003E680A" w:rsidP="0082297C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1- </w:t>
      </w:r>
    </w:p>
    <w:p w14:paraId="78D4B2EC" w14:textId="77777777" w:rsidR="003E680A" w:rsidRPr="002311AE" w:rsidRDefault="003E680A" w:rsidP="0082297C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2- </w:t>
      </w:r>
    </w:p>
    <w:sectPr w:rsidR="003E680A" w:rsidRPr="002311AE" w:rsidSect="000B7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lowerLetter"/>
      </w:endnotePr>
      <w:pgSz w:w="11906" w:h="16838" w:code="9"/>
      <w:pgMar w:top="1374" w:right="851" w:bottom="1170" w:left="990" w:header="360" w:footer="14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B510F" w14:textId="77777777" w:rsidR="007526CD" w:rsidRDefault="007526CD">
      <w:r>
        <w:separator/>
      </w:r>
    </w:p>
  </w:endnote>
  <w:endnote w:type="continuationSeparator" w:id="0">
    <w:p w14:paraId="7B142E21" w14:textId="77777777" w:rsidR="007526CD" w:rsidRDefault="00752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F_Diwan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Diwani0 S_I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6F382" w14:textId="77777777" w:rsidR="0068448E" w:rsidRDefault="006844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1F4FD" w14:textId="6C1B6E6C" w:rsidR="000B3035" w:rsidRDefault="000B3035" w:rsidP="0068448E">
    <w:pPr>
      <w:pStyle w:val="Footer"/>
      <w:rPr>
        <w:rFonts w:hint="cs"/>
        <w:rtl/>
        <w:lang w:bidi="ar-LB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8448E">
      <w:rPr>
        <w:rStyle w:val="PageNumber"/>
      </w:rPr>
      <w:t>1</w:t>
    </w:r>
    <w:r>
      <w:rPr>
        <w:rStyle w:val="PageNumber"/>
      </w:rPr>
      <w:fldChar w:fldCharType="end"/>
    </w:r>
    <w:r w:rsidR="006A1FF5">
      <mc:AlternateContent>
        <mc:Choice Requires="wps">
          <w:drawing>
            <wp:anchor distT="0" distB="0" distL="114300" distR="114300" simplePos="0" relativeHeight="251659776" behindDoc="0" locked="0" layoutInCell="1" allowOverlap="1" wp14:anchorId="2C13A70A" wp14:editId="756984E0">
              <wp:simplePos x="0" y="0"/>
              <wp:positionH relativeFrom="column">
                <wp:posOffset>-5715</wp:posOffset>
              </wp:positionH>
              <wp:positionV relativeFrom="paragraph">
                <wp:posOffset>1270</wp:posOffset>
              </wp:positionV>
              <wp:extent cx="6400800" cy="0"/>
              <wp:effectExtent l="0" t="0" r="0" b="0"/>
              <wp:wrapNone/>
              <wp:docPr id="34708417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DF87B" id="Line 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.1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"/>
          </w:pict>
        </mc:Fallback>
      </mc:AlternateContent>
    </w:r>
    <w:r>
      <w:rPr>
        <w:rStyle w:val="PageNumber"/>
        <w:rFonts w:hint="cs"/>
        <w:rtl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448E">
      <w:rPr>
        <w:rStyle w:val="PageNumber"/>
        <w:rtl/>
      </w:rPr>
      <w:t>1</w:t>
    </w:r>
    <w:r>
      <w:rPr>
        <w:rStyle w:val="PageNumber"/>
      </w:rPr>
      <w:fldChar w:fldCharType="end"/>
    </w:r>
    <w:r>
      <w:rPr>
        <w:rStyle w:val="PageNumber"/>
        <w:rFonts w:hint="cs"/>
        <w:rtl/>
      </w:rPr>
      <w:t xml:space="preserve">                    </w:t>
    </w:r>
    <w:r>
      <w:rPr>
        <w:rStyle w:val="PageNumber"/>
        <w:rFonts w:hint="cs"/>
        <w:rtl/>
      </w:rPr>
      <w:tab/>
      <w:t xml:space="preserve">                                                                                      </w:t>
    </w:r>
    <w:r>
      <w:rPr>
        <w:rStyle w:val="PageNumber"/>
        <w:rFonts w:hint="cs"/>
        <w:rtl/>
      </w:rPr>
      <w:tab/>
      <w:t xml:space="preserve">          نموذج </w:t>
    </w:r>
    <w:r w:rsidR="0068448E">
      <w:rPr>
        <w:rStyle w:val="PageNumber"/>
      </w:rPr>
      <w:t>11</w:t>
    </w:r>
    <w:r>
      <w:rPr>
        <w:rStyle w:val="PageNumber"/>
        <w:rFonts w:hint="cs"/>
        <w:rtl/>
      </w:rPr>
      <w:t>-05</w:t>
    </w:r>
  </w:p>
  <w:p w14:paraId="0E4050C0" w14:textId="77777777" w:rsidR="000B3035" w:rsidRDefault="000B3035" w:rsidP="00903372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الكشاف الوطني الأرثوذكسي مرخصة بموجب علم وخبر 90 / أد</w:t>
    </w:r>
  </w:p>
  <w:p w14:paraId="54668A20" w14:textId="77777777" w:rsidR="000B3035" w:rsidRDefault="000B3035" w:rsidP="004A7F1E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مرشدات الكشاف الوطني الأرثوذكسي مرخصة بموجب علم وخبر  516 / أد</w:t>
    </w:r>
  </w:p>
  <w:p w14:paraId="7CCDC630" w14:textId="77777777" w:rsidR="000B3035" w:rsidRDefault="000B3035">
    <w:pPr>
      <w:pStyle w:val="Footer"/>
      <w:rPr>
        <w:lang w:bidi="ar-L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0457" w14:textId="77777777" w:rsidR="0068448E" w:rsidRDefault="00684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3557B" w14:textId="77777777" w:rsidR="007526CD" w:rsidRDefault="007526CD">
      <w:r>
        <w:separator/>
      </w:r>
    </w:p>
  </w:footnote>
  <w:footnote w:type="continuationSeparator" w:id="0">
    <w:p w14:paraId="3BA9FC09" w14:textId="77777777" w:rsidR="007526CD" w:rsidRDefault="00752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B447C" w14:textId="77777777" w:rsidR="0068448E" w:rsidRDefault="006844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02A1D" w14:textId="3BAE06D2" w:rsidR="000B3035" w:rsidRDefault="006A1FF5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4DBE1E7" wp14:editId="1BD7AA54">
              <wp:simplePos x="0" y="0"/>
              <wp:positionH relativeFrom="page">
                <wp:posOffset>1645920</wp:posOffset>
              </wp:positionH>
              <wp:positionV relativeFrom="paragraph">
                <wp:posOffset>2540</wp:posOffset>
              </wp:positionV>
              <wp:extent cx="4206240" cy="739140"/>
              <wp:effectExtent l="0" t="0" r="0" b="0"/>
              <wp:wrapNone/>
              <wp:docPr id="9920539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6240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FBFC62" w14:textId="77777777" w:rsidR="000B3035" w:rsidRDefault="000B3035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rFonts w:cs="MCS Diwani0 S_I normal."/>
                              <w:b/>
                              <w:bCs/>
                              <w:szCs w:val="44"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>الكشاف الوطني الأرثوذكسي</w:t>
                          </w:r>
                        </w:p>
                        <w:p w14:paraId="460DF599" w14:textId="77777777" w:rsidR="000B3035" w:rsidRDefault="000B3035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szCs w:val="44"/>
                              <w:rtl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 xml:space="preserve">مرشدات الكشاف الوطني الأرثوذكسي </w:t>
                          </w: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BE1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9.6pt;margin-top:.2pt;width:331.2pt;height:58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" filled="f" stroked="f">
              <v:textbox>
                <w:txbxContent>
                  <w:p w14:paraId="08FBFC62" w14:textId="77777777" w:rsidR="000B3035" w:rsidRDefault="000B3035">
                    <w:pPr>
                      <w:pStyle w:val="BodyText"/>
                      <w:spacing w:line="300" w:lineRule="atLeast"/>
                      <w:jc w:val="center"/>
                      <w:rPr>
                        <w:rFonts w:cs="MCS Diwani0 S_I normal."/>
                        <w:b/>
                        <w:bCs/>
                        <w:szCs w:val="44"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>الكشاف الوطني الأرثوذكسي</w:t>
                    </w:r>
                  </w:p>
                  <w:p w14:paraId="460DF599" w14:textId="77777777" w:rsidR="000B3035" w:rsidRDefault="000B3035">
                    <w:pPr>
                      <w:pStyle w:val="BodyText"/>
                      <w:spacing w:line="300" w:lineRule="atLeast"/>
                      <w:jc w:val="center"/>
                      <w:rPr>
                        <w:szCs w:val="44"/>
                        <w:rtl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 xml:space="preserve">مرشدات الكشاف الوطني الأرثوذكسي </w:t>
                    </w: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cr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761E80" wp14:editId="4886951B">
              <wp:simplePos x="0" y="0"/>
              <wp:positionH relativeFrom="page">
                <wp:posOffset>5951220</wp:posOffset>
              </wp:positionH>
              <wp:positionV relativeFrom="paragraph">
                <wp:posOffset>-76835</wp:posOffset>
              </wp:positionV>
              <wp:extent cx="915035" cy="822960"/>
              <wp:effectExtent l="0" t="0" r="0" b="0"/>
              <wp:wrapNone/>
              <wp:docPr id="129344525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210410" w14:textId="2C615298" w:rsidR="000B3035" w:rsidRDefault="006A1FF5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26329A3B" wp14:editId="0F64E2E6">
                                <wp:extent cx="733425" cy="733425"/>
                                <wp:effectExtent l="0" t="0" r="0" b="0"/>
                                <wp:docPr id="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761E80" id="Text Box 3" o:spid="_x0000_s1027" type="#_x0000_t202" style="position:absolute;margin-left:468.6pt;margin-top:-6.05pt;width:72.05pt;height:64.8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" filled="f" stroked="f">
              <v:textbox style="mso-fit-shape-to-text:t">
                <w:txbxContent>
                  <w:p w14:paraId="5E210410" w14:textId="2C615298" w:rsidR="000B3035" w:rsidRDefault="006A1FF5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26329A3B" wp14:editId="0F64E2E6">
                          <wp:extent cx="733425" cy="733425"/>
                          <wp:effectExtent l="0" t="0" r="0" b="0"/>
                          <wp:docPr id="1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87D0E8F" wp14:editId="44D70D9E">
              <wp:simplePos x="0" y="0"/>
              <wp:positionH relativeFrom="page">
                <wp:posOffset>508635</wp:posOffset>
              </wp:positionH>
              <wp:positionV relativeFrom="paragraph">
                <wp:posOffset>-71755</wp:posOffset>
              </wp:positionV>
              <wp:extent cx="915035" cy="822960"/>
              <wp:effectExtent l="0" t="0" r="0" b="0"/>
              <wp:wrapNone/>
              <wp:docPr id="156173194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0EBB20" w14:textId="0F5F8E9D" w:rsidR="000B3035" w:rsidRDefault="006A1FF5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7E53824D" wp14:editId="65A53E9A">
                                <wp:extent cx="733425" cy="733425"/>
                                <wp:effectExtent l="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D0E8F" id="Text Box 1" o:spid="_x0000_s1028" type="#_x0000_t202" style="position:absolute;margin-left:40.05pt;margin-top:-5.65pt;width:72.05pt;height:64.8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" filled="f" stroked="f">
              <v:textbox style="mso-fit-shape-to-text:t">
                <w:txbxContent>
                  <w:p w14:paraId="7A0EBB20" w14:textId="0F5F8E9D" w:rsidR="000B3035" w:rsidRDefault="006A1FF5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7E53824D" wp14:editId="65A53E9A">
                          <wp:extent cx="733425" cy="733425"/>
                          <wp:effectExtent l="0" t="0" r="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16DC98B8" w14:textId="77777777" w:rsidR="000B3035" w:rsidRDefault="000B3035">
    <w:pPr>
      <w:pStyle w:val="Header"/>
      <w:jc w:val="right"/>
      <w:rPr>
        <w:rtl/>
      </w:rPr>
    </w:pPr>
  </w:p>
  <w:p w14:paraId="27DB79D3" w14:textId="77777777" w:rsidR="000B3035" w:rsidRDefault="000B3035">
    <w:pPr>
      <w:pStyle w:val="Header"/>
      <w:jc w:val="right"/>
      <w:rPr>
        <w:rtl/>
      </w:rPr>
    </w:pPr>
  </w:p>
  <w:p w14:paraId="29DD6939" w14:textId="77777777" w:rsidR="000B3035" w:rsidRDefault="000B3035">
    <w:pPr>
      <w:pStyle w:val="Header"/>
      <w:jc w:val="right"/>
      <w:rPr>
        <w:rtl/>
      </w:rPr>
    </w:pPr>
  </w:p>
  <w:p w14:paraId="2E1A73D1" w14:textId="22EFD5A2" w:rsidR="000B3035" w:rsidRDefault="006A1FF5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A459BE" wp14:editId="46C8DDBF">
              <wp:simplePos x="0" y="0"/>
              <wp:positionH relativeFrom="column">
                <wp:posOffset>-5715</wp:posOffset>
              </wp:positionH>
              <wp:positionV relativeFrom="paragraph">
                <wp:posOffset>43815</wp:posOffset>
              </wp:positionV>
              <wp:extent cx="6400800" cy="0"/>
              <wp:effectExtent l="0" t="0" r="0" b="0"/>
              <wp:wrapNone/>
              <wp:docPr id="211443558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9429F" id="Line 4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3.45pt" to="503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4FC3F" w14:textId="77777777" w:rsidR="0068448E" w:rsidRDefault="006844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2"/>
      </v:shape>
    </w:pict>
  </w:numPicBullet>
  <w:abstractNum w:abstractNumId="0" w15:restartNumberingAfterBreak="0">
    <w:nsid w:val="24CA0773"/>
    <w:multiLevelType w:val="hybridMultilevel"/>
    <w:tmpl w:val="F08A8DAA"/>
    <w:lvl w:ilvl="0" w:tplc="0409000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0"/>
        </w:tabs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0"/>
        </w:tabs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0"/>
        </w:tabs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0"/>
        </w:tabs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0"/>
        </w:tabs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0"/>
        </w:tabs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25D648BE"/>
    <w:multiLevelType w:val="hybridMultilevel"/>
    <w:tmpl w:val="DB3C4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5730D"/>
    <w:multiLevelType w:val="hybridMultilevel"/>
    <w:tmpl w:val="BD56434E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342761B"/>
    <w:multiLevelType w:val="hybridMultilevel"/>
    <w:tmpl w:val="988801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642274"/>
    <w:multiLevelType w:val="hybridMultilevel"/>
    <w:tmpl w:val="FD7628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1051D9"/>
    <w:multiLevelType w:val="hybridMultilevel"/>
    <w:tmpl w:val="CABE8750"/>
    <w:lvl w:ilvl="0" w:tplc="F79CCDF6">
      <w:start w:val="1"/>
      <w:numFmt w:val="decimal"/>
      <w:lvlText w:val="%1-"/>
      <w:lvlJc w:val="left"/>
      <w:pPr>
        <w:tabs>
          <w:tab w:val="num" w:pos="330"/>
        </w:tabs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0"/>
        </w:tabs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0"/>
        </w:tabs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0"/>
        </w:tabs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0"/>
        </w:tabs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0"/>
        </w:tabs>
        <w:ind w:left="6090" w:hanging="180"/>
      </w:pPr>
    </w:lvl>
  </w:abstractNum>
  <w:abstractNum w:abstractNumId="6" w15:restartNumberingAfterBreak="0">
    <w:nsid w:val="7F872334"/>
    <w:multiLevelType w:val="hybridMultilevel"/>
    <w:tmpl w:val="5E24131C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 w16cid:durableId="243296644">
    <w:abstractNumId w:val="0"/>
  </w:num>
  <w:num w:numId="2" w16cid:durableId="1055083532">
    <w:abstractNumId w:val="1"/>
  </w:num>
  <w:num w:numId="3" w16cid:durableId="472334848">
    <w:abstractNumId w:val="4"/>
  </w:num>
  <w:num w:numId="4" w16cid:durableId="1217819521">
    <w:abstractNumId w:val="3"/>
  </w:num>
  <w:num w:numId="5" w16cid:durableId="1969504204">
    <w:abstractNumId w:val="6"/>
  </w:num>
  <w:num w:numId="6" w16cid:durableId="606155301">
    <w:abstractNumId w:val="2"/>
  </w:num>
  <w:num w:numId="7" w16cid:durableId="1868592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CA"/>
    <w:rsid w:val="0001799E"/>
    <w:rsid w:val="000352CD"/>
    <w:rsid w:val="00054CCA"/>
    <w:rsid w:val="00090737"/>
    <w:rsid w:val="000B3035"/>
    <w:rsid w:val="000B7EFC"/>
    <w:rsid w:val="000E0FE9"/>
    <w:rsid w:val="00121251"/>
    <w:rsid w:val="00162897"/>
    <w:rsid w:val="00171E23"/>
    <w:rsid w:val="00196E9F"/>
    <w:rsid w:val="002311AE"/>
    <w:rsid w:val="00292C6F"/>
    <w:rsid w:val="002E6721"/>
    <w:rsid w:val="00351922"/>
    <w:rsid w:val="00365FFB"/>
    <w:rsid w:val="003E5F83"/>
    <w:rsid w:val="003E680A"/>
    <w:rsid w:val="00472398"/>
    <w:rsid w:val="00483CCB"/>
    <w:rsid w:val="004A7F1E"/>
    <w:rsid w:val="004D067D"/>
    <w:rsid w:val="005101AB"/>
    <w:rsid w:val="0057329C"/>
    <w:rsid w:val="00573783"/>
    <w:rsid w:val="005D7279"/>
    <w:rsid w:val="006023E1"/>
    <w:rsid w:val="00612D9E"/>
    <w:rsid w:val="00661D12"/>
    <w:rsid w:val="0068448E"/>
    <w:rsid w:val="006A1FF5"/>
    <w:rsid w:val="006B3E33"/>
    <w:rsid w:val="006C55E1"/>
    <w:rsid w:val="007526CD"/>
    <w:rsid w:val="00791F0E"/>
    <w:rsid w:val="007A2C5B"/>
    <w:rsid w:val="0082297C"/>
    <w:rsid w:val="008B52B6"/>
    <w:rsid w:val="00903372"/>
    <w:rsid w:val="009044B9"/>
    <w:rsid w:val="00914065"/>
    <w:rsid w:val="00975D83"/>
    <w:rsid w:val="00990CD7"/>
    <w:rsid w:val="00997F28"/>
    <w:rsid w:val="009B0342"/>
    <w:rsid w:val="00A07B06"/>
    <w:rsid w:val="00A13488"/>
    <w:rsid w:val="00A43EF4"/>
    <w:rsid w:val="00A4465E"/>
    <w:rsid w:val="00B005B3"/>
    <w:rsid w:val="00B46C5B"/>
    <w:rsid w:val="00B72AEE"/>
    <w:rsid w:val="00BE2D1A"/>
    <w:rsid w:val="00BE7CC3"/>
    <w:rsid w:val="00C8222C"/>
    <w:rsid w:val="00C84EDB"/>
    <w:rsid w:val="00C87041"/>
    <w:rsid w:val="00CE3358"/>
    <w:rsid w:val="00CF52CE"/>
    <w:rsid w:val="00D17C2E"/>
    <w:rsid w:val="00D51374"/>
    <w:rsid w:val="00D96B12"/>
    <w:rsid w:val="00EF7F65"/>
    <w:rsid w:val="00F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E6D17"/>
  <w15:chartTrackingRefBased/>
  <w15:docId w15:val="{9327B2D2-844B-4847-AE86-76A97C12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noProof/>
    </w:rPr>
  </w:style>
  <w:style w:type="paragraph" w:styleId="Heading1">
    <w:name w:val="heading 1"/>
    <w:basedOn w:val="Normal"/>
    <w:next w:val="Normal"/>
    <w:qFormat/>
    <w:pPr>
      <w:keepNext/>
      <w:ind w:left="-993" w:right="-908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ind w:right="720" w:firstLine="848"/>
      <w:outlineLvl w:val="1"/>
    </w:pPr>
    <w:rPr>
      <w:rFonts w:cs="Arabic Transparent"/>
      <w:szCs w:val="32"/>
    </w:rPr>
  </w:style>
  <w:style w:type="paragraph" w:styleId="Heading3">
    <w:name w:val="heading 3"/>
    <w:basedOn w:val="Normal"/>
    <w:next w:val="Normal"/>
    <w:qFormat/>
    <w:pPr>
      <w:keepNext/>
      <w:ind w:right="720"/>
      <w:jc w:val="center"/>
      <w:outlineLvl w:val="2"/>
    </w:pPr>
    <w:rPr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ind w:right="720"/>
      <w:jc w:val="center"/>
      <w:outlineLvl w:val="4"/>
    </w:pPr>
    <w:rPr>
      <w:rFonts w:cs="Arabic Transparent"/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tabs>
        <w:tab w:val="right" w:pos="10062"/>
      </w:tabs>
      <w:outlineLvl w:val="5"/>
    </w:pPr>
    <w:rPr>
      <w:rFonts w:cs="Arabic Transparent"/>
      <w:b/>
      <w:bCs/>
      <w:szCs w:val="32"/>
    </w:rPr>
  </w:style>
  <w:style w:type="paragraph" w:styleId="Heading7">
    <w:name w:val="heading 7"/>
    <w:basedOn w:val="Normal"/>
    <w:next w:val="Normal"/>
    <w:qFormat/>
    <w:pPr>
      <w:keepNext/>
      <w:ind w:right="142"/>
      <w:outlineLvl w:val="6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AF_Diwani"/>
      <w:szCs w:val="28"/>
    </w:rPr>
  </w:style>
  <w:style w:type="paragraph" w:styleId="BodyText2">
    <w:name w:val="Body Text 2"/>
    <w:basedOn w:val="Normal"/>
    <w:pPr>
      <w:ind w:right="720"/>
    </w:pPr>
    <w:rPr>
      <w:rFonts w:cs="Arabic Transparent"/>
      <w:b/>
      <w:bCs/>
      <w:szCs w:val="32"/>
    </w:rPr>
  </w:style>
  <w:style w:type="paragraph" w:styleId="Caption">
    <w:name w:val="caption"/>
    <w:basedOn w:val="Normal"/>
    <w:next w:val="Normal"/>
    <w:qFormat/>
    <w:pPr>
      <w:framePr w:hSpace="181" w:vSpace="181" w:wrap="around" w:vAnchor="text" w:hAnchor="text" w:xAlign="outside" w:y="1"/>
      <w:bidi w:val="0"/>
      <w:ind w:right="720"/>
      <w:jc w:val="right"/>
    </w:pPr>
    <w:rPr>
      <w:rFonts w:cs="Arabic Transparent"/>
      <w:b/>
      <w:bCs/>
      <w:noProof w:val="0"/>
      <w:sz w:val="24"/>
      <w:szCs w:val="32"/>
    </w:rPr>
  </w:style>
  <w:style w:type="paragraph" w:styleId="DocumentMap">
    <w:name w:val="Document Map"/>
    <w:basedOn w:val="Normal"/>
    <w:semiHidden/>
    <w:rsid w:val="00CE3358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E672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A43E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noProof w:val="0"/>
      <w:lang w:eastAsia="zh-CN"/>
    </w:rPr>
  </w:style>
  <w:style w:type="character" w:styleId="PageNumber">
    <w:name w:val="page number"/>
    <w:basedOn w:val="DefaultParagraphFont"/>
    <w:rsid w:val="0012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NO_GNO%20Color%20Head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SNO_GNO Color Headers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جانب:</vt:lpstr>
    </vt:vector>
  </TitlesOfParts>
  <Company>National Orthodox Scouts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جانب:</dc:title>
  <dc:subject/>
  <dc:creator>SNO</dc:creator>
  <cp:keywords/>
  <cp:lastModifiedBy>Paul Ojeil</cp:lastModifiedBy>
  <cp:revision>2</cp:revision>
  <cp:lastPrinted>2002-05-11T12:25:00Z</cp:lastPrinted>
  <dcterms:created xsi:type="dcterms:W3CDTF">2023-05-23T18:36:00Z</dcterms:created>
  <dcterms:modified xsi:type="dcterms:W3CDTF">2023-05-23T18:36:00Z</dcterms:modified>
</cp:coreProperties>
</file>