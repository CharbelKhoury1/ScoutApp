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B640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1382BBE6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الرقم الصادر:</w:t>
      </w:r>
    </w:p>
    <w:p w14:paraId="196F29C5" w14:textId="77777777" w:rsidR="00B835A1" w:rsidRPr="00D93939" w:rsidRDefault="00B835A1" w:rsidP="00B835A1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الموضوع: طلب رخصة مخيّم لفرق ........................</w:t>
      </w:r>
    </w:p>
    <w:p w14:paraId="58A21B6B" w14:textId="77777777" w:rsidR="00B835A1" w:rsidRPr="00D93939" w:rsidRDefault="00645F9D" w:rsidP="00B835A1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C754D9" wp14:editId="620EC00D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81842105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1E3E1" id="Line 29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5E02C231" w14:textId="77777777" w:rsidR="00B835A1" w:rsidRPr="00D93939" w:rsidRDefault="00B835A1" w:rsidP="00B835A1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2AE0C857" w14:textId="77777777" w:rsidR="00B835A1" w:rsidRDefault="00B835A1" w:rsidP="00B835A1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تحيّة كشفيّة طيّبة وبعد، </w:t>
      </w:r>
    </w:p>
    <w:p w14:paraId="0C7272B9" w14:textId="77777777" w:rsidR="00B835A1" w:rsidRDefault="00B835A1" w:rsidP="00B835A1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DA7D0C4" w14:textId="77777777" w:rsidR="00B835A1" w:rsidRDefault="00B835A1" w:rsidP="00B835A1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بالإشارة إلى الموضوع أعلاه، نرفع إلى حضرتكم طلبنا هذا، متمنّين منكم الاطّلاع وآملين الموافقة وفقاً للمعطيات التالية:</w:t>
      </w:r>
    </w:p>
    <w:p w14:paraId="4A00B376" w14:textId="77777777" w:rsidR="00B835A1" w:rsidRPr="00D93939" w:rsidRDefault="00B835A1" w:rsidP="00B835A1">
      <w:pPr>
        <w:tabs>
          <w:tab w:val="left" w:pos="1560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7F1A1EB" w14:textId="77777777" w:rsidR="00CE3358" w:rsidRPr="00D93939" w:rsidRDefault="00B835A1" w:rsidP="00B835A1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1-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مكان وتاريخ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>المخيّم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: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(على أن يبدأ بعد انقضاء ثلاثة أسابيع على الأقلّ من تاريخ تبليغ الطلب)</w:t>
      </w:r>
    </w:p>
    <w:p w14:paraId="2BDD6500" w14:textId="77777777" w:rsidR="00483CCB" w:rsidRPr="00D93939" w:rsidRDefault="00CE3358" w:rsidP="00D93939">
      <w:pPr>
        <w:tabs>
          <w:tab w:val="right" w:leader="dot" w:pos="10065"/>
        </w:tabs>
        <w:rPr>
          <w:rFonts w:cs="Arabic Transparent" w:hint="cs"/>
          <w:sz w:val="24"/>
          <w:szCs w:val="24"/>
          <w:rtl/>
          <w:lang w:bidi="ar-LB"/>
        </w:rPr>
      </w:pPr>
      <w:r w:rsidRPr="00D93939">
        <w:rPr>
          <w:rFonts w:cs="Arabic Transparent" w:hint="cs"/>
          <w:sz w:val="24"/>
          <w:szCs w:val="24"/>
          <w:rtl/>
          <w:lang w:bidi="ar-LB"/>
        </w:rPr>
        <w:t>القضاء:.................................</w:t>
      </w:r>
      <w:r w:rsidR="00D93939"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 w:hint="cs"/>
          <w:sz w:val="24"/>
          <w:szCs w:val="24"/>
          <w:rtl/>
          <w:lang w:bidi="ar-LB"/>
        </w:rPr>
        <w:t>القرية أو البلدة:..........................</w:t>
      </w:r>
      <w:r w:rsidR="00D93939" w:rsidRPr="00D93939">
        <w:rPr>
          <w:rFonts w:cs="Arabic Transparent" w:hint="cs"/>
          <w:sz w:val="24"/>
          <w:szCs w:val="24"/>
          <w:rtl/>
          <w:lang w:bidi="ar-LB"/>
        </w:rPr>
        <w:t xml:space="preserve">  </w:t>
      </w:r>
      <w:r w:rsidRPr="00D93939">
        <w:rPr>
          <w:rFonts w:cs="Arabic Transparent" w:hint="cs"/>
          <w:sz w:val="24"/>
          <w:szCs w:val="24"/>
          <w:rtl/>
          <w:lang w:bidi="ar-LB"/>
        </w:rPr>
        <w:t>مالك الأرض:............................</w:t>
      </w:r>
    </w:p>
    <w:p w14:paraId="6778866B" w14:textId="77777777" w:rsidR="000352CD" w:rsidRPr="00D93939" w:rsidRDefault="000E0FE9" w:rsidP="000E0FE9">
      <w:pPr>
        <w:tabs>
          <w:tab w:val="right" w:pos="9639"/>
        </w:tabs>
        <w:rPr>
          <w:rFonts w:cs="Arabic Transparent" w:hint="cs"/>
          <w:sz w:val="24"/>
          <w:szCs w:val="24"/>
          <w:rtl/>
        </w:rPr>
      </w:pPr>
      <w:r w:rsidRPr="00D93939">
        <w:rPr>
          <w:rFonts w:cs="Arabic Transparent" w:hint="cs"/>
          <w:sz w:val="24"/>
          <w:szCs w:val="24"/>
          <w:rtl/>
          <w:lang w:bidi="ar-LB"/>
        </w:rPr>
        <w:t xml:space="preserve">تاريخ المخيم: </w:t>
      </w:r>
      <w:r w:rsidRPr="00D93939">
        <w:rPr>
          <w:rFonts w:cs="Arabic Transparent"/>
          <w:sz w:val="24"/>
          <w:szCs w:val="24"/>
          <w:rtl/>
        </w:rPr>
        <w:t>من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/>
          <w:sz w:val="24"/>
          <w:szCs w:val="24"/>
          <w:rtl/>
        </w:rPr>
        <w:t xml:space="preserve">    /      /       ،</w:t>
      </w:r>
      <w:r w:rsidR="00D93939">
        <w:rPr>
          <w:rFonts w:cs="Arabic Transparent" w:hint="cs"/>
          <w:sz w:val="24"/>
          <w:szCs w:val="24"/>
          <w:rtl/>
        </w:rPr>
        <w:t xml:space="preserve">  </w:t>
      </w:r>
      <w:r w:rsidR="003A7D3F">
        <w:rPr>
          <w:rFonts w:cs="Arabic Transparent" w:hint="cs"/>
          <w:sz w:val="24"/>
          <w:szCs w:val="24"/>
          <w:rtl/>
        </w:rPr>
        <w:t>التجمّع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/>
          <w:sz w:val="24"/>
          <w:szCs w:val="24"/>
          <w:rtl/>
        </w:rPr>
        <w:t xml:space="preserve">الساعة: 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   </w:t>
      </w:r>
      <w:r w:rsidRPr="00D93939">
        <w:rPr>
          <w:rFonts w:cs="Arabic Transparent"/>
          <w:sz w:val="24"/>
          <w:szCs w:val="24"/>
          <w:rtl/>
        </w:rPr>
        <w:t xml:space="preserve">     إلى   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/>
          <w:sz w:val="24"/>
          <w:szCs w:val="24"/>
          <w:rtl/>
        </w:rPr>
        <w:t xml:space="preserve"> /      / 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/>
          <w:sz w:val="24"/>
          <w:szCs w:val="24"/>
          <w:rtl/>
        </w:rPr>
        <w:t xml:space="preserve">     ،</w:t>
      </w:r>
      <w:r w:rsidR="003A7D3F">
        <w:rPr>
          <w:rFonts w:cs="Arabic Transparent" w:hint="cs"/>
          <w:sz w:val="24"/>
          <w:szCs w:val="24"/>
          <w:rtl/>
        </w:rPr>
        <w:t xml:space="preserve"> العودة</w:t>
      </w:r>
      <w:r w:rsidRPr="00D93939">
        <w:rPr>
          <w:rFonts w:cs="Arabic Transparent"/>
          <w:sz w:val="24"/>
          <w:szCs w:val="24"/>
          <w:rtl/>
        </w:rPr>
        <w:t xml:space="preserve"> الساعة:     </w:t>
      </w:r>
    </w:p>
    <w:p w14:paraId="15C99369" w14:textId="77777777" w:rsidR="000352CD" w:rsidRDefault="00D93939" w:rsidP="00D93939">
      <w:pPr>
        <w:tabs>
          <w:tab w:val="left" w:pos="1725"/>
        </w:tabs>
        <w:rPr>
          <w:rFonts w:cs="Arabic Transparent" w:hint="cs"/>
          <w:sz w:val="24"/>
          <w:szCs w:val="24"/>
          <w:rtl/>
        </w:rPr>
      </w:pPr>
      <w:r>
        <w:rPr>
          <w:rFonts w:cs="Arabic Transparent"/>
          <w:sz w:val="24"/>
          <w:szCs w:val="24"/>
          <w:rtl/>
        </w:rPr>
        <w:tab/>
      </w:r>
    </w:p>
    <w:p w14:paraId="7128E321" w14:textId="77777777" w:rsidR="00D93939" w:rsidRPr="00D93939" w:rsidRDefault="00BA7F50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ب- معلومات عامّة عن </w:t>
      </w:r>
      <w:r w:rsidR="00D93939" w:rsidRPr="00D93939">
        <w:rPr>
          <w:rFonts w:cs="Arabic Transparent" w:hint="cs"/>
          <w:b/>
          <w:bCs/>
          <w:sz w:val="24"/>
          <w:szCs w:val="24"/>
          <w:rtl/>
        </w:rPr>
        <w:t>المخيّم:</w:t>
      </w:r>
    </w:p>
    <w:p w14:paraId="489E6DD6" w14:textId="77777777" w:rsidR="00D93939" w:rsidRDefault="00D93939" w:rsidP="000E0FE9">
      <w:pPr>
        <w:tabs>
          <w:tab w:val="right" w:pos="9639"/>
        </w:tabs>
        <w:rPr>
          <w:rFonts w:cs="Arabic Transparent" w:hint="cs"/>
          <w:sz w:val="24"/>
          <w:szCs w:val="24"/>
          <w:rtl/>
        </w:rPr>
      </w:pPr>
      <w:r>
        <w:rPr>
          <w:rFonts w:cs="Arabic Transparent" w:hint="cs"/>
          <w:sz w:val="24"/>
          <w:szCs w:val="24"/>
          <w:rtl/>
        </w:rPr>
        <w:t>شعار المخيّم:...................................            هدف المخيّم:.........................................</w:t>
      </w:r>
    </w:p>
    <w:p w14:paraId="00E88689" w14:textId="77777777" w:rsidR="003A7D3F" w:rsidRPr="00D93939" w:rsidRDefault="003A7D3F" w:rsidP="000E0FE9">
      <w:pPr>
        <w:tabs>
          <w:tab w:val="right" w:pos="9639"/>
        </w:tabs>
        <w:rPr>
          <w:rFonts w:cs="Arabic Transparent" w:hint="cs"/>
          <w:sz w:val="24"/>
          <w:szCs w:val="24"/>
          <w:rtl/>
        </w:rPr>
      </w:pPr>
      <w:r>
        <w:rPr>
          <w:rFonts w:cs="Arabic Transparent" w:hint="cs"/>
          <w:sz w:val="24"/>
          <w:szCs w:val="24"/>
          <w:rtl/>
        </w:rPr>
        <w:t>أغراض المخيّم:...........................................</w:t>
      </w:r>
    </w:p>
    <w:p w14:paraId="737DD66F" w14:textId="77777777" w:rsidR="00D93939" w:rsidRDefault="00D93939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</w:p>
    <w:p w14:paraId="3D986805" w14:textId="77777777" w:rsidR="000352CD" w:rsidRPr="00D93939" w:rsidRDefault="000352CD" w:rsidP="00914AC4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ج- قيادة المخيّم</w:t>
      </w:r>
      <w:r w:rsidR="00914AC4">
        <w:rPr>
          <w:rFonts w:cs="Arabic Transparent" w:hint="cs"/>
          <w:b/>
          <w:bCs/>
          <w:sz w:val="24"/>
          <w:szCs w:val="24"/>
          <w:rtl/>
        </w:rPr>
        <w:t xml:space="preserve"> (يجوز إضافة أسطر حسب الحاجة، ويجوز أن يرد نفس الاسم أكثر من مرّة، أو حتّى ترك أسطر بيضاء).</w:t>
      </w:r>
    </w:p>
    <w:tbl>
      <w:tblPr>
        <w:bidiVisual/>
        <w:tblW w:w="100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2070"/>
        <w:gridCol w:w="1980"/>
        <w:gridCol w:w="1800"/>
        <w:gridCol w:w="1800"/>
      </w:tblGrid>
      <w:tr w:rsidR="000352CD" w:rsidRPr="00914AC4" w14:paraId="10912144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double" w:sz="6" w:space="0" w:color="auto"/>
              <w:bottom w:val="nil"/>
            </w:tcBorders>
            <w:shd w:val="solid" w:color="auto" w:fill="auto"/>
          </w:tcPr>
          <w:p w14:paraId="1ADB6B6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ind w:left="-142" w:right="-108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/>
                <w:b/>
                <w:bCs/>
                <w:sz w:val="24"/>
                <w:szCs w:val="24"/>
                <w:rtl/>
              </w:rPr>
              <w:t>الرتبة الكشفية</w:t>
            </w:r>
          </w:p>
        </w:tc>
        <w:tc>
          <w:tcPr>
            <w:tcW w:w="207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6EB3EAE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/>
                <w:b/>
                <w:bCs/>
                <w:sz w:val="24"/>
                <w:szCs w:val="24"/>
                <w:rtl/>
              </w:rPr>
              <w:t>الإسم والشهرة</w:t>
            </w:r>
          </w:p>
        </w:tc>
        <w:tc>
          <w:tcPr>
            <w:tcW w:w="198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0747079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هاتف خليوي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4AFA1E5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الرتبة الكشفيّة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7869DEB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</w:tr>
      <w:tr w:rsidR="000352CD" w:rsidRPr="00914AC4" w14:paraId="536BDC95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AB5F60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/>
                <w:sz w:val="24"/>
                <w:szCs w:val="24"/>
                <w:rtl/>
              </w:rPr>
              <w:t xml:space="preserve">قائد </w:t>
            </w:r>
            <w:r w:rsidRPr="00914AC4">
              <w:rPr>
                <w:rFonts w:cs="Arabic Transparent" w:hint="cs"/>
                <w:sz w:val="24"/>
                <w:szCs w:val="24"/>
                <w:rtl/>
              </w:rPr>
              <w:t>المخيم</w:t>
            </w:r>
          </w:p>
        </w:tc>
        <w:tc>
          <w:tcPr>
            <w:tcW w:w="2070" w:type="dxa"/>
            <w:tcBorders>
              <w:top w:val="nil"/>
            </w:tcBorders>
          </w:tcPr>
          <w:p w14:paraId="21AB8F6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4DAA4D9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96FA9D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BD487D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00DEC180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6BFA10A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ind w:right="-108"/>
              <w:rPr>
                <w:rFonts w:cs="Arabic Transparent"/>
                <w:sz w:val="24"/>
                <w:szCs w:val="24"/>
                <w:rtl/>
              </w:rPr>
            </w:pPr>
            <w:r w:rsidRPr="00914AC4">
              <w:rPr>
                <w:rFonts w:cs="Arabic Transparent"/>
                <w:sz w:val="24"/>
                <w:szCs w:val="24"/>
                <w:rtl/>
              </w:rPr>
              <w:t>المرشد الروحي</w:t>
            </w:r>
          </w:p>
        </w:tc>
        <w:tc>
          <w:tcPr>
            <w:tcW w:w="2070" w:type="dxa"/>
          </w:tcPr>
          <w:p w14:paraId="735EA0C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04BBE4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4D0641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99DAC1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4B55271B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CB1FD4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أمين التجهيزات</w:t>
            </w:r>
          </w:p>
        </w:tc>
        <w:tc>
          <w:tcPr>
            <w:tcW w:w="2070" w:type="dxa"/>
          </w:tcPr>
          <w:p w14:paraId="534D717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D06D94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ACADDC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3AAD25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A471B07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CCA112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المسعف</w:t>
            </w:r>
          </w:p>
        </w:tc>
        <w:tc>
          <w:tcPr>
            <w:tcW w:w="2070" w:type="dxa"/>
          </w:tcPr>
          <w:p w14:paraId="0F01A11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4C8D127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B09704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42493C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4BA876C4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4E4C98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الطعام</w:t>
            </w:r>
          </w:p>
        </w:tc>
        <w:tc>
          <w:tcPr>
            <w:tcW w:w="2070" w:type="dxa"/>
          </w:tcPr>
          <w:p w14:paraId="08147F7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56B957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B527CE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68F89D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757AAF55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8E11FB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الصند</w:t>
            </w:r>
            <w:r w:rsidR="006023E1" w:rsidRPr="00914AC4">
              <w:rPr>
                <w:rFonts w:cs="Arabic Transparent" w:hint="cs"/>
                <w:sz w:val="24"/>
                <w:szCs w:val="24"/>
                <w:rtl/>
              </w:rPr>
              <w:t>و</w:t>
            </w:r>
            <w:r w:rsidRPr="00914AC4">
              <w:rPr>
                <w:rFonts w:cs="Arabic Transparent" w:hint="cs"/>
                <w:sz w:val="24"/>
                <w:szCs w:val="24"/>
                <w:rtl/>
              </w:rPr>
              <w:t>ق</w:t>
            </w:r>
          </w:p>
        </w:tc>
        <w:tc>
          <w:tcPr>
            <w:tcW w:w="2070" w:type="dxa"/>
          </w:tcPr>
          <w:p w14:paraId="0F8B43A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CAFBED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D389E5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01F227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20DCF21" w14:textId="77777777">
        <w:tblPrEx>
          <w:tblCellMar>
            <w:top w:w="0" w:type="dxa"/>
            <w:bottom w:w="0" w:type="dxa"/>
          </w:tblCellMar>
        </w:tblPrEx>
        <w:trPr>
          <w:trHeight w:hRule="exact" w:val="477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EA54A6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برنامج الرحلة</w:t>
            </w:r>
          </w:p>
        </w:tc>
        <w:tc>
          <w:tcPr>
            <w:tcW w:w="2070" w:type="dxa"/>
          </w:tcPr>
          <w:p w14:paraId="2623913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3D865E9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6E8AE5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775ECE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09D006E8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6CFF8D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القادة المشاركون:</w:t>
            </w:r>
          </w:p>
        </w:tc>
        <w:tc>
          <w:tcPr>
            <w:tcW w:w="2070" w:type="dxa"/>
          </w:tcPr>
          <w:p w14:paraId="2389E70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7C710E3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83B854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E742C3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1B88AD69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0CA5A11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1- .....................</w:t>
            </w:r>
          </w:p>
        </w:tc>
        <w:tc>
          <w:tcPr>
            <w:tcW w:w="2070" w:type="dxa"/>
          </w:tcPr>
          <w:p w14:paraId="49229D2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4FF446F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9539BD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78D873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397DCB8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65714E9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2- .....................</w:t>
            </w:r>
          </w:p>
        </w:tc>
        <w:tc>
          <w:tcPr>
            <w:tcW w:w="2070" w:type="dxa"/>
          </w:tcPr>
          <w:p w14:paraId="46E1C31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E060BF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905EEE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3ABDF0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A855874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03FB5C2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3- .....................</w:t>
            </w:r>
          </w:p>
        </w:tc>
        <w:tc>
          <w:tcPr>
            <w:tcW w:w="2070" w:type="dxa"/>
          </w:tcPr>
          <w:p w14:paraId="5D0A3D4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CDE683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B52185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77CD1B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2E7BE7D4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89F3C3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4- .....................</w:t>
            </w:r>
          </w:p>
        </w:tc>
        <w:tc>
          <w:tcPr>
            <w:tcW w:w="2070" w:type="dxa"/>
          </w:tcPr>
          <w:p w14:paraId="1FD627A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75BB2BE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890CDC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634465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7FF3125F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6279708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5- .....................</w:t>
            </w:r>
          </w:p>
        </w:tc>
        <w:tc>
          <w:tcPr>
            <w:tcW w:w="2070" w:type="dxa"/>
          </w:tcPr>
          <w:p w14:paraId="67DED3F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A75A9C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EFF205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C889CC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2E064B23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B14BA6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6- .....................</w:t>
            </w:r>
          </w:p>
        </w:tc>
        <w:tc>
          <w:tcPr>
            <w:tcW w:w="2070" w:type="dxa"/>
          </w:tcPr>
          <w:p w14:paraId="5540C17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3049B75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70C1DD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6E082C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652D1B8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27D49B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7- ....................</w:t>
            </w:r>
          </w:p>
        </w:tc>
        <w:tc>
          <w:tcPr>
            <w:tcW w:w="2070" w:type="dxa"/>
          </w:tcPr>
          <w:p w14:paraId="5B80EC2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7BF19B9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EEAEBD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567487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2618E43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244624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8- .....................</w:t>
            </w:r>
          </w:p>
        </w:tc>
        <w:tc>
          <w:tcPr>
            <w:tcW w:w="2070" w:type="dxa"/>
          </w:tcPr>
          <w:p w14:paraId="347BF16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1E7BBB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218BB5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9D7AF0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9AED511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639B631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9-.....................</w:t>
            </w:r>
          </w:p>
        </w:tc>
        <w:tc>
          <w:tcPr>
            <w:tcW w:w="2070" w:type="dxa"/>
          </w:tcPr>
          <w:p w14:paraId="5B35543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27ED997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124C33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A6116A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</w:tbl>
    <w:p w14:paraId="2330C332" w14:textId="77777777" w:rsidR="000E0FE9" w:rsidRPr="00D93939" w:rsidRDefault="000E0FE9" w:rsidP="000E0FE9">
      <w:pPr>
        <w:tabs>
          <w:tab w:val="right" w:pos="9639"/>
        </w:tabs>
        <w:rPr>
          <w:rFonts w:cs="Arabic Transparent" w:hint="cs"/>
          <w:sz w:val="24"/>
          <w:szCs w:val="24"/>
          <w:lang w:bidi="ar-LB"/>
        </w:rPr>
      </w:pPr>
      <w:r w:rsidRPr="00D93939">
        <w:rPr>
          <w:rFonts w:cs="Arabic Transparent"/>
          <w:sz w:val="24"/>
          <w:szCs w:val="24"/>
          <w:rtl/>
        </w:rPr>
        <w:t xml:space="preserve">     </w:t>
      </w:r>
    </w:p>
    <w:p w14:paraId="20BD1CB9" w14:textId="77777777" w:rsidR="00D7023E" w:rsidRDefault="00D7023E" w:rsidP="000352CD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203AA98" w14:textId="77777777" w:rsidR="00292C6F" w:rsidRPr="00D93939" w:rsidRDefault="000352CD" w:rsidP="00D750C7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د- </w:t>
      </w:r>
      <w:r w:rsidR="00D750C7">
        <w:rPr>
          <w:rFonts w:cs="Arabic Transparent" w:hint="cs"/>
          <w:b/>
          <w:bCs/>
          <w:sz w:val="24"/>
          <w:szCs w:val="24"/>
          <w:rtl/>
          <w:lang w:bidi="ar-LB"/>
        </w:rPr>
        <w:t>موازنة المخيّم</w:t>
      </w:r>
      <w:r w:rsidR="00A1348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(ل. ل.)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A13488" w14:paraId="2003CF7B" w14:textId="77777777">
        <w:tc>
          <w:tcPr>
            <w:tcW w:w="5043" w:type="dxa"/>
            <w:gridSpan w:val="2"/>
            <w:shd w:val="clear" w:color="auto" w:fill="auto"/>
          </w:tcPr>
          <w:p w14:paraId="31B44457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lastRenderedPageBreak/>
              <w:t>المداخيل المتوقّعة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6BAE7D24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 المتوقّعة</w:t>
            </w:r>
          </w:p>
        </w:tc>
      </w:tr>
      <w:tr w:rsidR="00A13488" w14:paraId="5656B37A" w14:textId="77777777">
        <w:tc>
          <w:tcPr>
            <w:tcW w:w="2433" w:type="dxa"/>
            <w:shd w:val="clear" w:color="auto" w:fill="auto"/>
          </w:tcPr>
          <w:p w14:paraId="4D3B6FD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اشتراكات</w:t>
            </w:r>
            <w:r w:rsidR="000352CD"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 المشاركين</w:t>
            </w:r>
          </w:p>
        </w:tc>
        <w:tc>
          <w:tcPr>
            <w:tcW w:w="2610" w:type="dxa"/>
            <w:shd w:val="clear" w:color="auto" w:fill="auto"/>
          </w:tcPr>
          <w:p w14:paraId="7C3E2986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7CBF023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النقليّات</w:t>
            </w:r>
          </w:p>
        </w:tc>
        <w:tc>
          <w:tcPr>
            <w:tcW w:w="2610" w:type="dxa"/>
            <w:shd w:val="clear" w:color="auto" w:fill="auto"/>
          </w:tcPr>
          <w:p w14:paraId="65C875A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68535DBE" w14:textId="77777777">
        <w:tc>
          <w:tcPr>
            <w:tcW w:w="2433" w:type="dxa"/>
            <w:shd w:val="clear" w:color="auto" w:fill="auto"/>
          </w:tcPr>
          <w:p w14:paraId="57303C6A" w14:textId="77777777" w:rsidR="00A13488" w:rsidRDefault="00A267FC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تبرّعات</w:t>
            </w:r>
          </w:p>
        </w:tc>
        <w:tc>
          <w:tcPr>
            <w:tcW w:w="2610" w:type="dxa"/>
            <w:shd w:val="clear" w:color="auto" w:fill="auto"/>
          </w:tcPr>
          <w:p w14:paraId="708A9A54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04F70F8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الطعام</w:t>
            </w:r>
          </w:p>
        </w:tc>
        <w:tc>
          <w:tcPr>
            <w:tcW w:w="2610" w:type="dxa"/>
            <w:shd w:val="clear" w:color="auto" w:fill="auto"/>
          </w:tcPr>
          <w:p w14:paraId="52AD95A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136A6C22" w14:textId="77777777">
        <w:tc>
          <w:tcPr>
            <w:tcW w:w="2433" w:type="dxa"/>
            <w:shd w:val="clear" w:color="auto" w:fill="auto"/>
          </w:tcPr>
          <w:p w14:paraId="61402AB2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5B2E559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B157CBE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المياه</w:t>
            </w:r>
          </w:p>
        </w:tc>
        <w:tc>
          <w:tcPr>
            <w:tcW w:w="2610" w:type="dxa"/>
            <w:shd w:val="clear" w:color="auto" w:fill="auto"/>
          </w:tcPr>
          <w:p w14:paraId="325F7724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75FA9A89" w14:textId="77777777">
        <w:tc>
          <w:tcPr>
            <w:tcW w:w="2433" w:type="dxa"/>
            <w:shd w:val="clear" w:color="auto" w:fill="auto"/>
          </w:tcPr>
          <w:p w14:paraId="74C315D6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B29A980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8588FF6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إيجار الأرض</w:t>
            </w:r>
          </w:p>
        </w:tc>
        <w:tc>
          <w:tcPr>
            <w:tcW w:w="2610" w:type="dxa"/>
            <w:shd w:val="clear" w:color="auto" w:fill="auto"/>
          </w:tcPr>
          <w:p w14:paraId="4897789A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621FE11D" w14:textId="77777777">
        <w:tc>
          <w:tcPr>
            <w:tcW w:w="2433" w:type="dxa"/>
            <w:shd w:val="clear" w:color="auto" w:fill="auto"/>
          </w:tcPr>
          <w:p w14:paraId="2A077DDF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C74907A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ED78891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مطبوعات</w:t>
            </w:r>
          </w:p>
        </w:tc>
        <w:tc>
          <w:tcPr>
            <w:tcW w:w="2610" w:type="dxa"/>
            <w:shd w:val="clear" w:color="auto" w:fill="auto"/>
          </w:tcPr>
          <w:p w14:paraId="4D9EDA0C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24D289F5" w14:textId="77777777">
        <w:tc>
          <w:tcPr>
            <w:tcW w:w="2433" w:type="dxa"/>
            <w:shd w:val="clear" w:color="auto" w:fill="auto"/>
          </w:tcPr>
          <w:p w14:paraId="7C0BFECE" w14:textId="77777777" w:rsidR="00A13488" w:rsidRDefault="00A267FC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733B2CE7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03694BA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التجهيزات الأخرى</w:t>
            </w:r>
          </w:p>
        </w:tc>
        <w:tc>
          <w:tcPr>
            <w:tcW w:w="2610" w:type="dxa"/>
            <w:shd w:val="clear" w:color="auto" w:fill="auto"/>
          </w:tcPr>
          <w:p w14:paraId="08F47253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5D2680A3" w14:textId="77777777">
        <w:tc>
          <w:tcPr>
            <w:tcW w:w="2433" w:type="dxa"/>
            <w:shd w:val="clear" w:color="auto" w:fill="auto"/>
          </w:tcPr>
          <w:p w14:paraId="3C03517F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65A58A4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3076DCF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3F0C7D0F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01332B93" w14:textId="77777777">
        <w:tc>
          <w:tcPr>
            <w:tcW w:w="2433" w:type="dxa"/>
            <w:shd w:val="clear" w:color="auto" w:fill="auto"/>
          </w:tcPr>
          <w:p w14:paraId="2921E567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مجموع </w:t>
            </w:r>
            <w:r w:rsidR="00B52D89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</w:t>
            </w:r>
          </w:p>
        </w:tc>
        <w:tc>
          <w:tcPr>
            <w:tcW w:w="2610" w:type="dxa"/>
            <w:shd w:val="clear" w:color="auto" w:fill="auto"/>
          </w:tcPr>
          <w:p w14:paraId="146A6162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5026B295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779DF0FE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A13488" w14:paraId="2AEF70EA" w14:textId="77777777">
        <w:tc>
          <w:tcPr>
            <w:tcW w:w="5043" w:type="dxa"/>
            <w:gridSpan w:val="2"/>
            <w:shd w:val="clear" w:color="auto" w:fill="auto"/>
          </w:tcPr>
          <w:p w14:paraId="231B5E13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العجز (-) أو الفائض (+)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6BF4D72B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3ECB8C9C" w14:textId="77777777" w:rsidR="002E6721" w:rsidRPr="00D93939" w:rsidRDefault="002E6721" w:rsidP="00162897">
      <w:pPr>
        <w:rPr>
          <w:rFonts w:cs="Arabic Transparent" w:hint="cs"/>
          <w:sz w:val="24"/>
          <w:szCs w:val="24"/>
          <w:rtl/>
          <w:lang w:bidi="ar-LB"/>
        </w:rPr>
      </w:pPr>
    </w:p>
    <w:p w14:paraId="21DE2114" w14:textId="77777777" w:rsidR="00990CD7" w:rsidRPr="00D93939" w:rsidRDefault="005101AB" w:rsidP="00A267F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/>
          <w:b/>
          <w:bCs/>
          <w:sz w:val="24"/>
          <w:szCs w:val="24"/>
          <w:rtl/>
        </w:rPr>
        <w:t xml:space="preserve">إذا حصل أي عجز في </w:t>
      </w:r>
      <w:r w:rsidR="00A267FC">
        <w:rPr>
          <w:rFonts w:cs="Arabic Transparent" w:hint="cs"/>
          <w:b/>
          <w:bCs/>
          <w:sz w:val="24"/>
          <w:szCs w:val="24"/>
          <w:rtl/>
        </w:rPr>
        <w:t>الميزانيّة</w:t>
      </w:r>
      <w:r w:rsidRPr="00D93939">
        <w:rPr>
          <w:rFonts w:cs="Arabic Transparent"/>
          <w:b/>
          <w:bCs/>
          <w:sz w:val="24"/>
          <w:szCs w:val="24"/>
          <w:rtl/>
        </w:rPr>
        <w:t xml:space="preserve">،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ما هو المصدر الرئيسي للتغطية؟............................................................</w:t>
      </w:r>
    </w:p>
    <w:p w14:paraId="61A7BF06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7B58434F" w14:textId="77777777" w:rsidR="00EF0C06" w:rsidRPr="00D93939" w:rsidRDefault="00EF0C06" w:rsidP="00EF0C0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ه- الشهادات المطلوبة</w:t>
      </w:r>
      <w:r>
        <w:rPr>
          <w:rFonts w:cs="Arabic Transparent" w:hint="cs"/>
          <w:b/>
          <w:bCs/>
          <w:sz w:val="24"/>
          <w:szCs w:val="24"/>
          <w:rtl/>
        </w:rPr>
        <w:t xml:space="preserve"> (الجمعيّة: ك أو م؛ الفرع: جر أو كش أو جو أو زه أو مر أو من؛ تضاف أسطر حسب الطلب)</w:t>
      </w:r>
      <w:r w:rsidRPr="00D93939">
        <w:rPr>
          <w:rFonts w:cs="Arabic Transparent" w:hint="cs"/>
          <w:b/>
          <w:bCs/>
          <w:sz w:val="24"/>
          <w:szCs w:val="24"/>
          <w:rtl/>
        </w:rPr>
        <w:t>:</w:t>
      </w:r>
    </w:p>
    <w:tbl>
      <w:tblPr>
        <w:bidiVisual/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693"/>
        <w:gridCol w:w="883"/>
        <w:gridCol w:w="696"/>
        <w:gridCol w:w="6048"/>
      </w:tblGrid>
      <w:tr w:rsidR="00EF0C06" w14:paraId="400BDDAD" w14:textId="77777777">
        <w:tc>
          <w:tcPr>
            <w:tcW w:w="1557" w:type="dxa"/>
            <w:shd w:val="clear" w:color="auto" w:fill="auto"/>
          </w:tcPr>
          <w:p w14:paraId="041B30C1" w14:textId="77777777" w:rsidR="00EF0C06" w:rsidRDefault="00EF0C06">
            <w:pPr>
              <w:tabs>
                <w:tab w:val="left" w:pos="1439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اسم الشهادة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14:paraId="222A03C1" w14:textId="77777777" w:rsidR="00EF0C06" w:rsidRDefault="00EF0C06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جمعيّة</w:t>
            </w:r>
          </w:p>
        </w:tc>
        <w:tc>
          <w:tcPr>
            <w:tcW w:w="883" w:type="dxa"/>
            <w:shd w:val="clear" w:color="auto" w:fill="auto"/>
          </w:tcPr>
          <w:p w14:paraId="40DEB9F6" w14:textId="77777777" w:rsidR="00EF0C06" w:rsidRDefault="00EF0C06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الفرع</w:t>
            </w:r>
          </w:p>
        </w:tc>
        <w:tc>
          <w:tcPr>
            <w:tcW w:w="696" w:type="dxa"/>
            <w:shd w:val="clear" w:color="auto" w:fill="auto"/>
          </w:tcPr>
          <w:p w14:paraId="3B90EAB5" w14:textId="77777777" w:rsidR="00EF0C06" w:rsidRDefault="00EF0C06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6048" w:type="dxa"/>
            <w:shd w:val="clear" w:color="auto" w:fill="auto"/>
          </w:tcPr>
          <w:p w14:paraId="41890183" w14:textId="77777777" w:rsidR="00EF0C06" w:rsidRDefault="00EF0C06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أسماء مستلمي الشهادات</w:t>
            </w:r>
          </w:p>
        </w:tc>
      </w:tr>
      <w:tr w:rsidR="00EF0C06" w14:paraId="4DA715CD" w14:textId="77777777">
        <w:tc>
          <w:tcPr>
            <w:tcW w:w="1557" w:type="dxa"/>
            <w:shd w:val="clear" w:color="auto" w:fill="auto"/>
          </w:tcPr>
          <w:p w14:paraId="2243FC95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تكريس سادوس</w:t>
            </w:r>
          </w:p>
        </w:tc>
        <w:tc>
          <w:tcPr>
            <w:tcW w:w="693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253DA597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490653F1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12CF2656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2FFE664B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472C67E2" w14:textId="77777777">
        <w:tc>
          <w:tcPr>
            <w:tcW w:w="1557" w:type="dxa"/>
            <w:shd w:val="clear" w:color="auto" w:fill="auto"/>
          </w:tcPr>
          <w:p w14:paraId="1DFC290D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عريف</w:t>
            </w:r>
          </w:p>
        </w:tc>
        <w:tc>
          <w:tcPr>
            <w:tcW w:w="693" w:type="dxa"/>
            <w:tcBorders>
              <w:tr2bl w:val="nil"/>
            </w:tcBorders>
            <w:shd w:val="clear" w:color="auto" w:fill="auto"/>
          </w:tcPr>
          <w:p w14:paraId="6DBF8773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67BC3BAA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3B49D062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19CC2176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01223D3C" w14:textId="77777777">
        <w:tc>
          <w:tcPr>
            <w:tcW w:w="1557" w:type="dxa"/>
            <w:shd w:val="clear" w:color="auto" w:fill="auto"/>
          </w:tcPr>
          <w:p w14:paraId="0D9A35E7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رائد</w:t>
            </w:r>
          </w:p>
        </w:tc>
        <w:tc>
          <w:tcPr>
            <w:tcW w:w="693" w:type="dxa"/>
            <w:shd w:val="clear" w:color="auto" w:fill="auto"/>
          </w:tcPr>
          <w:p w14:paraId="70128880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120B8F70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608A75C1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3AD4648D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118E153C" w14:textId="77777777">
        <w:tc>
          <w:tcPr>
            <w:tcW w:w="1557" w:type="dxa"/>
            <w:shd w:val="clear" w:color="auto" w:fill="auto"/>
          </w:tcPr>
          <w:p w14:paraId="1993C944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لقب كشفي</w:t>
            </w:r>
          </w:p>
        </w:tc>
        <w:tc>
          <w:tcPr>
            <w:tcW w:w="693" w:type="dxa"/>
            <w:shd w:val="clear" w:color="auto" w:fill="auto"/>
          </w:tcPr>
          <w:p w14:paraId="559CFE75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2DAC229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1D574D0E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3933C15E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0F0DE63E" w14:textId="77777777">
        <w:tc>
          <w:tcPr>
            <w:tcW w:w="1557" w:type="dxa"/>
            <w:shd w:val="clear" w:color="auto" w:fill="auto"/>
          </w:tcPr>
          <w:p w14:paraId="12D1495C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درجة كشفيّة</w:t>
            </w:r>
          </w:p>
        </w:tc>
        <w:tc>
          <w:tcPr>
            <w:tcW w:w="693" w:type="dxa"/>
            <w:shd w:val="clear" w:color="auto" w:fill="auto"/>
          </w:tcPr>
          <w:p w14:paraId="01F8087F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236A9AD9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4BC33ED7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</w:tcPr>
          <w:p w14:paraId="1C4E9DF1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1D2C5C1C" w14:textId="77777777">
        <w:tc>
          <w:tcPr>
            <w:tcW w:w="1557" w:type="dxa"/>
            <w:shd w:val="clear" w:color="auto" w:fill="auto"/>
          </w:tcPr>
          <w:p w14:paraId="23469B23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وسام كشفي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14:paraId="66BA538C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152406CA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22254090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A2A8B3D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EF0C06" w14:paraId="0B25B971" w14:textId="77777777">
        <w:tc>
          <w:tcPr>
            <w:tcW w:w="1557" w:type="dxa"/>
            <w:shd w:val="clear" w:color="auto" w:fill="auto"/>
          </w:tcPr>
          <w:p w14:paraId="49D65372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انتساب</w:t>
            </w:r>
          </w:p>
        </w:tc>
        <w:tc>
          <w:tcPr>
            <w:tcW w:w="693" w:type="dxa"/>
            <w:tcBorders>
              <w:tl2br w:val="nil"/>
              <w:tr2bl w:val="nil"/>
            </w:tcBorders>
            <w:shd w:val="clear" w:color="auto" w:fill="auto"/>
          </w:tcPr>
          <w:p w14:paraId="3E4C1BE0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8D62397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tl2br w:val="nil"/>
              <w:tr2bl w:val="nil"/>
            </w:tcBorders>
            <w:shd w:val="clear" w:color="auto" w:fill="auto"/>
          </w:tcPr>
          <w:p w14:paraId="1A2008B6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9FAF213" w14:textId="77777777" w:rsidR="00EF0C06" w:rsidRDefault="00EF0C06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4147E52A" w14:textId="77777777" w:rsidR="00BE2D1A" w:rsidRPr="00D93939" w:rsidRDefault="00BE2D1A" w:rsidP="000352CD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7E2F502D" w14:textId="77777777" w:rsidR="00990CD7" w:rsidRPr="00D93939" w:rsidRDefault="00B005B3" w:rsidP="000352CD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</w:t>
      </w:r>
      <w:r w:rsidR="000352CD" w:rsidRPr="00D93939">
        <w:rPr>
          <w:rFonts w:cs="Arabic Transparent" w:hint="cs"/>
          <w:b/>
          <w:bCs/>
          <w:sz w:val="24"/>
          <w:szCs w:val="24"/>
          <w:rtl/>
        </w:rPr>
        <w:t xml:space="preserve">-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متفرّقات:</w:t>
      </w:r>
    </w:p>
    <w:p w14:paraId="7823B8F8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هل لديكم ورقة تأمين؟ </w:t>
      </w:r>
      <w:bookmarkStart w:id="0" w:name="Check1"/>
      <w:r w:rsidRPr="00D93939">
        <w:rPr>
          <w:rFonts w:cs="Arabic Transparent"/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</w:rPr>
      </w:r>
      <w:r w:rsidRPr="00D93939">
        <w:rPr>
          <w:rFonts w:cs="Arabic Transparent"/>
          <w:b/>
          <w:bCs/>
          <w:sz w:val="24"/>
          <w:szCs w:val="24"/>
          <w:rtl/>
        </w:rPr>
        <w:fldChar w:fldCharType="end"/>
      </w:r>
      <w:bookmarkEnd w:id="0"/>
      <w:r w:rsidRPr="00D93939">
        <w:rPr>
          <w:rFonts w:cs="Arabic Transparent"/>
          <w:b/>
          <w:bCs/>
          <w:sz w:val="24"/>
          <w:szCs w:val="24"/>
        </w:rPr>
        <w:t xml:space="preserve">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  <w:lang w:bidi="ar-LB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  <w:lang w:bidi="ar-LB"/>
        </w:rP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"/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كلا</w:t>
      </w:r>
    </w:p>
    <w:p w14:paraId="0D7BEE38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ما هو العدد المتوقّع للأفراد المشاركي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ن (دون القادة)</w:t>
      </w:r>
      <w:r w:rsidRPr="00D93939">
        <w:rPr>
          <w:rFonts w:cs="Arabic Transparent" w:hint="cs"/>
          <w:b/>
          <w:bCs/>
          <w:sz w:val="24"/>
          <w:szCs w:val="24"/>
          <w:rtl/>
        </w:rPr>
        <w:t>؟ ................................................</w:t>
      </w:r>
    </w:p>
    <w:p w14:paraId="666E9203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كم يبلغ اشتراك الفرد؟ ............................................................</w:t>
      </w:r>
    </w:p>
    <w:p w14:paraId="3AE47BB8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</w:rPr>
      </w:pPr>
    </w:p>
    <w:p w14:paraId="6A6B1AA2" w14:textId="77777777" w:rsidR="00B835A1" w:rsidRPr="00D93939" w:rsidRDefault="00B835A1" w:rsidP="00B835A1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أرجو من حضراتكم تزويدنا بإذن لإقامة المخيّم مع أوراق التأمين والشهادات المطلوبة وذلك قبل تاريخ بدء المخيّم، ونتعهّد </w:t>
      </w:r>
      <w:r>
        <w:rPr>
          <w:rFonts w:cs="Arabic Transparent" w:hint="cs"/>
          <w:b/>
          <w:bCs/>
          <w:sz w:val="24"/>
          <w:szCs w:val="24"/>
          <w:rtl/>
        </w:rPr>
        <w:t xml:space="preserve">بأن نرسل لكم تقريراً مفصّلاً عنه </w:t>
      </w:r>
      <w:r w:rsidRPr="00D93939">
        <w:rPr>
          <w:rFonts w:cs="Arabic Transparent" w:hint="cs"/>
          <w:b/>
          <w:bCs/>
          <w:sz w:val="24"/>
          <w:szCs w:val="24"/>
          <w:rtl/>
        </w:rPr>
        <w:t xml:space="preserve">خلال ثلاثة أسابيع من تاريخ انتهائه، كما </w:t>
      </w:r>
      <w:r>
        <w:rPr>
          <w:rFonts w:cs="Arabic Transparent" w:hint="cs"/>
          <w:b/>
          <w:bCs/>
          <w:sz w:val="24"/>
          <w:szCs w:val="24"/>
          <w:rtl/>
        </w:rPr>
        <w:t>نتمنّى</w:t>
      </w:r>
      <w:r w:rsidRPr="00D93939">
        <w:rPr>
          <w:rFonts w:cs="Arabic Transparent" w:hint="cs"/>
          <w:b/>
          <w:bCs/>
          <w:sz w:val="24"/>
          <w:szCs w:val="24"/>
          <w:rtl/>
        </w:rPr>
        <w:t xml:space="preserve"> تشريفكم بزيارتنا.</w:t>
      </w:r>
    </w:p>
    <w:p w14:paraId="29E99C0F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0214B1D0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وتفضّلوا بقبول الاحترام،</w:t>
      </w:r>
    </w:p>
    <w:p w14:paraId="6EF61B2D" w14:textId="77777777" w:rsidR="001C0DC6" w:rsidRPr="00D93939" w:rsidRDefault="001C0DC6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27D8A67" w14:textId="77777777" w:rsidR="001C0DC6" w:rsidRPr="00D93939" w:rsidRDefault="001C0DC6" w:rsidP="003A7ADB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55338854" w14:textId="77777777" w:rsidR="00A43EF4" w:rsidRPr="00D9393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3501E28C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</w:p>
    <w:p w14:paraId="245CDB25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lang w:bidi="ar-LB"/>
        </w:rPr>
      </w:pPr>
    </w:p>
    <w:p w14:paraId="194FDC75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7C928F5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المرفقات:</w:t>
      </w:r>
    </w:p>
    <w:p w14:paraId="6B34F82C" w14:textId="77777777" w:rsidR="00A43EF4" w:rsidRDefault="00A43EF4" w:rsidP="003A7D3F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1-</w:t>
      </w:r>
      <w:r w:rsidR="003A7D3F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برنامج </w:t>
      </w:r>
      <w:r w:rsidR="003A7D3F">
        <w:rPr>
          <w:rFonts w:cs="Arabic Transparent" w:hint="cs"/>
          <w:b/>
          <w:bCs/>
          <w:sz w:val="24"/>
          <w:szCs w:val="24"/>
          <w:rtl/>
          <w:lang w:bidi="ar-LB"/>
        </w:rPr>
        <w:t>الوقتي</w:t>
      </w:r>
    </w:p>
    <w:p w14:paraId="6A21A086" w14:textId="77777777" w:rsidR="003A7D3F" w:rsidRPr="00D93939" w:rsidRDefault="003A7D3F" w:rsidP="0004360F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2- </w:t>
      </w:r>
      <w:r w:rsidR="0004360F">
        <w:rPr>
          <w:rFonts w:cs="Arabic Transparent" w:hint="cs"/>
          <w:b/>
          <w:bCs/>
          <w:sz w:val="24"/>
          <w:szCs w:val="24"/>
          <w:rtl/>
          <w:lang w:bidi="ar-LB"/>
        </w:rPr>
        <w:t>ميزان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الفقرات</w:t>
      </w:r>
    </w:p>
    <w:p w14:paraId="27182E4A" w14:textId="77777777" w:rsidR="007A2C5B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3</w:t>
      </w:r>
      <w:r w:rsidR="00A43EF4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- برنامج الطعام</w:t>
      </w:r>
    </w:p>
    <w:p w14:paraId="65B49F27" w14:textId="77777777" w:rsidR="003A7D3F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4- لائحة التجهيزات</w:t>
      </w:r>
    </w:p>
    <w:p w14:paraId="5D4A85F0" w14:textId="77777777" w:rsidR="003A7D3F" w:rsidRPr="00D93939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5- نموذج علم الأهل</w:t>
      </w:r>
    </w:p>
    <w:p w14:paraId="0F01422D" w14:textId="77777777" w:rsidR="00A43EF4" w:rsidRPr="00D93939" w:rsidRDefault="00A43EF4" w:rsidP="0004360F">
      <w:pPr>
        <w:jc w:val="center"/>
        <w:rPr>
          <w:rFonts w:cs="Arabic Transparent" w:hint="cs"/>
          <w:b/>
          <w:bCs/>
          <w:sz w:val="40"/>
          <w:szCs w:val="40"/>
          <w:rtl/>
        </w:rPr>
      </w:pPr>
      <w:r w:rsidRPr="00D93939">
        <w:rPr>
          <w:rFonts w:cs="Arabic Transparent"/>
          <w:b/>
          <w:bCs/>
          <w:sz w:val="24"/>
          <w:szCs w:val="24"/>
        </w:rPr>
        <w:br w:type="page"/>
      </w:r>
      <w:r w:rsidR="0004360F">
        <w:rPr>
          <w:rFonts w:cs="Arabic Transparent" w:hint="cs"/>
          <w:b/>
          <w:bCs/>
          <w:sz w:val="40"/>
          <w:szCs w:val="40"/>
          <w:rtl/>
        </w:rPr>
        <w:lastRenderedPageBreak/>
        <w:t>البرنامج الوقتي للمخيّم</w:t>
      </w:r>
    </w:p>
    <w:p w14:paraId="3E5460BC" w14:textId="77777777" w:rsidR="00A267FC" w:rsidRDefault="00A267FC" w:rsidP="003A7ADB">
      <w:pPr>
        <w:rPr>
          <w:rFonts w:cs="Arabic Transparent" w:hint="cs"/>
          <w:sz w:val="28"/>
          <w:szCs w:val="28"/>
          <w:rtl/>
        </w:rPr>
      </w:pPr>
    </w:p>
    <w:p w14:paraId="460FE277" w14:textId="77777777" w:rsidR="007A2C5B" w:rsidRPr="00D93939" w:rsidRDefault="007A2C5B" w:rsidP="007A2C5B">
      <w:pPr>
        <w:rPr>
          <w:rFonts w:cs="Arabic Transparent" w:hint="cs"/>
          <w:b/>
          <w:bCs/>
          <w:sz w:val="28"/>
          <w:szCs w:val="28"/>
          <w:rtl/>
        </w:rPr>
      </w:pPr>
    </w:p>
    <w:p w14:paraId="6A6FC4B9" w14:textId="77777777" w:rsidR="007A2C5B" w:rsidRDefault="007A2C5B" w:rsidP="007A2C5B">
      <w:pPr>
        <w:rPr>
          <w:rFonts w:cs="Arabic Transparent" w:hint="cs"/>
          <w:b/>
          <w:bCs/>
          <w:sz w:val="28"/>
          <w:szCs w:val="28"/>
          <w:rtl/>
        </w:rPr>
      </w:pPr>
      <w:r w:rsidRPr="00D93939">
        <w:rPr>
          <w:rFonts w:cs="Arabic Transparent" w:hint="cs"/>
          <w:b/>
          <w:bCs/>
          <w:sz w:val="28"/>
          <w:szCs w:val="28"/>
          <w:rtl/>
        </w:rPr>
        <w:t>الفرقة:....................</w:t>
      </w:r>
    </w:p>
    <w:p w14:paraId="5CDAD0B6" w14:textId="77777777" w:rsidR="00D44D7E" w:rsidRPr="00D93939" w:rsidRDefault="00D44D7E" w:rsidP="007A2C5B">
      <w:pPr>
        <w:rPr>
          <w:rFonts w:cs="Arabic Transparent" w:hint="cs"/>
          <w:b/>
          <w:bCs/>
          <w:sz w:val="28"/>
          <w:szCs w:val="28"/>
          <w:rtl/>
        </w:rPr>
      </w:pPr>
    </w:p>
    <w:p w14:paraId="5185B859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الاستيقاظ</w:t>
      </w:r>
    </w:p>
    <w:p w14:paraId="11FE0D32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6.15 – 6.45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الرياضة الصباحية</w:t>
      </w:r>
    </w:p>
    <w:p w14:paraId="5A4CE8FD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</w:t>
      </w:r>
      <w:r w:rsidR="00BE2D1A" w:rsidRPr="00D93939">
        <w:rPr>
          <w:rFonts w:cs="Arabic Transparent"/>
          <w:sz w:val="28"/>
          <w:szCs w:val="28"/>
        </w:rPr>
        <w:t>.45 – 7.15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تحضير للتفتيش الصباحي</w:t>
      </w:r>
    </w:p>
    <w:p w14:paraId="53932A18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7.15 – 7.45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ترويقة</w:t>
      </w:r>
    </w:p>
    <w:p w14:paraId="4FC2C20B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7.45 – 8.00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التفتيش الصباحي</w:t>
      </w:r>
    </w:p>
    <w:p w14:paraId="7D9B0C57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8.00 – 8.15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رفع العلم</w:t>
      </w:r>
    </w:p>
    <w:p w14:paraId="40355879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8.15 – 8.30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تبديل الملابس + تحضير للفترة الأولى</w:t>
      </w:r>
    </w:p>
    <w:p w14:paraId="598FDEF7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8.30 – 10.00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أولى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</w:t>
      </w:r>
    </w:p>
    <w:p w14:paraId="7F698EBB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10.00 – 10.30</w:t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تعلم أغنية</w:t>
      </w:r>
    </w:p>
    <w:p w14:paraId="0F959672" w14:textId="77777777" w:rsidR="00A43EF4" w:rsidRPr="00D93939" w:rsidRDefault="00A43EF4" w:rsidP="00D46480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 xml:space="preserve"> –</w:t>
      </w:r>
      <w:r w:rsidR="00D46480">
        <w:rPr>
          <w:rFonts w:cs="Arabic Transparent"/>
          <w:sz w:val="28"/>
          <w:szCs w:val="28"/>
        </w:rPr>
        <w:t>10.45</w:t>
      </w:r>
      <w:r w:rsidR="00D46480">
        <w:rPr>
          <w:rFonts w:cs="Arabic Transparent" w:hint="cs"/>
          <w:sz w:val="28"/>
          <w:szCs w:val="28"/>
          <w:rtl/>
        </w:rPr>
        <w:t xml:space="preserve">10.30 </w:t>
      </w:r>
      <w:r w:rsidRPr="00D93939">
        <w:rPr>
          <w:rFonts w:cs="Arabic Transparent"/>
          <w:sz w:val="28"/>
          <w:szCs w:val="28"/>
        </w:rPr>
        <w:t xml:space="preserve"> </w:t>
      </w:r>
      <w:r w:rsidR="00D46480">
        <w:rPr>
          <w:rFonts w:cs="Arabic Transparent" w:hint="cs"/>
          <w:sz w:val="28"/>
          <w:szCs w:val="28"/>
          <w:rtl/>
        </w:rPr>
        <w:tab/>
      </w:r>
      <w:r w:rsidRPr="00D93939">
        <w:rPr>
          <w:rFonts w:cs="Arabic Transparent"/>
          <w:sz w:val="28"/>
          <w:szCs w:val="28"/>
        </w:rPr>
        <w:t xml:space="preserve">: </w:t>
      </w:r>
      <w:r w:rsidRPr="00D93939">
        <w:rPr>
          <w:rFonts w:cs="Arabic Transparent"/>
          <w:sz w:val="28"/>
          <w:szCs w:val="28"/>
          <w:rtl/>
        </w:rPr>
        <w:t>استراحة</w:t>
      </w:r>
    </w:p>
    <w:p w14:paraId="78B9464A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10.45 – 1.00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ثانية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……………………………………………..</w:t>
      </w:r>
    </w:p>
    <w:p w14:paraId="76CA6B88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1.00 – 1.30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الغذاء</w:t>
      </w:r>
    </w:p>
    <w:p w14:paraId="4E8C3AEA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1.30 – 3.00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استراحة</w:t>
      </w:r>
    </w:p>
    <w:p w14:paraId="74BCFC3F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3.00 – 5.00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ثالثة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</w:t>
      </w:r>
    </w:p>
    <w:p w14:paraId="1125E38B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5.00 – 5.30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العصرونية</w:t>
      </w:r>
    </w:p>
    <w:p w14:paraId="7596F946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5.30 – 6.30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لعبة</w:t>
      </w:r>
    </w:p>
    <w:p w14:paraId="3BE5F1F5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6.30 – 8.00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رابعة</w:t>
      </w:r>
      <w:r w:rsidRPr="00D93939">
        <w:rPr>
          <w:rFonts w:cs="Arabic Transparent"/>
          <w:sz w:val="28"/>
          <w:szCs w:val="28"/>
        </w:rPr>
        <w:t xml:space="preserve"> …………………………………………..</w:t>
      </w:r>
    </w:p>
    <w:p w14:paraId="7F8023D5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8.00 – 8.30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العشاء</w:t>
      </w:r>
    </w:p>
    <w:p w14:paraId="71EBAECB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8.30 – 9.30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التحضير للسهرة</w:t>
      </w:r>
    </w:p>
    <w:p w14:paraId="799D8ADE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9.30 – 11.00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سهرة السمر</w:t>
      </w:r>
    </w:p>
    <w:p w14:paraId="2BE560DC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11.00 – 11.30</w:t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غسيل + التحضير للنوم</w:t>
      </w:r>
    </w:p>
    <w:p w14:paraId="19C1954A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 xml:space="preserve"> :                      11.30</w:t>
      </w:r>
      <w:r w:rsidRPr="00D93939">
        <w:rPr>
          <w:rFonts w:cs="Arabic Transparent"/>
          <w:sz w:val="28"/>
          <w:szCs w:val="28"/>
          <w:rtl/>
        </w:rPr>
        <w:t>إطفاء الأنوار</w:t>
      </w:r>
    </w:p>
    <w:p w14:paraId="328908A8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12.00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بدء الحرس</w:t>
      </w:r>
    </w:p>
    <w:p w14:paraId="4E1DE787" w14:textId="77777777" w:rsidR="00914AC4" w:rsidRDefault="00914AC4" w:rsidP="00914AC4">
      <w:pPr>
        <w:rPr>
          <w:rFonts w:cs="Arabic Transparent" w:hint="cs"/>
          <w:sz w:val="28"/>
          <w:szCs w:val="28"/>
          <w:rtl/>
        </w:rPr>
      </w:pPr>
    </w:p>
    <w:p w14:paraId="6C47FF5B" w14:textId="77777777" w:rsidR="00914AC4" w:rsidRDefault="00D44D7E" w:rsidP="00914AC4">
      <w:pPr>
        <w:numPr>
          <w:ilvl w:val="0"/>
          <w:numId w:val="9"/>
        </w:numPr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>هذا البرنامج هو نموذج عن التوقيت الثابت للمخيّم. يمكن تعديله وفقاً لحاجة كلّ فرقة.</w:t>
      </w:r>
    </w:p>
    <w:p w14:paraId="211C33AE" w14:textId="77777777" w:rsidR="007A2C5B" w:rsidRPr="00914AC4" w:rsidRDefault="007A2C5B" w:rsidP="00D44D7E">
      <w:pPr>
        <w:ind w:left="360"/>
        <w:rPr>
          <w:rFonts w:cs="Arabic Transparent"/>
          <w:sz w:val="28"/>
          <w:szCs w:val="28"/>
          <w:rtl/>
        </w:rPr>
      </w:pPr>
    </w:p>
    <w:p w14:paraId="51F76A29" w14:textId="77777777" w:rsidR="00BE2D1A" w:rsidRDefault="00BE2D1A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1BB07978" w14:textId="77777777" w:rsidR="00D46480" w:rsidRDefault="00D46480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C30AA83" w14:textId="77777777" w:rsidR="007A2C5B" w:rsidRPr="00D93939" w:rsidRDefault="00D44D7E" w:rsidP="00D44D7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                                       </w:t>
      </w:r>
      <w:r w:rsidR="00BE2D1A" w:rsidRPr="00D93939">
        <w:rPr>
          <w:rFonts w:cs="Arabic Transparent" w:hint="cs"/>
          <w:b/>
          <w:bCs/>
          <w:sz w:val="24"/>
          <w:szCs w:val="24"/>
          <w:rtl/>
        </w:rPr>
        <w:t xml:space="preserve">                                     قائد </w:t>
      </w:r>
      <w:r>
        <w:rPr>
          <w:rFonts w:cs="Arabic Transparent" w:hint="cs"/>
          <w:b/>
          <w:bCs/>
          <w:sz w:val="24"/>
          <w:szCs w:val="24"/>
          <w:rtl/>
        </w:rPr>
        <w:t>المخيّم</w:t>
      </w:r>
      <w:r w:rsidR="007A2C5B" w:rsidRPr="00D93939">
        <w:rPr>
          <w:rFonts w:cs="Arabic Transparent"/>
          <w:b/>
          <w:bCs/>
          <w:sz w:val="24"/>
          <w:szCs w:val="24"/>
          <w:rtl/>
        </w:rPr>
        <w:br w:type="page"/>
      </w:r>
    </w:p>
    <w:p w14:paraId="520A4D17" w14:textId="77777777" w:rsidR="0004360F" w:rsidRDefault="0004360F" w:rsidP="007A2C5B">
      <w:pPr>
        <w:tabs>
          <w:tab w:val="right" w:leader="dot" w:pos="10065"/>
        </w:tabs>
        <w:jc w:val="center"/>
        <w:outlineLvl w:val="0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lastRenderedPageBreak/>
        <w:t>ميزان الفقرات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4"/>
        <w:gridCol w:w="566"/>
        <w:gridCol w:w="639"/>
        <w:gridCol w:w="570"/>
        <w:gridCol w:w="523"/>
        <w:gridCol w:w="540"/>
        <w:gridCol w:w="566"/>
        <w:gridCol w:w="566"/>
        <w:gridCol w:w="1504"/>
        <w:gridCol w:w="566"/>
        <w:gridCol w:w="566"/>
        <w:gridCol w:w="566"/>
        <w:gridCol w:w="566"/>
        <w:gridCol w:w="566"/>
        <w:gridCol w:w="566"/>
      </w:tblGrid>
      <w:tr w:rsidR="00411858" w14:paraId="2BE5C91C" w14:textId="77777777">
        <w:tc>
          <w:tcPr>
            <w:tcW w:w="1714" w:type="dxa"/>
            <w:tcBorders>
              <w:tr2bl w:val="nil"/>
            </w:tcBorders>
            <w:shd w:val="clear" w:color="auto" w:fill="auto"/>
          </w:tcPr>
          <w:p w14:paraId="703C3B9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1C7716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جر</w:t>
            </w:r>
          </w:p>
        </w:tc>
        <w:tc>
          <w:tcPr>
            <w:tcW w:w="639" w:type="dxa"/>
            <w:shd w:val="clear" w:color="auto" w:fill="auto"/>
          </w:tcPr>
          <w:p w14:paraId="6B55D9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كش</w:t>
            </w:r>
          </w:p>
        </w:tc>
        <w:tc>
          <w:tcPr>
            <w:tcW w:w="570" w:type="dxa"/>
            <w:shd w:val="clear" w:color="auto" w:fill="auto"/>
          </w:tcPr>
          <w:p w14:paraId="577D4B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جو</w:t>
            </w:r>
          </w:p>
        </w:tc>
        <w:tc>
          <w:tcPr>
            <w:tcW w:w="523" w:type="dxa"/>
            <w:shd w:val="clear" w:color="auto" w:fill="auto"/>
          </w:tcPr>
          <w:p w14:paraId="7CC10F3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زه</w:t>
            </w:r>
          </w:p>
        </w:tc>
        <w:tc>
          <w:tcPr>
            <w:tcW w:w="540" w:type="dxa"/>
            <w:shd w:val="clear" w:color="auto" w:fill="auto"/>
          </w:tcPr>
          <w:p w14:paraId="1571A8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مر</w:t>
            </w: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456D90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D0B8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C3B959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4E6114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جر</w:t>
            </w:r>
          </w:p>
        </w:tc>
        <w:tc>
          <w:tcPr>
            <w:tcW w:w="566" w:type="dxa"/>
            <w:shd w:val="clear" w:color="auto" w:fill="auto"/>
          </w:tcPr>
          <w:p w14:paraId="09329C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كش</w:t>
            </w:r>
          </w:p>
        </w:tc>
        <w:tc>
          <w:tcPr>
            <w:tcW w:w="566" w:type="dxa"/>
            <w:shd w:val="clear" w:color="auto" w:fill="auto"/>
          </w:tcPr>
          <w:p w14:paraId="759F399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جو</w:t>
            </w:r>
          </w:p>
        </w:tc>
        <w:tc>
          <w:tcPr>
            <w:tcW w:w="566" w:type="dxa"/>
            <w:shd w:val="clear" w:color="auto" w:fill="auto"/>
          </w:tcPr>
          <w:p w14:paraId="7870AF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زه</w:t>
            </w:r>
          </w:p>
        </w:tc>
        <w:tc>
          <w:tcPr>
            <w:tcW w:w="566" w:type="dxa"/>
            <w:shd w:val="clear" w:color="auto" w:fill="auto"/>
          </w:tcPr>
          <w:p w14:paraId="160C2E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مر</w:t>
            </w:r>
          </w:p>
        </w:tc>
        <w:tc>
          <w:tcPr>
            <w:tcW w:w="566" w:type="dxa"/>
            <w:shd w:val="clear" w:color="auto" w:fill="auto"/>
          </w:tcPr>
          <w:p w14:paraId="6C62F88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من</w:t>
            </w:r>
          </w:p>
        </w:tc>
      </w:tr>
      <w:tr w:rsidR="00411858" w14:paraId="35999A4F" w14:textId="77777777">
        <w:tc>
          <w:tcPr>
            <w:tcW w:w="1714" w:type="dxa"/>
            <w:shd w:val="clear" w:color="auto" w:fill="auto"/>
          </w:tcPr>
          <w:p w14:paraId="2960FE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معرفة كشفيّة</w:t>
            </w:r>
          </w:p>
        </w:tc>
        <w:tc>
          <w:tcPr>
            <w:tcW w:w="566" w:type="dxa"/>
            <w:shd w:val="clear" w:color="auto" w:fill="auto"/>
          </w:tcPr>
          <w:p w14:paraId="0902125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6E2C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4B6F58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9F766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3170C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641FA9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3847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609E14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أعمال ريادة</w:t>
            </w:r>
          </w:p>
        </w:tc>
        <w:tc>
          <w:tcPr>
            <w:tcW w:w="566" w:type="dxa"/>
            <w:shd w:val="clear" w:color="auto" w:fill="auto"/>
          </w:tcPr>
          <w:p w14:paraId="64139BA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F467C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E34741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D5622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C7625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B9A9D8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2EF5E56A" w14:textId="77777777">
        <w:tc>
          <w:tcPr>
            <w:tcW w:w="1714" w:type="dxa"/>
            <w:shd w:val="clear" w:color="auto" w:fill="auto"/>
          </w:tcPr>
          <w:p w14:paraId="60C19BD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E85855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83C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B27564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F24A7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C3B84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24739F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87FA9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8A489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308BC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06E01E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74B6A0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330A0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B82CF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44D926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60542B99" w14:textId="77777777">
        <w:tc>
          <w:tcPr>
            <w:tcW w:w="1714" w:type="dxa"/>
            <w:shd w:val="clear" w:color="auto" w:fill="auto"/>
          </w:tcPr>
          <w:p w14:paraId="2A6EDA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B741F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B22A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71C82C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BD21C0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6893B0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9AABF0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F6BE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B8C2AA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4D34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BE0A7F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4997AD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F0958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98DA0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F0D6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64A0B559" w14:textId="77777777">
        <w:tc>
          <w:tcPr>
            <w:tcW w:w="1714" w:type="dxa"/>
            <w:shd w:val="clear" w:color="auto" w:fill="auto"/>
          </w:tcPr>
          <w:p w14:paraId="1819647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30524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0F28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BF4767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C7081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31C4B6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F8644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09584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A8C0EA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A1C0B3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0E72D4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FC1A12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25098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08BA8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EE8D0D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9A0B38D" w14:textId="77777777">
        <w:tc>
          <w:tcPr>
            <w:tcW w:w="1714" w:type="dxa"/>
            <w:shd w:val="clear" w:color="auto" w:fill="auto"/>
          </w:tcPr>
          <w:p w14:paraId="045A111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E4E7F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099D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49AC7D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0F14AF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3D5A0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57FEB2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6BEBA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23CA5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BADFF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D2F96C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5B95DC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34FD90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9451EA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B4FED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90C14BC" w14:textId="77777777">
        <w:tc>
          <w:tcPr>
            <w:tcW w:w="1714" w:type="dxa"/>
            <w:shd w:val="clear" w:color="auto" w:fill="auto"/>
          </w:tcPr>
          <w:p w14:paraId="65150C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386BF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7A6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7039B1D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0686F0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1793F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396713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8135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0F3FA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AE82CC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809FC8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2A5A2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DD26FF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D1DA3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526B5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F1203B5" w14:textId="77777777">
        <w:tc>
          <w:tcPr>
            <w:tcW w:w="1714" w:type="dxa"/>
            <w:shd w:val="clear" w:color="auto" w:fill="auto"/>
          </w:tcPr>
          <w:p w14:paraId="1F8431D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D799C4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D94C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FF184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F7856B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6A39DB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DE6839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5434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C6315F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04D85C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91326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EA8728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3DA34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AAD50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02A8C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58BC927" w14:textId="77777777">
        <w:tc>
          <w:tcPr>
            <w:tcW w:w="1714" w:type="dxa"/>
            <w:shd w:val="clear" w:color="auto" w:fill="auto"/>
          </w:tcPr>
          <w:p w14:paraId="612504A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معرفة عامّة/دينيّة</w:t>
            </w:r>
          </w:p>
        </w:tc>
        <w:tc>
          <w:tcPr>
            <w:tcW w:w="566" w:type="dxa"/>
            <w:shd w:val="clear" w:color="auto" w:fill="auto"/>
          </w:tcPr>
          <w:p w14:paraId="64315D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B079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71BF7E5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A5E3F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CA863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301CE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5D0B4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78579E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سهرة نار/سمر</w:t>
            </w:r>
          </w:p>
        </w:tc>
        <w:tc>
          <w:tcPr>
            <w:tcW w:w="566" w:type="dxa"/>
            <w:shd w:val="clear" w:color="auto" w:fill="auto"/>
          </w:tcPr>
          <w:p w14:paraId="36A283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38BB9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25C6E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F0C47D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52BDB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E84BE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09A6BB51" w14:textId="77777777">
        <w:tc>
          <w:tcPr>
            <w:tcW w:w="1714" w:type="dxa"/>
            <w:shd w:val="clear" w:color="auto" w:fill="auto"/>
          </w:tcPr>
          <w:p w14:paraId="4EB0A28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958DC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7CB4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8DED74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7F5D99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2DA980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AAF9D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4467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67EE7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D8E231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0E42D5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CAC97E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4D752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A9538E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B4016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22180F3" w14:textId="77777777">
        <w:tc>
          <w:tcPr>
            <w:tcW w:w="1714" w:type="dxa"/>
            <w:shd w:val="clear" w:color="auto" w:fill="auto"/>
          </w:tcPr>
          <w:p w14:paraId="5C6CBF4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F40BF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C13D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E12FF4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9D7C8D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63FD02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921DE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1AB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F1A74B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FBAC0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60265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50DEF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29B5BF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D24F0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D19CE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495AB168" w14:textId="77777777">
        <w:tc>
          <w:tcPr>
            <w:tcW w:w="1714" w:type="dxa"/>
            <w:shd w:val="clear" w:color="auto" w:fill="auto"/>
          </w:tcPr>
          <w:p w14:paraId="7A5CB88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1EF8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491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0BCD0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69C80E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D095A7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AE10E9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FA15B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31F08C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8A0C68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AEE36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FC055F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0AF88B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1D1BD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CC2D46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28CC7D2" w14:textId="77777777">
        <w:tc>
          <w:tcPr>
            <w:tcW w:w="1714" w:type="dxa"/>
            <w:shd w:val="clear" w:color="auto" w:fill="auto"/>
          </w:tcPr>
          <w:p w14:paraId="3754BB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8AF931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BA8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E5E101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99B55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733F26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EE7E1C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CCEF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10AE10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6874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73C1B7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7F55E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B341AB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8F0E0C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BEB07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917C746" w14:textId="77777777">
        <w:tc>
          <w:tcPr>
            <w:tcW w:w="1714" w:type="dxa"/>
            <w:shd w:val="clear" w:color="auto" w:fill="auto"/>
          </w:tcPr>
          <w:p w14:paraId="0DDA8DD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80670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DE71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3972BE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97B3E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81457A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F7310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5E73C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E8D4F6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E2CB4E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42402F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493894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06AC8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A14BBC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874EF9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6265E228" w14:textId="77777777">
        <w:tc>
          <w:tcPr>
            <w:tcW w:w="1714" w:type="dxa"/>
            <w:shd w:val="clear" w:color="auto" w:fill="auto"/>
          </w:tcPr>
          <w:p w14:paraId="10449F5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3A1E7C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5C45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089170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645BCA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C62A9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00EAA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C1701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0F507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33561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1F6C8E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385F31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CBF4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652F5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7D6B18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1FD095C" w14:textId="77777777">
        <w:tc>
          <w:tcPr>
            <w:tcW w:w="1714" w:type="dxa"/>
            <w:shd w:val="clear" w:color="auto" w:fill="auto"/>
          </w:tcPr>
          <w:p w14:paraId="79A20F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أغاني وأناشيد</w:t>
            </w:r>
          </w:p>
        </w:tc>
        <w:tc>
          <w:tcPr>
            <w:tcW w:w="566" w:type="dxa"/>
            <w:shd w:val="clear" w:color="auto" w:fill="auto"/>
          </w:tcPr>
          <w:p w14:paraId="593466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F10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705E4DC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CDB64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7BC900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7EE16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E6561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682382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أشغال يدويّة</w:t>
            </w:r>
          </w:p>
        </w:tc>
        <w:tc>
          <w:tcPr>
            <w:tcW w:w="566" w:type="dxa"/>
            <w:shd w:val="clear" w:color="auto" w:fill="auto"/>
          </w:tcPr>
          <w:p w14:paraId="1CB205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8B6E4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411756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CD1B67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45239C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17FE1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71EDCEFB" w14:textId="77777777">
        <w:tc>
          <w:tcPr>
            <w:tcW w:w="1714" w:type="dxa"/>
            <w:shd w:val="clear" w:color="auto" w:fill="auto"/>
          </w:tcPr>
          <w:p w14:paraId="035CE32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D83B8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27C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E9E4D5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A09C46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3C01C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0C16057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DD08B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1A518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5A2DD9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1B3DC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41E9C7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564730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99D43B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13C50A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9C7F10A" w14:textId="77777777">
        <w:tc>
          <w:tcPr>
            <w:tcW w:w="1714" w:type="dxa"/>
            <w:shd w:val="clear" w:color="auto" w:fill="auto"/>
          </w:tcPr>
          <w:p w14:paraId="4B2A70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62F139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EAE6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94510D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9A2D74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7297E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DF47D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6CB3A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03601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2D1B20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1A7532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B2E5A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C63532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79A7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29485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101F9B8E" w14:textId="77777777">
        <w:tc>
          <w:tcPr>
            <w:tcW w:w="1714" w:type="dxa"/>
            <w:shd w:val="clear" w:color="auto" w:fill="auto"/>
          </w:tcPr>
          <w:p w14:paraId="1676ED8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B82B5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8B89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24EB7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0D31B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DC12A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679CFC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253A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14C6ED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C45B8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9D14F3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DDA0BB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101220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3846F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AB516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50CC98A0" w14:textId="77777777">
        <w:tc>
          <w:tcPr>
            <w:tcW w:w="1714" w:type="dxa"/>
            <w:shd w:val="clear" w:color="auto" w:fill="auto"/>
          </w:tcPr>
          <w:p w14:paraId="279F51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6140C0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E88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056C30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B83B42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6A274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14C53D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3A70B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50333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6DA0F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6A2040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081C0B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CCBC2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F5E47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74A849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D6587DB" w14:textId="77777777">
        <w:tc>
          <w:tcPr>
            <w:tcW w:w="1714" w:type="dxa"/>
            <w:shd w:val="clear" w:color="auto" w:fill="auto"/>
          </w:tcPr>
          <w:p w14:paraId="540805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D41F0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661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5D1BEC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A91781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9B8FE5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090256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C4FDF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55017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C9C55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8125A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8DE71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3E7F1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2A29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07B833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5B6109C0" w14:textId="77777777">
        <w:tc>
          <w:tcPr>
            <w:tcW w:w="1714" w:type="dxa"/>
            <w:shd w:val="clear" w:color="auto" w:fill="auto"/>
          </w:tcPr>
          <w:p w14:paraId="7B19C33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662C2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0CC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63BEE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42B87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50BBAA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E03E9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4629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FB7AA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02A0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D796B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0BE173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78C806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27B65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8AA1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3EB512C" w14:textId="77777777">
        <w:tc>
          <w:tcPr>
            <w:tcW w:w="1714" w:type="dxa"/>
            <w:shd w:val="clear" w:color="auto" w:fill="auto"/>
          </w:tcPr>
          <w:p w14:paraId="34BFFB7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ألعاب/ألعاب كيم</w:t>
            </w:r>
          </w:p>
        </w:tc>
        <w:tc>
          <w:tcPr>
            <w:tcW w:w="566" w:type="dxa"/>
            <w:shd w:val="clear" w:color="auto" w:fill="auto"/>
          </w:tcPr>
          <w:p w14:paraId="441DFF1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FAB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2E3386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1F7468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6592F4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676FA1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658C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BC5B7C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متفرّقات</w:t>
            </w:r>
          </w:p>
        </w:tc>
        <w:tc>
          <w:tcPr>
            <w:tcW w:w="566" w:type="dxa"/>
            <w:shd w:val="clear" w:color="auto" w:fill="auto"/>
          </w:tcPr>
          <w:p w14:paraId="7B2917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26ED68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2914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FF9891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0C8AD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33784B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183D873E" w14:textId="77777777">
        <w:tc>
          <w:tcPr>
            <w:tcW w:w="1714" w:type="dxa"/>
            <w:shd w:val="clear" w:color="auto" w:fill="auto"/>
          </w:tcPr>
          <w:p w14:paraId="6595E6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A609E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6FD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0B681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486E16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258149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BE849A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5F6A5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C7F1BB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5717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2759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92BF0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FB7FF7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0D00C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869A7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BADAC18" w14:textId="77777777">
        <w:tc>
          <w:tcPr>
            <w:tcW w:w="1714" w:type="dxa"/>
            <w:shd w:val="clear" w:color="auto" w:fill="auto"/>
          </w:tcPr>
          <w:p w14:paraId="0B7A03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2F1BF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013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E05CA9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F3A9B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665216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0BF686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5E8A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58C0ED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922075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80D8D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F0BA57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CD6CB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74113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695CB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57C7FB2" w14:textId="77777777">
        <w:tc>
          <w:tcPr>
            <w:tcW w:w="1714" w:type="dxa"/>
            <w:shd w:val="clear" w:color="auto" w:fill="auto"/>
          </w:tcPr>
          <w:p w14:paraId="60AFFB7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A4E1F6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693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71F7F4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E624DE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2C53DE4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88417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760B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19E07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69F60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4DA9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D6EE0C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1B2794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6E469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3B3D84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E468EC6" w14:textId="77777777">
        <w:tc>
          <w:tcPr>
            <w:tcW w:w="1714" w:type="dxa"/>
            <w:shd w:val="clear" w:color="auto" w:fill="auto"/>
          </w:tcPr>
          <w:p w14:paraId="043BA5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F38F3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578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680D7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17D0B4F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CBC05B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434BD2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8B84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ED1C6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0B110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3E31A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A7503B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61D7A7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EFC8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0E5E31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F090890" w14:textId="77777777">
        <w:tc>
          <w:tcPr>
            <w:tcW w:w="1714" w:type="dxa"/>
            <w:shd w:val="clear" w:color="auto" w:fill="auto"/>
          </w:tcPr>
          <w:p w14:paraId="23E027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95692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132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F65F7F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5E6CB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211F3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5AA298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093F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9D992B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ADF6BC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83662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62EFA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3900C4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833748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90B3B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0BA751F7" w14:textId="77777777">
        <w:tc>
          <w:tcPr>
            <w:tcW w:w="1714" w:type="dxa"/>
            <w:shd w:val="clear" w:color="auto" w:fill="auto"/>
          </w:tcPr>
          <w:p w14:paraId="289A6A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6EA452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CD7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7E8858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FBFCC6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C12661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8E42B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5EB8E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0E7BCF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549748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E07166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0F29D2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8466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05245E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F5003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753A5A2" w14:textId="77777777">
        <w:tc>
          <w:tcPr>
            <w:tcW w:w="1714" w:type="dxa"/>
            <w:shd w:val="clear" w:color="auto" w:fill="auto"/>
          </w:tcPr>
          <w:p w14:paraId="2D001F7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الألغاز والشيفرة</w:t>
            </w:r>
          </w:p>
        </w:tc>
        <w:tc>
          <w:tcPr>
            <w:tcW w:w="566" w:type="dxa"/>
            <w:shd w:val="clear" w:color="auto" w:fill="auto"/>
          </w:tcPr>
          <w:p w14:paraId="78C4BF1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30C6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75E9C0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393F0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D7CC2B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647F81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05A15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D0B3A6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2CB88C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54B50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54BC6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70D5E1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DFD27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39A73A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4256D986" w14:textId="77777777">
        <w:tc>
          <w:tcPr>
            <w:tcW w:w="1714" w:type="dxa"/>
            <w:shd w:val="clear" w:color="auto" w:fill="auto"/>
          </w:tcPr>
          <w:p w14:paraId="0F061B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84BB4A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F3C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F9055A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F33D7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2E1A9F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642763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BD33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B719A2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03474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7590B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E0CE0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1552E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01B19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AAA4C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7CB1A669" w14:textId="77777777">
        <w:tc>
          <w:tcPr>
            <w:tcW w:w="1714" w:type="dxa"/>
            <w:shd w:val="clear" w:color="auto" w:fill="auto"/>
          </w:tcPr>
          <w:p w14:paraId="18E3BB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3AE440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57A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8E350B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39C791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4DE1D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81CCA8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92594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07820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915B8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2705DE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CFFC7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514C0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81DC7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973DB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01828B9" w14:textId="77777777">
        <w:tc>
          <w:tcPr>
            <w:tcW w:w="1714" w:type="dxa"/>
            <w:shd w:val="clear" w:color="auto" w:fill="auto"/>
          </w:tcPr>
          <w:p w14:paraId="464A113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2843E2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24F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EC333E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1AA468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C5FC82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018EAC0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6B6E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9744CC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DB35A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9BD8D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9D9C78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C78A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C0D23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1BFF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D8C9835" w14:textId="77777777">
        <w:tc>
          <w:tcPr>
            <w:tcW w:w="1714" w:type="dxa"/>
            <w:shd w:val="clear" w:color="auto" w:fill="auto"/>
          </w:tcPr>
          <w:p w14:paraId="19DF2B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A150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94CC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254504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797AA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0675A2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7FA8F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4D683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EA4D98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53AFDE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32BF8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8E2DE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27F880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9179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4F246A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56E2FA8" w14:textId="77777777">
        <w:tc>
          <w:tcPr>
            <w:tcW w:w="1714" w:type="dxa"/>
            <w:shd w:val="clear" w:color="auto" w:fill="auto"/>
          </w:tcPr>
          <w:p w14:paraId="55B7FD8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E86CA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516C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7DE8DC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94F3B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FBD1B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4CA2A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BB43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D2AD9A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FEDD39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DAE0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4D54C7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5E47D4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9A7D2A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494F2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7B54AAA7" w14:textId="77777777">
        <w:tc>
          <w:tcPr>
            <w:tcW w:w="1714" w:type="dxa"/>
            <w:shd w:val="clear" w:color="auto" w:fill="auto"/>
          </w:tcPr>
          <w:p w14:paraId="2F272B7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CBBD34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5B4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C0194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3AEDA7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600177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C9123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04DA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044242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12C124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2C648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E4730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61D0D7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399BE5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C2891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7DF3A11E" w14:textId="77777777">
        <w:tc>
          <w:tcPr>
            <w:tcW w:w="1714" w:type="dxa"/>
            <w:shd w:val="clear" w:color="auto" w:fill="auto"/>
          </w:tcPr>
          <w:p w14:paraId="7A23B8A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77100B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46E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780FDE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A9A08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23763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1E6CEF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9D945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E51C9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2A8DDA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4CD4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5754B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D660E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E4F491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B4D24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</w:tbl>
    <w:p w14:paraId="0678E600" w14:textId="77777777" w:rsidR="00411858" w:rsidRDefault="00411858" w:rsidP="0004360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411858">
        <w:rPr>
          <w:rFonts w:cs="Arabic Transparent" w:hint="cs"/>
          <w:b/>
          <w:bCs/>
          <w:sz w:val="24"/>
          <w:szCs w:val="24"/>
          <w:rtl/>
        </w:rPr>
        <w:t>إرشادات:</w:t>
      </w:r>
      <w:r>
        <w:rPr>
          <w:rFonts w:cs="Arabic Transparent" w:hint="cs"/>
          <w:b/>
          <w:bCs/>
          <w:sz w:val="24"/>
          <w:szCs w:val="24"/>
          <w:rtl/>
        </w:rPr>
        <w:t xml:space="preserve"> </w:t>
      </w:r>
    </w:p>
    <w:p w14:paraId="671C4944" w14:textId="77777777" w:rsidR="00411858" w:rsidRDefault="00411858" w:rsidP="00411858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تملأ عناوين الفقرات في العامود الأول وتوضع إشارة </w:t>
      </w:r>
      <w:r>
        <w:rPr>
          <w:rFonts w:cs="Arabic Transparent"/>
          <w:b/>
          <w:bCs/>
          <w:sz w:val="24"/>
          <w:szCs w:val="24"/>
        </w:rPr>
        <w:t>X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في الخانة الموافقة حسب الفرع</w:t>
      </w:r>
    </w:p>
    <w:p w14:paraId="4333A98B" w14:textId="77777777" w:rsidR="00914AC4" w:rsidRDefault="00411858" w:rsidP="00914AC4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يمكن </w:t>
      </w:r>
      <w:r w:rsidR="00D44D7E">
        <w:rPr>
          <w:rFonts w:cs="Arabic Transparent" w:hint="cs"/>
          <w:b/>
          <w:bCs/>
          <w:sz w:val="24"/>
          <w:szCs w:val="24"/>
          <w:rtl/>
          <w:lang w:bidi="ar-LB"/>
        </w:rPr>
        <w:t>زيادة عدد الأسطر قدر الحاجة، كما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يمكن استعمال أكثر من صفحة.</w:t>
      </w:r>
    </w:p>
    <w:p w14:paraId="2FFC0C4B" w14:textId="77777777" w:rsidR="00914AC4" w:rsidRDefault="00411858" w:rsidP="00914AC4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إذا كان هنالك من فروع غير ملحوظة في السطر الاوّل، </w:t>
      </w:r>
      <w:r w:rsidR="00914AC4">
        <w:rPr>
          <w:rFonts w:cs="Arabic Transparent" w:hint="cs"/>
          <w:b/>
          <w:bCs/>
          <w:sz w:val="24"/>
          <w:szCs w:val="24"/>
          <w:rtl/>
          <w:lang w:bidi="ar-LB"/>
        </w:rPr>
        <w:t>تعتمد الفروع الأقرب لها (مثلاً: كشّاف متقدّم =&gt; كشافة)</w:t>
      </w:r>
      <w:r w:rsidR="0004360F" w:rsidRPr="00411858">
        <w:rPr>
          <w:rFonts w:cs="Arabic Transparent"/>
          <w:b/>
          <w:bCs/>
          <w:sz w:val="24"/>
          <w:szCs w:val="24"/>
          <w:rtl/>
        </w:rPr>
        <w:br w:type="page"/>
      </w:r>
    </w:p>
    <w:p w14:paraId="73706811" w14:textId="77777777" w:rsidR="007A2C5B" w:rsidRPr="00411858" w:rsidRDefault="007A2C5B" w:rsidP="00914AC4">
      <w:pPr>
        <w:tabs>
          <w:tab w:val="right" w:leader="dot" w:pos="10065"/>
        </w:tabs>
        <w:ind w:left="360"/>
        <w:jc w:val="center"/>
        <w:outlineLvl w:val="0"/>
        <w:rPr>
          <w:rFonts w:cs="Arabic Transparent"/>
          <w:b/>
          <w:bCs/>
          <w:sz w:val="24"/>
          <w:szCs w:val="24"/>
          <w:rtl/>
        </w:rPr>
      </w:pPr>
      <w:r w:rsidRPr="00914AC4">
        <w:rPr>
          <w:rFonts w:cs="Arabic Transparent" w:hint="cs"/>
          <w:b/>
          <w:bCs/>
          <w:sz w:val="40"/>
          <w:szCs w:val="40"/>
          <w:rtl/>
        </w:rPr>
        <w:t>برنامج</w:t>
      </w:r>
      <w:r w:rsidRPr="00411858">
        <w:rPr>
          <w:rFonts w:cs="Arabic Transparent" w:hint="cs"/>
          <w:b/>
          <w:bCs/>
          <w:sz w:val="24"/>
          <w:szCs w:val="24"/>
          <w:rtl/>
        </w:rPr>
        <w:t xml:space="preserve"> </w:t>
      </w:r>
      <w:r w:rsidRPr="00914AC4">
        <w:rPr>
          <w:rFonts w:cs="Arabic Transparent" w:hint="cs"/>
          <w:b/>
          <w:bCs/>
          <w:sz w:val="40"/>
          <w:szCs w:val="40"/>
          <w:rtl/>
        </w:rPr>
        <w:t>الطعام</w:t>
      </w:r>
    </w:p>
    <w:p w14:paraId="3A5557AD" w14:textId="77777777" w:rsidR="00BE2D1A" w:rsidRPr="00D93939" w:rsidRDefault="00BE2D1A" w:rsidP="00BE2D1A">
      <w:pPr>
        <w:rPr>
          <w:rFonts w:cs="Arabic Transparent" w:hint="cs"/>
          <w:sz w:val="24"/>
          <w:szCs w:val="24"/>
          <w:rtl/>
        </w:rPr>
      </w:pPr>
    </w:p>
    <w:p w14:paraId="7711594B" w14:textId="77777777" w:rsidR="007A2C5B" w:rsidRPr="00D93939" w:rsidRDefault="007A2C5B" w:rsidP="007A2C5B">
      <w:pPr>
        <w:rPr>
          <w:rFonts w:cs="Arabic Transparent"/>
          <w:sz w:val="24"/>
          <w:szCs w:val="24"/>
          <w:rtl/>
        </w:rPr>
      </w:pPr>
    </w:p>
    <w:p w14:paraId="6F9B7D17" w14:textId="77777777" w:rsidR="007A2C5B" w:rsidRPr="00D93939" w:rsidRDefault="00BE2D1A" w:rsidP="00BE2D1A">
      <w:pPr>
        <w:tabs>
          <w:tab w:val="left" w:pos="1965"/>
        </w:tabs>
        <w:rPr>
          <w:rFonts w:cs="Arabic Transparent" w:hint="cs"/>
          <w:b/>
          <w:bCs/>
          <w:sz w:val="28"/>
          <w:szCs w:val="28"/>
          <w:rtl/>
        </w:rPr>
      </w:pPr>
      <w:r w:rsidRPr="00D93939">
        <w:rPr>
          <w:rFonts w:cs="Arabic Transparent" w:hint="cs"/>
          <w:b/>
          <w:bCs/>
          <w:sz w:val="28"/>
          <w:szCs w:val="28"/>
          <w:rtl/>
        </w:rPr>
        <w:t>الفرق المعنيّة: كافّة الفرق</w:t>
      </w:r>
      <w:r w:rsidRPr="00D93939">
        <w:rPr>
          <w:rFonts w:cs="Arabic Transparent"/>
          <w:b/>
          <w:bCs/>
          <w:sz w:val="28"/>
          <w:szCs w:val="28"/>
          <w:rtl/>
        </w:rPr>
        <w:tab/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592"/>
        <w:gridCol w:w="2592"/>
        <w:gridCol w:w="2160"/>
        <w:gridCol w:w="2160"/>
      </w:tblGrid>
      <w:tr w:rsidR="007A2C5B" w14:paraId="441436A3" w14:textId="77777777">
        <w:tc>
          <w:tcPr>
            <w:tcW w:w="1083" w:type="dxa"/>
            <w:shd w:val="clear" w:color="auto" w:fill="auto"/>
          </w:tcPr>
          <w:p w14:paraId="3B1ADC75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2592" w:type="dxa"/>
            <w:shd w:val="clear" w:color="auto" w:fill="auto"/>
          </w:tcPr>
          <w:p w14:paraId="10884D26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ترويقة</w:t>
            </w:r>
          </w:p>
        </w:tc>
        <w:tc>
          <w:tcPr>
            <w:tcW w:w="2592" w:type="dxa"/>
            <w:shd w:val="clear" w:color="auto" w:fill="auto"/>
          </w:tcPr>
          <w:p w14:paraId="580459B5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غذاء</w:t>
            </w:r>
          </w:p>
        </w:tc>
        <w:tc>
          <w:tcPr>
            <w:tcW w:w="2160" w:type="dxa"/>
            <w:shd w:val="clear" w:color="auto" w:fill="auto"/>
          </w:tcPr>
          <w:p w14:paraId="39F269B8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عصرونيّة</w:t>
            </w:r>
          </w:p>
        </w:tc>
        <w:tc>
          <w:tcPr>
            <w:tcW w:w="2160" w:type="dxa"/>
            <w:shd w:val="clear" w:color="auto" w:fill="auto"/>
          </w:tcPr>
          <w:p w14:paraId="23CE8014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عشاء</w:t>
            </w:r>
          </w:p>
        </w:tc>
      </w:tr>
      <w:tr w:rsidR="007A2C5B" w14:paraId="7FF364D4" w14:textId="77777777">
        <w:tc>
          <w:tcPr>
            <w:tcW w:w="1083" w:type="dxa"/>
            <w:shd w:val="clear" w:color="auto" w:fill="auto"/>
          </w:tcPr>
          <w:p w14:paraId="5680EDF8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2B362C5F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5850F3DB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34A7ED01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293C0E0A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7A2C5B" w14:paraId="0585A522" w14:textId="77777777">
        <w:tc>
          <w:tcPr>
            <w:tcW w:w="1083" w:type="dxa"/>
            <w:shd w:val="clear" w:color="auto" w:fill="auto"/>
          </w:tcPr>
          <w:p w14:paraId="377018FE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27BAB67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3D6B742C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5E548916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6C1BE74F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64504FCD" w14:textId="77777777">
        <w:tc>
          <w:tcPr>
            <w:tcW w:w="1083" w:type="dxa"/>
            <w:shd w:val="clear" w:color="auto" w:fill="auto"/>
          </w:tcPr>
          <w:p w14:paraId="731CBE53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30BE601A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1279994B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5DFA8F89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70616AEF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3A269796" w14:textId="77777777">
        <w:tc>
          <w:tcPr>
            <w:tcW w:w="1083" w:type="dxa"/>
            <w:shd w:val="clear" w:color="auto" w:fill="auto"/>
          </w:tcPr>
          <w:p w14:paraId="78126AC6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75971F12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418FDA2B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46B17B5D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21D66D2A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686A1595" w14:textId="77777777">
        <w:tc>
          <w:tcPr>
            <w:tcW w:w="1083" w:type="dxa"/>
            <w:shd w:val="clear" w:color="auto" w:fill="auto"/>
          </w:tcPr>
          <w:p w14:paraId="75921939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00DEA7B5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78D471F0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9240452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45C66DAB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</w:tbl>
    <w:p w14:paraId="48CAD483" w14:textId="77777777" w:rsidR="007A2C5B" w:rsidRPr="00D93939" w:rsidRDefault="007A2C5B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28478832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5B40C180" w14:textId="77777777" w:rsidR="00BE2D1A" w:rsidRPr="00D93939" w:rsidRDefault="00914AC4" w:rsidP="00D44D7E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  <w:r w:rsidRPr="00D93939">
        <w:rPr>
          <w:rFonts w:cs="Arabic Transparent" w:hint="cs"/>
          <w:sz w:val="24"/>
          <w:szCs w:val="24"/>
          <w:rtl/>
        </w:rPr>
        <w:t>إذا كان برنامج الطعام مختلفاً حسب الفرق المشاركة،</w:t>
      </w:r>
      <w:r w:rsidR="00D44D7E">
        <w:rPr>
          <w:rFonts w:cs="Arabic Transparent" w:hint="cs"/>
          <w:sz w:val="24"/>
          <w:szCs w:val="24"/>
          <w:rtl/>
        </w:rPr>
        <w:t xml:space="preserve"> ت</w:t>
      </w:r>
      <w:r w:rsidRPr="00D93939">
        <w:rPr>
          <w:rFonts w:cs="Arabic Transparent" w:hint="cs"/>
          <w:sz w:val="24"/>
          <w:szCs w:val="24"/>
          <w:rtl/>
        </w:rPr>
        <w:t>ضاف جداول أخرى حسب ا</w:t>
      </w:r>
      <w:r>
        <w:rPr>
          <w:rFonts w:cs="Arabic Transparent" w:hint="cs"/>
          <w:sz w:val="24"/>
          <w:szCs w:val="24"/>
          <w:rtl/>
        </w:rPr>
        <w:t>لعدد وتحدّد أي فرقة لأيّ برنامج.</w:t>
      </w:r>
    </w:p>
    <w:p w14:paraId="5E4C3572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2CAB5079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433B07AD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4AA249E5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4EF9AC0F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5B4A9B6E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5839BEF3" w14:textId="77777777" w:rsidR="00BE2D1A" w:rsidRDefault="00BE2D1A" w:rsidP="007A2C5B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              </w:t>
      </w:r>
      <w:r w:rsidRPr="00D93939">
        <w:rPr>
          <w:rFonts w:cs="Arabic Transparent" w:hint="cs"/>
          <w:b/>
          <w:bCs/>
          <w:sz w:val="24"/>
          <w:szCs w:val="24"/>
          <w:rtl/>
        </w:rPr>
        <w:tab/>
        <w:t xml:space="preserve">    المسؤول عن الطعام          </w:t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  <w:t>قائد الفوج</w:t>
      </w:r>
    </w:p>
    <w:p w14:paraId="3A5F5103" w14:textId="77777777" w:rsidR="00914AC4" w:rsidRDefault="00914AC4" w:rsidP="00FE63AD">
      <w:pPr>
        <w:tabs>
          <w:tab w:val="left" w:pos="2220"/>
        </w:tabs>
        <w:jc w:val="center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/>
          <w:b/>
          <w:bCs/>
          <w:sz w:val="24"/>
          <w:szCs w:val="24"/>
          <w:rtl/>
        </w:rPr>
        <w:br w:type="page"/>
      </w:r>
      <w:r w:rsidR="00FE63AD">
        <w:rPr>
          <w:rFonts w:cs="Arabic Transparent" w:hint="cs"/>
          <w:b/>
          <w:bCs/>
          <w:sz w:val="40"/>
          <w:szCs w:val="40"/>
          <w:rtl/>
        </w:rPr>
        <w:t>لائحة التجهيزات</w:t>
      </w:r>
    </w:p>
    <w:p w14:paraId="75B3A6AB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080DF260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731"/>
        <w:gridCol w:w="885"/>
      </w:tblGrid>
      <w:tr w:rsidR="00D44D7E" w14:paraId="73B10396" w14:textId="77777777">
        <w:tc>
          <w:tcPr>
            <w:tcW w:w="2020" w:type="dxa"/>
            <w:shd w:val="clear" w:color="auto" w:fill="auto"/>
          </w:tcPr>
          <w:p w14:paraId="1A17F0E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التجهيزات</w:t>
            </w:r>
          </w:p>
        </w:tc>
        <w:tc>
          <w:tcPr>
            <w:tcW w:w="731" w:type="dxa"/>
            <w:shd w:val="clear" w:color="auto" w:fill="auto"/>
          </w:tcPr>
          <w:p w14:paraId="2382290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731" w:type="dxa"/>
            <w:shd w:val="clear" w:color="auto" w:fill="auto"/>
          </w:tcPr>
          <w:p w14:paraId="536C100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المصدر</w:t>
            </w:r>
            <w:r>
              <w:rPr>
                <w:rStyle w:val="FootnoteReference"/>
                <w:rFonts w:cs="Arabic Transparent"/>
                <w:b/>
                <w:bCs/>
                <w:sz w:val="24"/>
                <w:szCs w:val="24"/>
                <w:rtl/>
              </w:rPr>
              <w:footnoteReference w:id="1"/>
            </w:r>
          </w:p>
        </w:tc>
      </w:tr>
      <w:tr w:rsidR="00D44D7E" w14:paraId="04AD3E86" w14:textId="77777777">
        <w:tc>
          <w:tcPr>
            <w:tcW w:w="2020" w:type="dxa"/>
            <w:shd w:val="clear" w:color="auto" w:fill="auto"/>
          </w:tcPr>
          <w:p w14:paraId="68E3802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خيم</w:t>
            </w:r>
          </w:p>
        </w:tc>
        <w:tc>
          <w:tcPr>
            <w:tcW w:w="731" w:type="dxa"/>
            <w:shd w:val="clear" w:color="auto" w:fill="auto"/>
          </w:tcPr>
          <w:p w14:paraId="7AB889A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486711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851BF27" w14:textId="77777777">
        <w:tc>
          <w:tcPr>
            <w:tcW w:w="2020" w:type="dxa"/>
            <w:shd w:val="clear" w:color="auto" w:fill="auto"/>
          </w:tcPr>
          <w:p w14:paraId="054452E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قناديل</w:t>
            </w:r>
          </w:p>
        </w:tc>
        <w:tc>
          <w:tcPr>
            <w:tcW w:w="731" w:type="dxa"/>
            <w:shd w:val="clear" w:color="auto" w:fill="auto"/>
          </w:tcPr>
          <w:p w14:paraId="292C3E0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155816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51847CD8" w14:textId="77777777">
        <w:tc>
          <w:tcPr>
            <w:tcW w:w="2020" w:type="dxa"/>
            <w:shd w:val="clear" w:color="auto" w:fill="auto"/>
          </w:tcPr>
          <w:p w14:paraId="231F359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علم لبناني</w:t>
            </w:r>
          </w:p>
        </w:tc>
        <w:tc>
          <w:tcPr>
            <w:tcW w:w="731" w:type="dxa"/>
            <w:shd w:val="clear" w:color="auto" w:fill="auto"/>
          </w:tcPr>
          <w:p w14:paraId="7F58272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3E273E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4E7AA53" w14:textId="77777777">
        <w:tc>
          <w:tcPr>
            <w:tcW w:w="2020" w:type="dxa"/>
            <w:shd w:val="clear" w:color="auto" w:fill="auto"/>
          </w:tcPr>
          <w:p w14:paraId="62B638E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علم فوج</w:t>
            </w:r>
          </w:p>
        </w:tc>
        <w:tc>
          <w:tcPr>
            <w:tcW w:w="731" w:type="dxa"/>
            <w:shd w:val="clear" w:color="auto" w:fill="auto"/>
          </w:tcPr>
          <w:p w14:paraId="03B2700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F80A28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F297C92" w14:textId="77777777">
        <w:tc>
          <w:tcPr>
            <w:tcW w:w="2020" w:type="dxa"/>
            <w:shd w:val="clear" w:color="auto" w:fill="auto"/>
          </w:tcPr>
          <w:p w14:paraId="367DFC1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أعلام فرق</w:t>
            </w:r>
          </w:p>
        </w:tc>
        <w:tc>
          <w:tcPr>
            <w:tcW w:w="731" w:type="dxa"/>
            <w:shd w:val="clear" w:color="auto" w:fill="auto"/>
          </w:tcPr>
          <w:p w14:paraId="1A3D7C5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3D8CC7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2A45C170" w14:textId="77777777">
        <w:tc>
          <w:tcPr>
            <w:tcW w:w="2020" w:type="dxa"/>
            <w:shd w:val="clear" w:color="auto" w:fill="auto"/>
          </w:tcPr>
          <w:p w14:paraId="259CF0D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معول</w:t>
            </w:r>
          </w:p>
        </w:tc>
        <w:tc>
          <w:tcPr>
            <w:tcW w:w="731" w:type="dxa"/>
            <w:shd w:val="clear" w:color="auto" w:fill="auto"/>
          </w:tcPr>
          <w:p w14:paraId="10D02F1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DAA532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80AF1F4" w14:textId="77777777">
        <w:tc>
          <w:tcPr>
            <w:tcW w:w="2020" w:type="dxa"/>
            <w:shd w:val="clear" w:color="auto" w:fill="auto"/>
          </w:tcPr>
          <w:p w14:paraId="511AA23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مشط</w:t>
            </w:r>
          </w:p>
        </w:tc>
        <w:tc>
          <w:tcPr>
            <w:tcW w:w="731" w:type="dxa"/>
            <w:shd w:val="clear" w:color="auto" w:fill="auto"/>
          </w:tcPr>
          <w:p w14:paraId="05CE824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E68DD9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FCB6FB1" w14:textId="77777777">
        <w:tc>
          <w:tcPr>
            <w:tcW w:w="2020" w:type="dxa"/>
            <w:shd w:val="clear" w:color="auto" w:fill="auto"/>
          </w:tcPr>
          <w:p w14:paraId="56F10BA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رفش</w:t>
            </w:r>
          </w:p>
        </w:tc>
        <w:tc>
          <w:tcPr>
            <w:tcW w:w="731" w:type="dxa"/>
            <w:shd w:val="clear" w:color="auto" w:fill="auto"/>
          </w:tcPr>
          <w:p w14:paraId="7858389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B7EF00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26E08CA5" w14:textId="77777777">
        <w:tc>
          <w:tcPr>
            <w:tcW w:w="2020" w:type="dxa"/>
            <w:shd w:val="clear" w:color="auto" w:fill="auto"/>
          </w:tcPr>
          <w:p w14:paraId="3A88E53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منشار</w:t>
            </w:r>
          </w:p>
        </w:tc>
        <w:tc>
          <w:tcPr>
            <w:tcW w:w="731" w:type="dxa"/>
            <w:shd w:val="clear" w:color="auto" w:fill="auto"/>
          </w:tcPr>
          <w:p w14:paraId="30CD677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305F6F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46AF427" w14:textId="77777777">
        <w:tc>
          <w:tcPr>
            <w:tcW w:w="2020" w:type="dxa"/>
            <w:shd w:val="clear" w:color="auto" w:fill="auto"/>
          </w:tcPr>
          <w:p w14:paraId="0F8055C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بلطة</w:t>
            </w:r>
          </w:p>
        </w:tc>
        <w:tc>
          <w:tcPr>
            <w:tcW w:w="731" w:type="dxa"/>
            <w:shd w:val="clear" w:color="auto" w:fill="auto"/>
          </w:tcPr>
          <w:p w14:paraId="4967AA3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8F970D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FB8AC7E" w14:textId="77777777">
        <w:tc>
          <w:tcPr>
            <w:tcW w:w="2020" w:type="dxa"/>
            <w:shd w:val="clear" w:color="auto" w:fill="auto"/>
          </w:tcPr>
          <w:p w14:paraId="16251BF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حبال</w:t>
            </w:r>
          </w:p>
        </w:tc>
        <w:tc>
          <w:tcPr>
            <w:tcW w:w="731" w:type="dxa"/>
            <w:shd w:val="clear" w:color="auto" w:fill="auto"/>
          </w:tcPr>
          <w:p w14:paraId="28ADA0A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  كغ</w:t>
            </w:r>
          </w:p>
        </w:tc>
        <w:tc>
          <w:tcPr>
            <w:tcW w:w="731" w:type="dxa"/>
            <w:shd w:val="clear" w:color="auto" w:fill="auto"/>
          </w:tcPr>
          <w:p w14:paraId="27F7FD2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7165A2A" w14:textId="77777777">
        <w:tc>
          <w:tcPr>
            <w:tcW w:w="2020" w:type="dxa"/>
            <w:shd w:val="clear" w:color="auto" w:fill="auto"/>
          </w:tcPr>
          <w:p w14:paraId="1ABE555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طنجرة</w:t>
            </w:r>
          </w:p>
        </w:tc>
        <w:tc>
          <w:tcPr>
            <w:tcW w:w="731" w:type="dxa"/>
            <w:shd w:val="clear" w:color="auto" w:fill="auto"/>
          </w:tcPr>
          <w:p w14:paraId="12DD805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69256B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9835AC2" w14:textId="77777777">
        <w:tc>
          <w:tcPr>
            <w:tcW w:w="2020" w:type="dxa"/>
            <w:shd w:val="clear" w:color="auto" w:fill="auto"/>
          </w:tcPr>
          <w:p w14:paraId="3F8DDE5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ملاعق خشب</w:t>
            </w:r>
          </w:p>
        </w:tc>
        <w:tc>
          <w:tcPr>
            <w:tcW w:w="731" w:type="dxa"/>
            <w:shd w:val="clear" w:color="auto" w:fill="auto"/>
          </w:tcPr>
          <w:p w14:paraId="40987F3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55503E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54640EFF" w14:textId="77777777">
        <w:tc>
          <w:tcPr>
            <w:tcW w:w="2020" w:type="dxa"/>
            <w:shd w:val="clear" w:color="auto" w:fill="auto"/>
          </w:tcPr>
          <w:p w14:paraId="5F3D93E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مورينات</w:t>
            </w:r>
          </w:p>
        </w:tc>
        <w:tc>
          <w:tcPr>
            <w:tcW w:w="731" w:type="dxa"/>
            <w:shd w:val="clear" w:color="auto" w:fill="auto"/>
          </w:tcPr>
          <w:p w14:paraId="585FCD1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E4B28A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12294F2" w14:textId="77777777">
        <w:tc>
          <w:tcPr>
            <w:tcW w:w="2020" w:type="dxa"/>
            <w:shd w:val="clear" w:color="auto" w:fill="auto"/>
          </w:tcPr>
          <w:p w14:paraId="1DA0359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غالون مياه</w:t>
            </w:r>
          </w:p>
        </w:tc>
        <w:tc>
          <w:tcPr>
            <w:tcW w:w="731" w:type="dxa"/>
            <w:shd w:val="clear" w:color="auto" w:fill="auto"/>
          </w:tcPr>
          <w:p w14:paraId="26358DD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F90629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BEFCE07" w14:textId="77777777">
        <w:tc>
          <w:tcPr>
            <w:tcW w:w="2020" w:type="dxa"/>
            <w:shd w:val="clear" w:color="auto" w:fill="auto"/>
          </w:tcPr>
          <w:p w14:paraId="76B8BEF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شنطة إسعافات</w:t>
            </w:r>
          </w:p>
        </w:tc>
        <w:tc>
          <w:tcPr>
            <w:tcW w:w="731" w:type="dxa"/>
            <w:shd w:val="clear" w:color="auto" w:fill="auto"/>
          </w:tcPr>
          <w:p w14:paraId="2883B6C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0085D4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2A85ABA" w14:textId="77777777">
        <w:tc>
          <w:tcPr>
            <w:tcW w:w="2020" w:type="dxa"/>
            <w:shd w:val="clear" w:color="auto" w:fill="auto"/>
          </w:tcPr>
          <w:p w14:paraId="79BFBCD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كومبيوتر</w:t>
            </w:r>
          </w:p>
        </w:tc>
        <w:tc>
          <w:tcPr>
            <w:tcW w:w="731" w:type="dxa"/>
            <w:shd w:val="clear" w:color="auto" w:fill="auto"/>
          </w:tcPr>
          <w:p w14:paraId="4BBC0C7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8384B2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57156E1" w14:textId="77777777">
        <w:tc>
          <w:tcPr>
            <w:tcW w:w="2020" w:type="dxa"/>
            <w:shd w:val="clear" w:color="auto" w:fill="auto"/>
          </w:tcPr>
          <w:p w14:paraId="3FAD94E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حرامات</w:t>
            </w:r>
          </w:p>
        </w:tc>
        <w:tc>
          <w:tcPr>
            <w:tcW w:w="731" w:type="dxa"/>
            <w:shd w:val="clear" w:color="auto" w:fill="auto"/>
          </w:tcPr>
          <w:p w14:paraId="0136E54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2056E9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213E2A2" w14:textId="77777777">
        <w:tc>
          <w:tcPr>
            <w:tcW w:w="2020" w:type="dxa"/>
            <w:shd w:val="clear" w:color="auto" w:fill="auto"/>
          </w:tcPr>
          <w:p w14:paraId="381EAC8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لوح</w:t>
            </w:r>
          </w:p>
        </w:tc>
        <w:tc>
          <w:tcPr>
            <w:tcW w:w="731" w:type="dxa"/>
            <w:shd w:val="clear" w:color="auto" w:fill="auto"/>
          </w:tcPr>
          <w:p w14:paraId="0BCE5EE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71B6C3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598B873" w14:textId="77777777">
        <w:tc>
          <w:tcPr>
            <w:tcW w:w="2020" w:type="dxa"/>
            <w:shd w:val="clear" w:color="auto" w:fill="auto"/>
          </w:tcPr>
          <w:p w14:paraId="0FEA3A7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قرطاسيّة</w:t>
            </w:r>
          </w:p>
        </w:tc>
        <w:tc>
          <w:tcPr>
            <w:tcW w:w="731" w:type="dxa"/>
            <w:shd w:val="clear" w:color="auto" w:fill="auto"/>
          </w:tcPr>
          <w:p w14:paraId="27D1CA5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64D112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0949628" w14:textId="77777777">
        <w:tc>
          <w:tcPr>
            <w:tcW w:w="2020" w:type="dxa"/>
            <w:shd w:val="clear" w:color="auto" w:fill="auto"/>
          </w:tcPr>
          <w:p w14:paraId="0EE8EA1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8697E2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219531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97EADFB" w14:textId="77777777">
        <w:tc>
          <w:tcPr>
            <w:tcW w:w="2020" w:type="dxa"/>
            <w:shd w:val="clear" w:color="auto" w:fill="auto"/>
          </w:tcPr>
          <w:p w14:paraId="1F51545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E1DAFA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3E9556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11C5747" w14:textId="77777777">
        <w:tc>
          <w:tcPr>
            <w:tcW w:w="2020" w:type="dxa"/>
            <w:shd w:val="clear" w:color="auto" w:fill="auto"/>
          </w:tcPr>
          <w:p w14:paraId="1BE5544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7DFA07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91C635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8A6E4BB" w14:textId="77777777">
        <w:tc>
          <w:tcPr>
            <w:tcW w:w="2020" w:type="dxa"/>
            <w:shd w:val="clear" w:color="auto" w:fill="auto"/>
          </w:tcPr>
          <w:p w14:paraId="374D01A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044583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8F98D1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8C76E65" w14:textId="77777777">
        <w:tc>
          <w:tcPr>
            <w:tcW w:w="2020" w:type="dxa"/>
            <w:shd w:val="clear" w:color="auto" w:fill="auto"/>
          </w:tcPr>
          <w:p w14:paraId="55A19C1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3EE2D7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3532BE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8549306" w14:textId="77777777">
        <w:tc>
          <w:tcPr>
            <w:tcW w:w="2020" w:type="dxa"/>
            <w:shd w:val="clear" w:color="auto" w:fill="auto"/>
          </w:tcPr>
          <w:p w14:paraId="55E2E4B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C6E34D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AEF45C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DC29815" w14:textId="77777777">
        <w:tc>
          <w:tcPr>
            <w:tcW w:w="2020" w:type="dxa"/>
            <w:shd w:val="clear" w:color="auto" w:fill="auto"/>
          </w:tcPr>
          <w:p w14:paraId="1F991BB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FC8B00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1156B4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DCECC4C" w14:textId="77777777">
        <w:tc>
          <w:tcPr>
            <w:tcW w:w="2020" w:type="dxa"/>
            <w:shd w:val="clear" w:color="auto" w:fill="auto"/>
          </w:tcPr>
          <w:p w14:paraId="7D51240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CE149C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9D7907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D421225" w14:textId="77777777">
        <w:tc>
          <w:tcPr>
            <w:tcW w:w="2020" w:type="dxa"/>
            <w:shd w:val="clear" w:color="auto" w:fill="auto"/>
          </w:tcPr>
          <w:p w14:paraId="418064F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5AF0E8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7CD625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42DB227" w14:textId="77777777">
        <w:tc>
          <w:tcPr>
            <w:tcW w:w="2020" w:type="dxa"/>
            <w:shd w:val="clear" w:color="auto" w:fill="auto"/>
          </w:tcPr>
          <w:p w14:paraId="6ABF094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DD3E21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495DC3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7D9EAF0" w14:textId="77777777">
        <w:tc>
          <w:tcPr>
            <w:tcW w:w="2020" w:type="dxa"/>
            <w:shd w:val="clear" w:color="auto" w:fill="auto"/>
          </w:tcPr>
          <w:p w14:paraId="68182DE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2A6B9F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137E1B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5D301A1C" w14:textId="77777777">
        <w:tc>
          <w:tcPr>
            <w:tcW w:w="2020" w:type="dxa"/>
            <w:shd w:val="clear" w:color="auto" w:fill="auto"/>
          </w:tcPr>
          <w:p w14:paraId="2E16ED6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09E57B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59701E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4FC6AEB" w14:textId="77777777">
        <w:tc>
          <w:tcPr>
            <w:tcW w:w="2020" w:type="dxa"/>
            <w:shd w:val="clear" w:color="auto" w:fill="auto"/>
          </w:tcPr>
          <w:p w14:paraId="19668A4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DD4758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AAE8A4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</w:tbl>
    <w:p w14:paraId="629E5CA9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7055AE70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2211DFDF" w14:textId="77777777" w:rsidR="00F36E78" w:rsidRDefault="00FE63AD" w:rsidP="00F36E78">
      <w:pPr>
        <w:tabs>
          <w:tab w:val="left" w:pos="2220"/>
        </w:tabs>
        <w:spacing w:before="100" w:beforeAutospacing="1"/>
        <w:jc w:val="center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  <w:t>أمين التجهيزات</w:t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  <w:t>قائد الفوج</w:t>
      </w:r>
      <w:r>
        <w:rPr>
          <w:rFonts w:cs="Arabic Transparent"/>
          <w:b/>
          <w:bCs/>
          <w:sz w:val="24"/>
          <w:szCs w:val="24"/>
          <w:rtl/>
        </w:rPr>
        <w:br w:type="page"/>
      </w:r>
    </w:p>
    <w:p w14:paraId="22C6381E" w14:textId="77777777" w:rsidR="00F36E78" w:rsidRPr="00F36E78" w:rsidRDefault="00F36E78" w:rsidP="00F36E78">
      <w:pPr>
        <w:tabs>
          <w:tab w:val="left" w:pos="2220"/>
        </w:tabs>
        <w:spacing w:before="100" w:beforeAutospacing="1"/>
        <w:jc w:val="center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علم للأهل (نموذج)</w:t>
      </w:r>
    </w:p>
    <w:p w14:paraId="2963A307" w14:textId="77777777" w:rsidR="00FE63AD" w:rsidRDefault="00F36E78" w:rsidP="00F36E78">
      <w:pPr>
        <w:tabs>
          <w:tab w:val="left" w:pos="2220"/>
        </w:tabs>
        <w:spacing w:before="100" w:beforeAutospacing="1"/>
        <w:jc w:val="center"/>
        <w:rPr>
          <w:rFonts w:cs="MCS Diwani0 S_I normal." w:hint="cs"/>
          <w:b/>
          <w:bCs/>
          <w:szCs w:val="44"/>
          <w:rtl/>
        </w:rPr>
      </w:pPr>
      <w:r>
        <w:rPr>
          <w:rFonts w:cs="MCS Diwani0 S_I normal." w:hint="cs"/>
          <w:b/>
          <w:bCs/>
          <w:szCs w:val="44"/>
          <w:rtl/>
        </w:rPr>
        <w:t>فوج...........................................</w:t>
      </w:r>
    </w:p>
    <w:p w14:paraId="6E720BFF" w14:textId="77777777" w:rsidR="00F36E78" w:rsidRDefault="00F36E78" w:rsidP="00F36E78">
      <w:pPr>
        <w:tabs>
          <w:tab w:val="left" w:pos="2220"/>
        </w:tabs>
        <w:spacing w:before="100" w:beforeAutospacing="1"/>
        <w:jc w:val="center"/>
        <w:rPr>
          <w:rFonts w:cs="MCS Diwani0 S_I normal." w:hint="cs"/>
          <w:b/>
          <w:bCs/>
          <w:szCs w:val="44"/>
          <w:rtl/>
        </w:rPr>
      </w:pPr>
    </w:p>
    <w:p w14:paraId="28432847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حضرة الفاضل،</w:t>
      </w:r>
    </w:p>
    <w:p w14:paraId="336D025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 xml:space="preserve">يسرّنا إعلامكم أنّ قيادة الفوج وتنفيذاً لبرنامجها السنوي سوف تقيم </w:t>
      </w:r>
      <w:r w:rsidR="00F13375">
        <w:rPr>
          <w:rFonts w:cs="MCS Diwani0 S_I normal." w:hint="cs"/>
          <w:b/>
          <w:bCs/>
          <w:sz w:val="24"/>
          <w:szCs w:val="24"/>
          <w:rtl/>
        </w:rPr>
        <w:t>إلخ</w:t>
      </w:r>
      <w:r w:rsidRPr="00F36E78">
        <w:rPr>
          <w:rFonts w:cs="MCS Diwani0 S_I normal." w:hint="cs"/>
          <w:b/>
          <w:bCs/>
          <w:sz w:val="24"/>
          <w:szCs w:val="24"/>
          <w:rtl/>
        </w:rPr>
        <w:t>....................................................................................................</w:t>
      </w:r>
    </w:p>
    <w:p w14:paraId="77FF6F3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1D5A5FE2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2F1D1EEB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0B37F198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7C3C0DFC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في حال موافقتكم، نرجو منكم تعبئة القسيمة ادناه وإعادتها إلينا مع رسم الاشتراك في فترة أقصاها......................................</w:t>
      </w:r>
    </w:p>
    <w:p w14:paraId="26F17E79" w14:textId="77777777" w:rsidR="00BA7F50" w:rsidRPr="00F36E78" w:rsidRDefault="00F13375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مرفق: لائحة الأغراض المطلوبة من كلّ فرد</w:t>
      </w:r>
    </w:p>
    <w:p w14:paraId="198DC09A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6E2282D9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3D02B3CC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=========================================================================</w:t>
      </w:r>
    </w:p>
    <w:p w14:paraId="2BB8616B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5B7E043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أنا الموقّع أدناه أوافق على مشاركة ابني/ابنتي .............................. في المخيّم.</w:t>
      </w:r>
    </w:p>
    <w:p w14:paraId="0C746A41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691D02E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اسم ولي الأمر:...........................</w:t>
      </w:r>
    </w:p>
    <w:p w14:paraId="19050FBE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العنوان:...................................       الهاتف:......................</w:t>
      </w:r>
    </w:p>
    <w:p w14:paraId="7239ABDC" w14:textId="77777777" w:rsidR="00235724" w:rsidRPr="00F36E78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ملاحظات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830DD6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23B68869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  <w:t xml:space="preserve">في </w:t>
      </w:r>
      <w:r w:rsidR="00A51A92">
        <w:rPr>
          <w:rFonts w:cs="MCS Diwani0 S_I normal." w:hint="cs"/>
          <w:b/>
          <w:bCs/>
          <w:sz w:val="24"/>
          <w:szCs w:val="24"/>
          <w:rtl/>
        </w:rPr>
        <w:t>...</w:t>
      </w:r>
      <w:r>
        <w:rPr>
          <w:rFonts w:cs="MCS Diwani0 S_I normal." w:hint="cs"/>
          <w:b/>
          <w:bCs/>
          <w:sz w:val="24"/>
          <w:szCs w:val="24"/>
          <w:rtl/>
        </w:rPr>
        <w:t>../...../......</w:t>
      </w:r>
      <w:r>
        <w:rPr>
          <w:rFonts w:cs="MCS Diwani0 S_I normal." w:hint="cs"/>
          <w:b/>
          <w:bCs/>
          <w:sz w:val="24"/>
          <w:szCs w:val="24"/>
          <w:rtl/>
        </w:rPr>
        <w:tab/>
      </w:r>
    </w:p>
    <w:p w14:paraId="2C9BEA6E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747D3FF8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  <w:t>التوقيع:...........................</w:t>
      </w:r>
    </w:p>
    <w:p w14:paraId="040C0E46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5D8C4C99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6A637A1F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0550F0B9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0D2FAD8C" w14:textId="77777777" w:rsidR="00170B13" w:rsidRDefault="00235724" w:rsidP="00F13375">
      <w:pPr>
        <w:tabs>
          <w:tab w:val="left" w:pos="2220"/>
        </w:tabs>
        <w:spacing w:before="100" w:beforeAutospacing="1"/>
        <w:rPr>
          <w:rFonts w:cs="Arabic Transparent" w:hint="cs"/>
          <w:sz w:val="24"/>
          <w:szCs w:val="24"/>
          <w:rtl/>
          <w:lang w:bidi="ar-LB"/>
        </w:rPr>
      </w:pPr>
      <w:r w:rsidRPr="00170B13">
        <w:rPr>
          <w:rFonts w:cs="Arabic Transparent" w:hint="cs"/>
          <w:sz w:val="24"/>
          <w:szCs w:val="24"/>
          <w:rtl/>
        </w:rPr>
        <w:t xml:space="preserve">ملاحظة: </w:t>
      </w:r>
      <w:r w:rsidR="00170B13" w:rsidRPr="00170B13">
        <w:rPr>
          <w:rFonts w:cs="Arabic Transparent" w:hint="cs"/>
          <w:sz w:val="24"/>
          <w:szCs w:val="24"/>
          <w:rtl/>
        </w:rPr>
        <w:t xml:space="preserve">هذا النموذج هو للمثال فقط ويمكن لكلّ فوج توجيه الكتاب للأهل حسب احتياجاته وخصوصيّاته. إلّا أنّه يجب التشديد على أن يرد توقيع الأهل إشعاراً بموافقتهم </w:t>
      </w:r>
      <w:r w:rsidR="00F13375">
        <w:rPr>
          <w:rFonts w:cs="Arabic Transparent" w:hint="cs"/>
          <w:sz w:val="24"/>
          <w:szCs w:val="24"/>
          <w:rtl/>
        </w:rPr>
        <w:t xml:space="preserve">على </w:t>
      </w:r>
      <w:r w:rsidR="00170B13" w:rsidRPr="00170B13">
        <w:rPr>
          <w:rFonts w:cs="Arabic Transparent" w:hint="cs"/>
          <w:sz w:val="24"/>
          <w:szCs w:val="24"/>
          <w:rtl/>
        </w:rPr>
        <w:t xml:space="preserve">مشاركة أولادهم. كما من الضروري ان يكتبوا أرقام هاتفهم في حال اضطرّت قيادة الفوج للاتّصال بهم، </w:t>
      </w:r>
      <w:r w:rsidR="00F13375">
        <w:rPr>
          <w:rFonts w:cs="Arabic Transparent" w:hint="cs"/>
          <w:sz w:val="24"/>
          <w:szCs w:val="24"/>
          <w:rtl/>
        </w:rPr>
        <w:t>و</w:t>
      </w:r>
      <w:r w:rsidR="00170B13" w:rsidRPr="00170B13">
        <w:rPr>
          <w:rFonts w:cs="Arabic Transparent" w:hint="cs"/>
          <w:sz w:val="24"/>
          <w:szCs w:val="24"/>
          <w:rtl/>
        </w:rPr>
        <w:t>من الضروري أن يرد حقل للملاحظات في حال كان ولدهم يحتاج إلى عناية معيّنة أثناء المخيّم (دواء، حالة ربو،</w:t>
      </w:r>
      <w:r w:rsidR="00F13375">
        <w:rPr>
          <w:rFonts w:cs="Arabic Transparent" w:hint="cs"/>
          <w:sz w:val="24"/>
          <w:szCs w:val="24"/>
          <w:rtl/>
        </w:rPr>
        <w:t xml:space="preserve"> حساسيّة، </w:t>
      </w:r>
      <w:r w:rsidR="00170B13" w:rsidRPr="00170B13">
        <w:rPr>
          <w:rFonts w:cs="Arabic Transparent" w:hint="cs"/>
          <w:sz w:val="24"/>
          <w:szCs w:val="24"/>
          <w:rtl/>
        </w:rPr>
        <w:t>...).</w:t>
      </w:r>
    </w:p>
    <w:p w14:paraId="79217A25" w14:textId="77777777" w:rsidR="000C7859" w:rsidRDefault="000C7859" w:rsidP="000C7859">
      <w:pPr>
        <w:jc w:val="center"/>
        <w:rPr>
          <w:rFonts w:hint="cs"/>
          <w:b/>
          <w:bCs/>
          <w:sz w:val="36"/>
          <w:szCs w:val="36"/>
          <w:u w:val="single"/>
          <w:rtl/>
          <w:lang w:bidi="ar-LB"/>
        </w:rPr>
      </w:pPr>
      <w:r>
        <w:rPr>
          <w:rFonts w:cs="Arabic Transparent"/>
          <w:sz w:val="24"/>
          <w:szCs w:val="24"/>
          <w:rtl/>
          <w:lang w:bidi="ar-LB"/>
        </w:rPr>
        <w:br w:type="page"/>
      </w:r>
      <w:r>
        <w:rPr>
          <w:rFonts w:hint="cs"/>
          <w:b/>
          <w:bCs/>
          <w:sz w:val="36"/>
          <w:szCs w:val="36"/>
          <w:u w:val="single"/>
          <w:rtl/>
          <w:lang w:bidi="ar-LB"/>
        </w:rPr>
        <w:t>اللوازم المطلوب إحضارها من كل فرد للمخيّم</w:t>
      </w:r>
      <w:r w:rsidRPr="000C7859">
        <w:rPr>
          <w:rFonts w:hint="cs"/>
          <w:b/>
          <w:bCs/>
          <w:sz w:val="36"/>
          <w:szCs w:val="36"/>
          <w:rtl/>
          <w:lang w:bidi="ar-LB"/>
        </w:rPr>
        <w:t xml:space="preserve"> (نموذج قابل للتعديل)</w:t>
      </w:r>
    </w:p>
    <w:p w14:paraId="1457D6AE" w14:textId="77777777" w:rsidR="000C7859" w:rsidRDefault="000C7859" w:rsidP="000C7859">
      <w:pPr>
        <w:rPr>
          <w:b/>
          <w:bCs/>
          <w:sz w:val="36"/>
          <w:szCs w:val="36"/>
          <w:u w:val="single"/>
          <w:rtl/>
          <w:lang w:bidi="ar-LB"/>
        </w:rPr>
      </w:pPr>
    </w:p>
    <w:p w14:paraId="08D380CB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الالبسة الداخليه اللازمه</w:t>
      </w:r>
    </w:p>
    <w:p w14:paraId="3500AC56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حذاء رياضي حذاء اسود</w:t>
      </w:r>
    </w:p>
    <w:p w14:paraId="75E028BE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ثياب خارجية</w:t>
      </w:r>
    </w:p>
    <w:p w14:paraId="3388087F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اللباس الرسمي</w:t>
      </w:r>
    </w:p>
    <w:p w14:paraId="04BAB334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لباس رياضي</w:t>
      </w:r>
    </w:p>
    <w:p w14:paraId="097974D0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كنزه أو جاكيت</w:t>
      </w:r>
    </w:p>
    <w:p w14:paraId="1382F568" w14:textId="77777777" w:rsidR="000C7859" w:rsidRPr="000C7859" w:rsidRDefault="000C7859" w:rsidP="000C7859">
      <w:pPr>
        <w:pStyle w:val="Heading1"/>
        <w:ind w:left="0"/>
        <w:rPr>
          <w:rFonts w:hint="cs"/>
          <w:b w:val="0"/>
          <w:bCs w:val="0"/>
          <w:rtl/>
        </w:rPr>
      </w:pPr>
      <w:r w:rsidRPr="000C7859">
        <w:rPr>
          <w:rFonts w:hint="cs"/>
          <w:b w:val="0"/>
          <w:bCs w:val="0"/>
          <w:rtl/>
        </w:rPr>
        <w:t>منشفة عدد 1  أو   2</w:t>
      </w:r>
    </w:p>
    <w:p w14:paraId="220D3FD8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ليفة وصابون</w:t>
      </w:r>
    </w:p>
    <w:p w14:paraId="7157099F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فرشاية ومعجون أسنان + مشط أو فرشاة شعر</w:t>
      </w:r>
    </w:p>
    <w:p w14:paraId="331915E5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برنيطة</w:t>
      </w:r>
    </w:p>
    <w:p w14:paraId="6469B2DA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صحن  + كباية + شوكة + ملعقة + سكين</w:t>
      </w:r>
    </w:p>
    <w:p w14:paraId="45FF4C08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إبرة وخيط + دفتر + قلم حبر + أقلام تلوين + قلم رصاص + محاية </w:t>
      </w:r>
    </w:p>
    <w:p w14:paraId="6E14ABE4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كتاب مقدس + كتاب الصلوات اليومية</w:t>
      </w:r>
    </w:p>
    <w:p w14:paraId="2A1333A1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تعليقة للثياب + محارم كلينكس + محارم للحمام رولو عدد واحد</w:t>
      </w:r>
    </w:p>
    <w:p w14:paraId="3DB06D3F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كيس للنوم أو حرام عدد 4 + مخدة لمن يريد</w:t>
      </w:r>
    </w:p>
    <w:p w14:paraId="345BE7D9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شنطة كشفية </w:t>
      </w:r>
    </w:p>
    <w:p w14:paraId="44DA4121" w14:textId="77777777" w:rsidR="000C7859" w:rsidRDefault="000C7859" w:rsidP="000C7859">
      <w:pPr>
        <w:rPr>
          <w:rFonts w:hint="cs"/>
          <w:sz w:val="36"/>
          <w:szCs w:val="36"/>
          <w:rtl/>
          <w:lang w:bidi="ar-LB"/>
        </w:rPr>
      </w:pPr>
    </w:p>
    <w:p w14:paraId="04016BE7" w14:textId="77777777" w:rsidR="000C7859" w:rsidRDefault="000C7859" w:rsidP="000C7859">
      <w:pPr>
        <w:ind w:left="5040" w:firstLine="720"/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قيادة الفوج                       </w:t>
      </w:r>
    </w:p>
    <w:p w14:paraId="45953963" w14:textId="77777777" w:rsidR="000C7859" w:rsidRPr="00F13375" w:rsidRDefault="00645F9D" w:rsidP="000C7859">
      <w:pPr>
        <w:tabs>
          <w:tab w:val="left" w:pos="2220"/>
        </w:tabs>
        <w:spacing w:before="100" w:beforeAutospacing="1"/>
        <w:rPr>
          <w:rFonts w:cs="Arabic Transparent" w:hint="cs"/>
          <w:sz w:val="24"/>
          <w:szCs w:val="24"/>
          <w:rtl/>
          <w:lang w:bidi="ar-LB"/>
        </w:rPr>
      </w:pPr>
      <w:r>
        <w:rPr>
          <w:rFonts w:cs="Arabic Transparent" w:hint="cs"/>
          <w:sz w:val="24"/>
          <w:szCs w:val="24"/>
          <w:rtl/>
          <w:lang w:val="ar-LB" w:bidi="ar-L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AADE7" wp14:editId="481E686F">
                <wp:simplePos x="0" y="0"/>
                <wp:positionH relativeFrom="column">
                  <wp:posOffset>-628650</wp:posOffset>
                </wp:positionH>
                <wp:positionV relativeFrom="paragraph">
                  <wp:posOffset>-7987665</wp:posOffset>
                </wp:positionV>
                <wp:extent cx="914400" cy="914400"/>
                <wp:effectExtent l="0" t="0" r="0" b="0"/>
                <wp:wrapNone/>
                <wp:docPr id="15950722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99DA2" w14:textId="77777777" w:rsidR="00D44D7E" w:rsidRPr="00BE7CC3" w:rsidRDefault="00D44D7E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الفوج: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79D0FEE7" w14:textId="77777777" w:rsidR="00D44D7E" w:rsidRPr="00BE7CC3" w:rsidRDefault="00D44D7E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الوحدة: 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61CFE6D1" w14:textId="77777777" w:rsidR="00D44D7E" w:rsidRPr="00BE7CC3" w:rsidRDefault="00D44D7E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التاريخ: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AADE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49.5pt;margin-top:-628.9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">
                <v:textbox>
                  <w:txbxContent>
                    <w:p w14:paraId="07699DA2" w14:textId="77777777" w:rsidR="00D44D7E" w:rsidRPr="00BE7CC3" w:rsidRDefault="00D44D7E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الفوج: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79D0FEE7" w14:textId="77777777" w:rsidR="00D44D7E" w:rsidRPr="00BE7CC3" w:rsidRDefault="00D44D7E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 xml:space="preserve">الوحدة: 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61CFE6D1" w14:textId="77777777" w:rsidR="00D44D7E" w:rsidRPr="00BE7CC3" w:rsidRDefault="00D44D7E" w:rsidP="00162897">
                      <w:pPr>
                        <w:tabs>
                          <w:tab w:val="right" w:leader="dot" w:pos="3100"/>
                        </w:tabs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التاريخ: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C7859" w:rsidRPr="00F13375" w:rsidSect="000B7EFC">
      <w:headerReference w:type="default" r:id="rId7"/>
      <w:footerReference w:type="default" r:id="rId8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50B9" w14:textId="77777777" w:rsidR="009E6EAF" w:rsidRDefault="009E6EAF">
      <w:r>
        <w:separator/>
      </w:r>
    </w:p>
  </w:endnote>
  <w:endnote w:type="continuationSeparator" w:id="0">
    <w:p w14:paraId="6DD4AFAB" w14:textId="77777777" w:rsidR="009E6EAF" w:rsidRDefault="009E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5AC4" w14:textId="77777777" w:rsidR="00D44D7E" w:rsidRDefault="00D44D7E" w:rsidP="00B835A1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1308">
      <w:rPr>
        <w:rStyle w:val="PageNumber"/>
      </w:rPr>
      <w:t>8</w:t>
    </w:r>
    <w:r>
      <w:rPr>
        <w:rStyle w:val="PageNumber"/>
      </w:rPr>
      <w:fldChar w:fldCharType="end"/>
    </w:r>
    <w:r w:rsidR="00645F9D">
      <mc:AlternateContent>
        <mc:Choice Requires="wps">
          <w:drawing>
            <wp:anchor distT="0" distB="0" distL="114300" distR="114300" simplePos="0" relativeHeight="251659264" behindDoc="0" locked="0" layoutInCell="1" allowOverlap="1" wp14:anchorId="74C358AA" wp14:editId="052D6DB1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1843336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82140" id="Line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1308">
      <w:rPr>
        <w:rStyle w:val="PageNumber"/>
        <w:rtl/>
      </w:rPr>
      <w:t>2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</w:t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  <w:t xml:space="preserve">نموذج </w:t>
    </w:r>
    <w:r w:rsidR="00B835A1">
      <w:rPr>
        <w:rStyle w:val="PageNumber"/>
      </w:rPr>
      <w:t>2</w:t>
    </w:r>
    <w:r>
      <w:rPr>
        <w:rStyle w:val="PageNumber"/>
        <w:rFonts w:hint="cs"/>
        <w:rtl/>
      </w:rPr>
      <w:t>-05</w:t>
    </w:r>
  </w:p>
  <w:p w14:paraId="1D51DFE1" w14:textId="77777777" w:rsidR="00D44D7E" w:rsidRDefault="00D44D7E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690689EF" w14:textId="77777777" w:rsidR="00D44D7E" w:rsidRDefault="00D44D7E" w:rsidP="00F13375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F13375">
      <w:rPr>
        <w:rFonts w:hint="cs"/>
        <w:rtl/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3AE695CD" w14:textId="77777777" w:rsidR="00D44D7E" w:rsidRDefault="00D44D7E">
    <w:pPr>
      <w:pStyle w:val="Footer"/>
      <w:rPr>
        <w:lang w:bidi="ar-L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9900" w14:textId="77777777" w:rsidR="009E6EAF" w:rsidRDefault="009E6EAF">
      <w:r>
        <w:separator/>
      </w:r>
    </w:p>
  </w:footnote>
  <w:footnote w:type="continuationSeparator" w:id="0">
    <w:p w14:paraId="4EC4E18C" w14:textId="77777777" w:rsidR="009E6EAF" w:rsidRDefault="009E6EAF">
      <w:r>
        <w:continuationSeparator/>
      </w:r>
    </w:p>
  </w:footnote>
  <w:footnote w:id="1">
    <w:p w14:paraId="3AD5E390" w14:textId="77777777" w:rsidR="00D44D7E" w:rsidRDefault="00D44D7E">
      <w:pPr>
        <w:pStyle w:val="FootnoteText"/>
        <w:rPr>
          <w:rFonts w:hint="cs"/>
          <w:lang w:bidi="ar-LB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LB"/>
        </w:rPr>
        <w:t>الفوج، الجمعيّة، الرعيّة، .....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8111" w14:textId="77777777" w:rsidR="00D44D7E" w:rsidRDefault="00645F9D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C3B122" wp14:editId="556F154E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14625597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3998D" w14:textId="77777777" w:rsidR="00D44D7E" w:rsidRDefault="00D44D7E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0D265E50" w14:textId="77777777" w:rsidR="00D44D7E" w:rsidRDefault="00D44D7E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3B1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9.6pt;margin-top:.2pt;width:331.2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0803998D" w14:textId="77777777" w:rsidR="00D44D7E" w:rsidRDefault="00D44D7E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0D265E50" w14:textId="77777777" w:rsidR="00D44D7E" w:rsidRDefault="00D44D7E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9134C5" wp14:editId="5AA21E77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6483700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D209" w14:textId="77777777" w:rsidR="00D44D7E" w:rsidRDefault="00645F9D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3BE669C7" wp14:editId="1174D4BB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134C5" id="Text Box 3" o:spid="_x0000_s1028" type="#_x0000_t202" style="position:absolute;margin-left:468.6pt;margin-top:-6.05pt;width:72.05pt;height:64.8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66C4D209" w14:textId="77777777" w:rsidR="00D44D7E" w:rsidRDefault="00645F9D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3BE669C7" wp14:editId="1174D4BB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779E37" wp14:editId="3FFD556F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19293442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7BEBF" w14:textId="77777777" w:rsidR="00D44D7E" w:rsidRDefault="00645F9D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4A11D0D1" wp14:editId="2884B553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79E37" id="Text Box 1" o:spid="_x0000_s1029" type="#_x0000_t202" style="position:absolute;margin-left:40.05pt;margin-top:-5.65pt;width:72.05pt;height:64.8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3997BEBF" w14:textId="77777777" w:rsidR="00D44D7E" w:rsidRDefault="00645F9D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4A11D0D1" wp14:editId="2884B553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52A7220C" w14:textId="77777777" w:rsidR="00D44D7E" w:rsidRDefault="00D44D7E">
    <w:pPr>
      <w:pStyle w:val="Header"/>
      <w:jc w:val="right"/>
      <w:rPr>
        <w:rtl/>
      </w:rPr>
    </w:pPr>
  </w:p>
  <w:p w14:paraId="70D1FB07" w14:textId="77777777" w:rsidR="00D44D7E" w:rsidRDefault="00D44D7E">
    <w:pPr>
      <w:pStyle w:val="Header"/>
      <w:jc w:val="right"/>
      <w:rPr>
        <w:rtl/>
      </w:rPr>
    </w:pPr>
  </w:p>
  <w:p w14:paraId="42981F1F" w14:textId="77777777" w:rsidR="00D44D7E" w:rsidRDefault="00D44D7E">
    <w:pPr>
      <w:pStyle w:val="Header"/>
      <w:jc w:val="right"/>
      <w:rPr>
        <w:rtl/>
      </w:rPr>
    </w:pPr>
  </w:p>
  <w:p w14:paraId="60EED189" w14:textId="77777777" w:rsidR="00D44D7E" w:rsidRDefault="00D44D7E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0C4D2AF4"/>
    <w:multiLevelType w:val="hybridMultilevel"/>
    <w:tmpl w:val="245057B4"/>
    <w:lvl w:ilvl="0" w:tplc="371EDB2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6630F"/>
    <w:multiLevelType w:val="hybridMultilevel"/>
    <w:tmpl w:val="A52AC06E"/>
    <w:lvl w:ilvl="0" w:tplc="2514EFC2">
      <w:start w:val="1"/>
      <w:numFmt w:val="decimal"/>
      <w:lvlText w:val="%1-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B47BA"/>
    <w:multiLevelType w:val="hybridMultilevel"/>
    <w:tmpl w:val="007AC398"/>
    <w:lvl w:ilvl="0" w:tplc="1216168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1790659660">
    <w:abstractNumId w:val="2"/>
  </w:num>
  <w:num w:numId="2" w16cid:durableId="1246067020">
    <w:abstractNumId w:val="3"/>
  </w:num>
  <w:num w:numId="3" w16cid:durableId="603268970">
    <w:abstractNumId w:val="7"/>
  </w:num>
  <w:num w:numId="4" w16cid:durableId="1028681934">
    <w:abstractNumId w:val="5"/>
  </w:num>
  <w:num w:numId="5" w16cid:durableId="1911887468">
    <w:abstractNumId w:val="8"/>
  </w:num>
  <w:num w:numId="6" w16cid:durableId="1781101827">
    <w:abstractNumId w:val="4"/>
  </w:num>
  <w:num w:numId="7" w16cid:durableId="1208950501">
    <w:abstractNumId w:val="1"/>
  </w:num>
  <w:num w:numId="8" w16cid:durableId="1770931006">
    <w:abstractNumId w:val="6"/>
  </w:num>
  <w:num w:numId="9" w16cid:durableId="170231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605A"/>
    <w:rsid w:val="000352CD"/>
    <w:rsid w:val="0004360F"/>
    <w:rsid w:val="00054CCA"/>
    <w:rsid w:val="000B7EFC"/>
    <w:rsid w:val="000C7859"/>
    <w:rsid w:val="000E0FE9"/>
    <w:rsid w:val="00162897"/>
    <w:rsid w:val="00170B13"/>
    <w:rsid w:val="00191D05"/>
    <w:rsid w:val="00196E9F"/>
    <w:rsid w:val="001C0DC6"/>
    <w:rsid w:val="00235724"/>
    <w:rsid w:val="00292C6F"/>
    <w:rsid w:val="002B1800"/>
    <w:rsid w:val="002E6721"/>
    <w:rsid w:val="00351922"/>
    <w:rsid w:val="00365FFB"/>
    <w:rsid w:val="003A7ADB"/>
    <w:rsid w:val="003A7D3F"/>
    <w:rsid w:val="00411858"/>
    <w:rsid w:val="00483CCB"/>
    <w:rsid w:val="004D067D"/>
    <w:rsid w:val="004D0989"/>
    <w:rsid w:val="005101AB"/>
    <w:rsid w:val="0057329C"/>
    <w:rsid w:val="00573783"/>
    <w:rsid w:val="005877EC"/>
    <w:rsid w:val="006023E1"/>
    <w:rsid w:val="00645F9D"/>
    <w:rsid w:val="006E68AB"/>
    <w:rsid w:val="007A2C5B"/>
    <w:rsid w:val="00867C50"/>
    <w:rsid w:val="00903372"/>
    <w:rsid w:val="009044B9"/>
    <w:rsid w:val="00914AC4"/>
    <w:rsid w:val="00975D83"/>
    <w:rsid w:val="00990CD7"/>
    <w:rsid w:val="00997F28"/>
    <w:rsid w:val="009E1BA0"/>
    <w:rsid w:val="009E6EAF"/>
    <w:rsid w:val="00A07B06"/>
    <w:rsid w:val="00A13488"/>
    <w:rsid w:val="00A267FC"/>
    <w:rsid w:val="00A43EF4"/>
    <w:rsid w:val="00A51A92"/>
    <w:rsid w:val="00AA7625"/>
    <w:rsid w:val="00B005B3"/>
    <w:rsid w:val="00B3592D"/>
    <w:rsid w:val="00B42DB6"/>
    <w:rsid w:val="00B52D89"/>
    <w:rsid w:val="00B835A1"/>
    <w:rsid w:val="00BA7F50"/>
    <w:rsid w:val="00BB2B22"/>
    <w:rsid w:val="00BE2D1A"/>
    <w:rsid w:val="00BE7CC3"/>
    <w:rsid w:val="00C87041"/>
    <w:rsid w:val="00CE3358"/>
    <w:rsid w:val="00CF52CE"/>
    <w:rsid w:val="00D17C2E"/>
    <w:rsid w:val="00D44D7E"/>
    <w:rsid w:val="00D46480"/>
    <w:rsid w:val="00D51374"/>
    <w:rsid w:val="00D7023E"/>
    <w:rsid w:val="00D750C7"/>
    <w:rsid w:val="00D9069F"/>
    <w:rsid w:val="00D93939"/>
    <w:rsid w:val="00D96B12"/>
    <w:rsid w:val="00E6546A"/>
    <w:rsid w:val="00EF0C06"/>
    <w:rsid w:val="00F13375"/>
    <w:rsid w:val="00F21308"/>
    <w:rsid w:val="00F36E78"/>
    <w:rsid w:val="00FC2304"/>
    <w:rsid w:val="00FC41F7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385F0"/>
  <w15:chartTrackingRefBased/>
  <w15:docId w15:val="{D8F12B36-7F26-45BE-9399-780990D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D93939"/>
  </w:style>
  <w:style w:type="paragraph" w:styleId="FootnoteText">
    <w:name w:val="footnote text"/>
    <w:basedOn w:val="Normal"/>
    <w:semiHidden/>
    <w:rsid w:val="00D44D7E"/>
  </w:style>
  <w:style w:type="character" w:styleId="FootnoteReference">
    <w:name w:val="footnote reference"/>
    <w:semiHidden/>
    <w:rsid w:val="00D44D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2005-11-19T11:12:00Z</cp:lastPrinted>
  <dcterms:created xsi:type="dcterms:W3CDTF">2023-05-23T18:37:00Z</dcterms:created>
  <dcterms:modified xsi:type="dcterms:W3CDTF">2023-05-23T18:37:00Z</dcterms:modified>
</cp:coreProperties>
</file>