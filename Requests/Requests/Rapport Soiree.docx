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91E4" w14:textId="77777777" w:rsidR="000E0FE9" w:rsidRPr="000E0FE9" w:rsidRDefault="000E0FE9" w:rsidP="00B72AEE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جانب: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="00245260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بواسطة المفوّضيّة العامّة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18009652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69938DFF" w14:textId="77777777" w:rsidR="00CF52CE" w:rsidRPr="000E0FE9" w:rsidRDefault="000E0FE9" w:rsidP="00245260">
      <w:pPr>
        <w:tabs>
          <w:tab w:val="left" w:pos="1905"/>
        </w:tabs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تقرير عن </w:t>
      </w:r>
      <w:r w:rsidR="00245260">
        <w:rPr>
          <w:rFonts w:cs="Arabic Transparent" w:hint="cs"/>
          <w:b/>
          <w:bCs/>
          <w:sz w:val="24"/>
          <w:szCs w:val="24"/>
          <w:rtl/>
          <w:lang w:bidi="ar-LB"/>
        </w:rPr>
        <w:t>حفل العشاء</w:t>
      </w:r>
    </w:p>
    <w:p w14:paraId="5CBB510B" w14:textId="757CFDF8" w:rsidR="00FC41F7" w:rsidRPr="000E0FE9" w:rsidRDefault="00B5297F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1DFF9" wp14:editId="48D38408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1128737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332DC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1920F1EF" w14:textId="77777777" w:rsidR="000E0FE9" w:rsidRPr="000E0FE9" w:rsidRDefault="000E0FE9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حضرة أعضاء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المحترمين،</w:t>
      </w:r>
    </w:p>
    <w:p w14:paraId="1FEE169F" w14:textId="77777777" w:rsidR="00B72AEE" w:rsidRDefault="00B72AE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BE69F77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29805992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BF8F880" w14:textId="77777777" w:rsidR="004B42DF" w:rsidRDefault="004B42DF" w:rsidP="00245260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عطفاً على كتابكم تاريخ ......................... تحت الرقم ......................... والّذي تجيزون لنا بموجبه بإقامة </w:t>
      </w:r>
      <w:r w:rsidR="00245260">
        <w:rPr>
          <w:rFonts w:cs="Arabic Transparent" w:hint="cs"/>
          <w:b/>
          <w:bCs/>
          <w:sz w:val="24"/>
          <w:szCs w:val="24"/>
          <w:rtl/>
          <w:lang w:bidi="ar-LB"/>
        </w:rPr>
        <w:t>حفل العشاء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>، نرفع لكم التقرير التالي مرفقاً بحصّة الجمعيّة من الأرباح:</w:t>
      </w:r>
    </w:p>
    <w:p w14:paraId="596224C2" w14:textId="77777777" w:rsidR="004B42DF" w:rsidRDefault="004B42DF" w:rsidP="004B42D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1- تفاصيل السهرة:</w:t>
      </w:r>
    </w:p>
    <w:p w14:paraId="252913A6" w14:textId="77777777" w:rsidR="004B42DF" w:rsidRDefault="004B42DF" w:rsidP="004B42D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العدد الإجمالي للحضور:........................</w:t>
      </w:r>
    </w:p>
    <w:p w14:paraId="33E393BC" w14:textId="77777777" w:rsidR="004B42DF" w:rsidRDefault="004B42DF" w:rsidP="004B42D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عدد الأفواج المشاركة:.........................</w:t>
      </w:r>
    </w:p>
    <w:p w14:paraId="3CA75143" w14:textId="77777777" w:rsidR="004B42DF" w:rsidRDefault="004B42DF" w:rsidP="004B42D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عدد المشاركين من الجمعيّة:...................</w:t>
      </w:r>
    </w:p>
    <w:p w14:paraId="79E5597E" w14:textId="77777777" w:rsidR="0043681C" w:rsidRDefault="004B42DF" w:rsidP="004B42D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الهيئات والأفواج المشاركة:</w:t>
      </w:r>
    </w:p>
    <w:p w14:paraId="6EA73506" w14:textId="77777777" w:rsidR="000770D4" w:rsidRDefault="000770D4" w:rsidP="0043681C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rtl/>
          <w:lang w:bidi="ar-LB"/>
        </w:rPr>
        <w:sectPr w:rsidR="000770D4" w:rsidSect="000B7E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lowerLetter"/>
          </w:endnotePr>
          <w:pgSz w:w="11906" w:h="16838" w:code="9"/>
          <w:pgMar w:top="1374" w:right="851" w:bottom="1170" w:left="990" w:header="360" w:footer="140" w:gutter="0"/>
          <w:cols w:space="720"/>
          <w:bidi/>
          <w:rtlGutter/>
        </w:sectPr>
      </w:pPr>
    </w:p>
    <w:p w14:paraId="1FAA29EF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7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0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 لجمعيّة الكشّاف</w:t>
      </w:r>
      <w:r w:rsidR="00245260">
        <w:rPr>
          <w:rFonts w:cs="Arabic Transparent" w:hint="cs"/>
          <w:b/>
          <w:bCs/>
          <w:sz w:val="24"/>
          <w:szCs w:val="24"/>
          <w:rtl/>
          <w:lang w:bidi="ar-LB"/>
        </w:rPr>
        <w:t>ة</w:t>
      </w:r>
    </w:p>
    <w:p w14:paraId="5E1767F3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8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المفوّضيّة العامّة لجمعيّة الكشّاف</w:t>
      </w:r>
      <w:r w:rsidR="00245260">
        <w:rPr>
          <w:rFonts w:cs="Arabic Transparent" w:hint="cs"/>
          <w:b/>
          <w:bCs/>
          <w:sz w:val="24"/>
          <w:szCs w:val="24"/>
          <w:rtl/>
          <w:lang w:bidi="ar-LB"/>
        </w:rPr>
        <w:t>ة</w:t>
      </w:r>
    </w:p>
    <w:p w14:paraId="42FBC2F9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9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2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 لجمعيّة المرشدات</w:t>
      </w:r>
    </w:p>
    <w:p w14:paraId="4F73A14C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  <w:sectPr w:rsidR="0043681C" w:rsidSect="000770D4">
          <w:endnotePr>
            <w:numFmt w:val="lowerLetter"/>
          </w:endnotePr>
          <w:type w:val="continuous"/>
          <w:pgSz w:w="11906" w:h="16838" w:code="9"/>
          <w:pgMar w:top="1374" w:right="851" w:bottom="1170" w:left="990" w:header="360" w:footer="140" w:gutter="0"/>
          <w:cols w:num="2" w:space="720"/>
          <w:bidi/>
          <w:rtlGutter/>
        </w:sect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0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3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المفوّضيّة العامّة لجمعيّة المرشدات</w:t>
      </w:r>
    </w:p>
    <w:p w14:paraId="21FFCE75" w14:textId="77777777" w:rsidR="0043681C" w:rsidRDefault="0043681C" w:rsidP="0043681C">
      <w:pPr>
        <w:tabs>
          <w:tab w:val="left" w:pos="4290"/>
          <w:tab w:val="right" w:leader="dot" w:pos="475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5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4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النبي إيليّا الغيّور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الحدث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</w:p>
    <w:p w14:paraId="6DA01CEB" w14:textId="77777777" w:rsidR="0043681C" w:rsidRDefault="0043681C" w:rsidP="0043681C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6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5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القدّيس أنطونيوس الكبير</w:t>
      </w:r>
    </w:p>
    <w:p w14:paraId="328248FA" w14:textId="77777777" w:rsidR="004B42DF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8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6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رئيس الملائكة ميخائيل</w:t>
      </w:r>
    </w:p>
    <w:p w14:paraId="4B365DFC" w14:textId="77777777" w:rsidR="0043681C" w:rsidRDefault="0043681C" w:rsidP="00245260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7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7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القديسين ثيودورس ودوميتيوس</w:t>
      </w:r>
    </w:p>
    <w:p w14:paraId="7FC06B1A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9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8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البشارة</w:t>
      </w:r>
    </w:p>
    <w:p w14:paraId="13D9CD7E" w14:textId="77777777" w:rsidR="004B42DF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0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9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مدرسة زهرة الإحسان</w:t>
      </w:r>
    </w:p>
    <w:p w14:paraId="25AD16CB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1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0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>فوج رعيّة القدّيس ديمتريوس</w:t>
      </w:r>
    </w:p>
    <w:p w14:paraId="7C50302D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2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1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فوج رعيّة القديس جاورجيوس </w:t>
      </w:r>
      <w:r w:rsidR="004B42DF">
        <w:rPr>
          <w:rFonts w:cs="Arabic Transparent"/>
          <w:b/>
          <w:bCs/>
          <w:sz w:val="24"/>
          <w:szCs w:val="24"/>
          <w:rtl/>
          <w:lang w:bidi="ar-LB"/>
        </w:rPr>
        <w:t>–</w:t>
      </w:r>
      <w:r w:rsidR="004B42DF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سوق الغرب</w:t>
      </w:r>
    </w:p>
    <w:p w14:paraId="2B5524A9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3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2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فوج رعيّة مار ميخايل المزرعة</w:t>
      </w:r>
    </w:p>
    <w:p w14:paraId="7C6C3A09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4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3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فوج القدّيس جاورجيوس كفرزبد</w:t>
      </w:r>
    </w:p>
    <w:p w14:paraId="5EFB78E2" w14:textId="77777777" w:rsidR="0043681C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5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4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فوج مار الياس الميناء</w:t>
      </w:r>
    </w:p>
    <w:p w14:paraId="70595BA0" w14:textId="77777777" w:rsidR="004B42DF" w:rsidRDefault="0043681C" w:rsidP="0043681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6"/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>
        <w:rPr>
          <w:rFonts w:cs="Arabic Transparent" w:hint="cs"/>
          <w:b/>
          <w:bCs/>
          <w:sz w:val="24"/>
          <w:szCs w:val="24"/>
          <w:lang w:bidi="ar-LB"/>
        </w:rPr>
        <w:instrText>FORMCHECKBOX</w:instrText>
      </w:r>
      <w:r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43681C">
        <w:rPr>
          <w:rFonts w:cs="Arabic Transparent"/>
          <w:b/>
          <w:bCs/>
          <w:sz w:val="24"/>
          <w:szCs w:val="24"/>
          <w:lang w:bidi="ar-LB"/>
        </w:rPr>
      </w:r>
      <w:r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5"/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فوج الروح القدس</w:t>
      </w:r>
    </w:p>
    <w:p w14:paraId="2F1D0E0D" w14:textId="77777777" w:rsidR="0043681C" w:rsidRDefault="0043681C" w:rsidP="004B42DF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rtl/>
          <w:lang w:bidi="ar-LB"/>
        </w:rPr>
        <w:sectPr w:rsidR="0043681C" w:rsidSect="0043681C">
          <w:endnotePr>
            <w:numFmt w:val="lowerLetter"/>
          </w:endnotePr>
          <w:type w:val="continuous"/>
          <w:pgSz w:w="11906" w:h="16838" w:code="9"/>
          <w:pgMar w:top="1374" w:right="851" w:bottom="1170" w:left="990" w:header="360" w:footer="140" w:gutter="0"/>
          <w:cols w:num="2" w:space="720"/>
          <w:bidi/>
          <w:rtlGutter/>
        </w:sectPr>
      </w:pPr>
    </w:p>
    <w:p w14:paraId="08B0C532" w14:textId="77777777" w:rsidR="004B42DF" w:rsidRDefault="004B42DF" w:rsidP="004B42D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089B2AF" w14:textId="77777777" w:rsidR="00B72AEE" w:rsidRPr="00D93939" w:rsidRDefault="004B42DF" w:rsidP="00245260">
      <w:pPr>
        <w:tabs>
          <w:tab w:val="left" w:pos="3225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2- </w:t>
      </w:r>
      <w:r w:rsidR="00245260">
        <w:rPr>
          <w:rFonts w:cs="Arabic Transparent" w:hint="cs"/>
          <w:b/>
          <w:bCs/>
          <w:sz w:val="24"/>
          <w:szCs w:val="24"/>
          <w:rtl/>
          <w:lang w:bidi="ar-LB"/>
        </w:rPr>
        <w:t>الميزانية</w:t>
      </w:r>
      <w:r w:rsidR="00B72AEE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(ل. ل.)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(يمكن إضافة أسطر حسب الحاجة): </w:t>
      </w:r>
      <w:r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B72AEE" w14:paraId="579B7914" w14:textId="77777777">
        <w:tc>
          <w:tcPr>
            <w:tcW w:w="5043" w:type="dxa"/>
            <w:gridSpan w:val="2"/>
            <w:shd w:val="clear" w:color="auto" w:fill="auto"/>
          </w:tcPr>
          <w:p w14:paraId="3D989ACC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المداخيل </w:t>
            </w:r>
            <w:r w:rsidR="004B42DF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المحقّقة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227758EE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المصاريف </w:t>
            </w:r>
            <w:r w:rsidR="004B42DF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المحقّقة</w:t>
            </w:r>
          </w:p>
        </w:tc>
      </w:tr>
      <w:tr w:rsidR="00B72AEE" w14:paraId="0B31CF9D" w14:textId="77777777">
        <w:tc>
          <w:tcPr>
            <w:tcW w:w="2433" w:type="dxa"/>
            <w:shd w:val="clear" w:color="auto" w:fill="auto"/>
          </w:tcPr>
          <w:p w14:paraId="0280CD36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مبيع بطاقات</w:t>
            </w:r>
          </w:p>
        </w:tc>
        <w:tc>
          <w:tcPr>
            <w:tcW w:w="2610" w:type="dxa"/>
            <w:shd w:val="clear" w:color="auto" w:fill="auto"/>
          </w:tcPr>
          <w:p w14:paraId="224D350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6F85864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 xml:space="preserve">فاتورة المطعم </w:t>
            </w:r>
          </w:p>
        </w:tc>
        <w:tc>
          <w:tcPr>
            <w:tcW w:w="2610" w:type="dxa"/>
            <w:shd w:val="clear" w:color="auto" w:fill="auto"/>
          </w:tcPr>
          <w:p w14:paraId="0063AEB4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75FAD3C7" w14:textId="77777777">
        <w:tc>
          <w:tcPr>
            <w:tcW w:w="2433" w:type="dxa"/>
            <w:shd w:val="clear" w:color="auto" w:fill="auto"/>
          </w:tcPr>
          <w:p w14:paraId="10F67190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مبيع تومبولا</w:t>
            </w:r>
          </w:p>
        </w:tc>
        <w:tc>
          <w:tcPr>
            <w:tcW w:w="2610" w:type="dxa"/>
            <w:shd w:val="clear" w:color="auto" w:fill="auto"/>
          </w:tcPr>
          <w:p w14:paraId="596F53A7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EE92106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طباعة</w:t>
            </w:r>
          </w:p>
        </w:tc>
        <w:tc>
          <w:tcPr>
            <w:tcW w:w="2610" w:type="dxa"/>
            <w:shd w:val="clear" w:color="auto" w:fill="auto"/>
          </w:tcPr>
          <w:p w14:paraId="70A49BD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421B30F5" w14:textId="77777777">
        <w:tc>
          <w:tcPr>
            <w:tcW w:w="2433" w:type="dxa"/>
            <w:shd w:val="clear" w:color="auto" w:fill="auto"/>
          </w:tcPr>
          <w:p w14:paraId="329B6950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تبرّعات</w:t>
            </w:r>
          </w:p>
        </w:tc>
        <w:tc>
          <w:tcPr>
            <w:tcW w:w="2610" w:type="dxa"/>
            <w:shd w:val="clear" w:color="auto" w:fill="auto"/>
          </w:tcPr>
          <w:p w14:paraId="0F23EAD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FF43C13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موسيقى</w:t>
            </w:r>
          </w:p>
        </w:tc>
        <w:tc>
          <w:tcPr>
            <w:tcW w:w="2610" w:type="dxa"/>
            <w:shd w:val="clear" w:color="auto" w:fill="auto"/>
          </w:tcPr>
          <w:p w14:paraId="07B1912D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722FB1B3" w14:textId="77777777">
        <w:tc>
          <w:tcPr>
            <w:tcW w:w="2433" w:type="dxa"/>
            <w:shd w:val="clear" w:color="auto" w:fill="auto"/>
          </w:tcPr>
          <w:p w14:paraId="2831F707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FDEA116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3AD67ECB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51CAF541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6C23AC11" w14:textId="77777777">
        <w:tc>
          <w:tcPr>
            <w:tcW w:w="2433" w:type="dxa"/>
            <w:shd w:val="clear" w:color="auto" w:fill="auto"/>
          </w:tcPr>
          <w:p w14:paraId="2AC1203B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4DFE492E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2F4A4A1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50085EA4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07004F7E" w14:textId="77777777">
        <w:tc>
          <w:tcPr>
            <w:tcW w:w="2433" w:type="dxa"/>
            <w:shd w:val="clear" w:color="auto" w:fill="auto"/>
          </w:tcPr>
          <w:p w14:paraId="2F8CF6FF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المداخيل</w:t>
            </w:r>
          </w:p>
        </w:tc>
        <w:tc>
          <w:tcPr>
            <w:tcW w:w="2610" w:type="dxa"/>
            <w:shd w:val="clear" w:color="auto" w:fill="auto"/>
          </w:tcPr>
          <w:p w14:paraId="4DEC60FD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051A746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578AE858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B72AEE" w14:paraId="2947415E" w14:textId="77777777">
        <w:tc>
          <w:tcPr>
            <w:tcW w:w="5043" w:type="dxa"/>
            <w:gridSpan w:val="2"/>
            <w:shd w:val="clear" w:color="auto" w:fill="auto"/>
          </w:tcPr>
          <w:p w14:paraId="31F63644" w14:textId="77777777" w:rsidR="00B72AEE" w:rsidRDefault="00914065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الربح الصافي </w:t>
            </w:r>
            <w:r w:rsidR="0043681C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المحقّق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4D8CAFF6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2DA37430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2AD2263" w14:textId="77777777" w:rsidR="00A43EF4" w:rsidRDefault="0043681C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وبذلك تكون حصّة الجمعيّة 10% من الربح الصافي المحقّق أي ..................................ل.ل. </w:t>
      </w:r>
      <w:r w:rsidR="000770D4">
        <w:rPr>
          <w:rFonts w:hint="cs"/>
          <w:b/>
          <w:bCs/>
          <w:sz w:val="24"/>
          <w:szCs w:val="24"/>
          <w:rtl/>
        </w:rPr>
        <w:t>نتمنى منكم تسليمنا إيصال بقبضها.</w:t>
      </w:r>
    </w:p>
    <w:p w14:paraId="770D1EB5" w14:textId="77777777" w:rsidR="000770D4" w:rsidRDefault="000770D4" w:rsidP="000770D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4D5FF193" w14:textId="77777777" w:rsidR="000770D4" w:rsidRDefault="000770D4" w:rsidP="000770D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ملاحظات: ...............................................................................................................................</w:t>
      </w:r>
    </w:p>
    <w:p w14:paraId="74C37CED" w14:textId="77777777" w:rsidR="000770D4" w:rsidRDefault="000770D4" w:rsidP="000770D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</w:t>
      </w:r>
    </w:p>
    <w:p w14:paraId="0A9C78DA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2FD4F446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7ABFA4C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3BADF96C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C466679" w14:textId="77777777" w:rsidR="00A43EF4" w:rsidRPr="000E0FE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53D5F950" w14:textId="77777777" w:rsidR="002311AE" w:rsidRDefault="002311AE" w:rsidP="000770D4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 w:rsidR="000770D4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0770D4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 أمين الصندوق</w:t>
      </w:r>
      <w:r w:rsidR="000770D4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قائد </w:t>
      </w:r>
      <w:r w:rsidR="00791F0E">
        <w:rPr>
          <w:rFonts w:cs="Arabic Transparent" w:hint="cs"/>
          <w:b/>
          <w:bCs/>
          <w:sz w:val="24"/>
          <w:szCs w:val="24"/>
          <w:rtl/>
          <w:lang w:bidi="ar-LB"/>
        </w:rPr>
        <w:t>الفوج</w:t>
      </w:r>
    </w:p>
    <w:p w14:paraId="52CA453B" w14:textId="77777777" w:rsidR="00C84EDB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34CEDA1A" w14:textId="77777777" w:rsidR="00C84EDB" w:rsidRPr="002311AE" w:rsidRDefault="00C84EDB" w:rsidP="000770D4">
      <w:pPr>
        <w:ind w:left="-15" w:hanging="15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sectPr w:rsidR="00C84EDB" w:rsidRPr="002311AE" w:rsidSect="0043681C">
      <w:endnotePr>
        <w:numFmt w:val="lowerLetter"/>
      </w:endnotePr>
      <w:type w:val="continuous"/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45B1" w14:textId="77777777" w:rsidR="00905E81" w:rsidRDefault="00905E81">
      <w:r>
        <w:separator/>
      </w:r>
    </w:p>
  </w:endnote>
  <w:endnote w:type="continuationSeparator" w:id="0">
    <w:p w14:paraId="37BA4F30" w14:textId="77777777" w:rsidR="00905E81" w:rsidRDefault="0090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0F6C" w14:textId="77777777" w:rsidR="00630276" w:rsidRDefault="00630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FF0D" w14:textId="03C44AA9" w:rsidR="0043681C" w:rsidRDefault="0043681C" w:rsidP="00630276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0276">
      <w:rPr>
        <w:rStyle w:val="PageNumber"/>
      </w:rPr>
      <w:t>1</w:t>
    </w:r>
    <w:r>
      <w:rPr>
        <w:rStyle w:val="PageNumber"/>
      </w:rPr>
      <w:fldChar w:fldCharType="end"/>
    </w:r>
    <w:r w:rsidR="00B5297F">
      <mc:AlternateContent>
        <mc:Choice Requires="wps">
          <w:drawing>
            <wp:anchor distT="0" distB="0" distL="114300" distR="114300" simplePos="0" relativeHeight="251659776" behindDoc="0" locked="0" layoutInCell="1" allowOverlap="1" wp14:anchorId="2A585CE7" wp14:editId="5599AE65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1943099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77952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0276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</w:t>
    </w:r>
    <w:r w:rsidR="00630276">
      <w:rPr>
        <w:rStyle w:val="PageNumber"/>
        <w:rFonts w:hint="cs"/>
        <w:rtl/>
      </w:rPr>
      <w:t>10</w:t>
    </w:r>
    <w:r>
      <w:rPr>
        <w:rStyle w:val="PageNumber"/>
        <w:rFonts w:hint="cs"/>
        <w:rtl/>
      </w:rPr>
      <w:t>-05</w:t>
    </w:r>
  </w:p>
  <w:p w14:paraId="6F3E8703" w14:textId="77777777" w:rsidR="0043681C" w:rsidRDefault="0043681C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4CCE7081" w14:textId="77777777" w:rsidR="0043681C" w:rsidRDefault="0043681C" w:rsidP="004A7F1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مرشدات الكشاف الوطني الأرثوذكسي مرخصة بموجب علم وخبر  516 / أد</w:t>
    </w:r>
  </w:p>
  <w:p w14:paraId="26BEECCA" w14:textId="77777777" w:rsidR="0043681C" w:rsidRDefault="0043681C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B505" w14:textId="77777777" w:rsidR="00630276" w:rsidRDefault="00630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69D66" w14:textId="77777777" w:rsidR="00905E81" w:rsidRDefault="00905E81">
      <w:r>
        <w:separator/>
      </w:r>
    </w:p>
  </w:footnote>
  <w:footnote w:type="continuationSeparator" w:id="0">
    <w:p w14:paraId="7616A7F0" w14:textId="77777777" w:rsidR="00905E81" w:rsidRDefault="0090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1251" w14:textId="77777777" w:rsidR="00630276" w:rsidRDefault="00630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1175" w14:textId="12C21C1E" w:rsidR="0043681C" w:rsidRDefault="00B5297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DABB75" wp14:editId="722BBB6C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6209831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0D24D" w14:textId="77777777" w:rsidR="0043681C" w:rsidRDefault="0043681C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23C09949" w14:textId="77777777" w:rsidR="0043681C" w:rsidRDefault="0043681C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ABB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1AF0D24D" w14:textId="77777777" w:rsidR="0043681C" w:rsidRDefault="0043681C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23C09949" w14:textId="77777777" w:rsidR="0043681C" w:rsidRDefault="0043681C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564966" wp14:editId="5BDE306D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2778409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23F25" w14:textId="2F830FBD" w:rsidR="0043681C" w:rsidRDefault="00B5297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1F9A8A9E" wp14:editId="1C923189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64966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5F423F25" w14:textId="2F830FBD" w:rsidR="0043681C" w:rsidRDefault="00B5297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1F9A8A9E" wp14:editId="1C923189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4ABC59" wp14:editId="2B691099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4964088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A6267" w14:textId="252D2877" w:rsidR="0043681C" w:rsidRDefault="00B5297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06C47F82" wp14:editId="439423C6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ABC59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606A6267" w14:textId="252D2877" w:rsidR="0043681C" w:rsidRDefault="00B5297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06C47F82" wp14:editId="439423C6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3F258DD8" w14:textId="77777777" w:rsidR="0043681C" w:rsidRDefault="0043681C">
    <w:pPr>
      <w:pStyle w:val="Header"/>
      <w:jc w:val="right"/>
      <w:rPr>
        <w:rtl/>
      </w:rPr>
    </w:pPr>
  </w:p>
  <w:p w14:paraId="1EBF773B" w14:textId="77777777" w:rsidR="0043681C" w:rsidRDefault="0043681C">
    <w:pPr>
      <w:pStyle w:val="Header"/>
      <w:jc w:val="right"/>
      <w:rPr>
        <w:rtl/>
      </w:rPr>
    </w:pPr>
  </w:p>
  <w:p w14:paraId="324DCB28" w14:textId="77777777" w:rsidR="0043681C" w:rsidRDefault="0043681C">
    <w:pPr>
      <w:pStyle w:val="Header"/>
      <w:jc w:val="right"/>
      <w:rPr>
        <w:rtl/>
      </w:rPr>
    </w:pPr>
  </w:p>
  <w:p w14:paraId="6D778443" w14:textId="602AC4C8" w:rsidR="0043681C" w:rsidRDefault="00B5297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288A8F" wp14:editId="4F252C8C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209636673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A7840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0FA5" w14:textId="77777777" w:rsidR="00630276" w:rsidRDefault="00630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051D9"/>
    <w:multiLevelType w:val="hybridMultilevel"/>
    <w:tmpl w:val="CABE8750"/>
    <w:lvl w:ilvl="0" w:tplc="F79CCDF6">
      <w:start w:val="1"/>
      <w:numFmt w:val="decimal"/>
      <w:lvlText w:val="%1-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6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1437824030">
    <w:abstractNumId w:val="0"/>
  </w:num>
  <w:num w:numId="2" w16cid:durableId="108085325">
    <w:abstractNumId w:val="1"/>
  </w:num>
  <w:num w:numId="3" w16cid:durableId="2079590751">
    <w:abstractNumId w:val="4"/>
  </w:num>
  <w:num w:numId="4" w16cid:durableId="1151755686">
    <w:abstractNumId w:val="3"/>
  </w:num>
  <w:num w:numId="5" w16cid:durableId="1874267712">
    <w:abstractNumId w:val="6"/>
  </w:num>
  <w:num w:numId="6" w16cid:durableId="1678074173">
    <w:abstractNumId w:val="2"/>
  </w:num>
  <w:num w:numId="7" w16cid:durableId="1020006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770D4"/>
    <w:rsid w:val="00090737"/>
    <w:rsid w:val="000B7EFC"/>
    <w:rsid w:val="000E0FE9"/>
    <w:rsid w:val="00121251"/>
    <w:rsid w:val="00162897"/>
    <w:rsid w:val="00171E23"/>
    <w:rsid w:val="00196E9F"/>
    <w:rsid w:val="002311AE"/>
    <w:rsid w:val="00245260"/>
    <w:rsid w:val="00292C6F"/>
    <w:rsid w:val="002E6721"/>
    <w:rsid w:val="00351922"/>
    <w:rsid w:val="00365FFB"/>
    <w:rsid w:val="0043681C"/>
    <w:rsid w:val="00472398"/>
    <w:rsid w:val="00483CCB"/>
    <w:rsid w:val="004A7F1E"/>
    <w:rsid w:val="004B42DF"/>
    <w:rsid w:val="004D067D"/>
    <w:rsid w:val="005101AB"/>
    <w:rsid w:val="0057329C"/>
    <w:rsid w:val="00573783"/>
    <w:rsid w:val="006023E1"/>
    <w:rsid w:val="00630276"/>
    <w:rsid w:val="00661D12"/>
    <w:rsid w:val="006B3E33"/>
    <w:rsid w:val="006C55E1"/>
    <w:rsid w:val="00791F0E"/>
    <w:rsid w:val="007A2C5B"/>
    <w:rsid w:val="008B52B6"/>
    <w:rsid w:val="00903372"/>
    <w:rsid w:val="009044B9"/>
    <w:rsid w:val="009054B9"/>
    <w:rsid w:val="00905E81"/>
    <w:rsid w:val="00914065"/>
    <w:rsid w:val="00975D83"/>
    <w:rsid w:val="00990CD7"/>
    <w:rsid w:val="00997F28"/>
    <w:rsid w:val="00A07B06"/>
    <w:rsid w:val="00A13488"/>
    <w:rsid w:val="00A43EF4"/>
    <w:rsid w:val="00B005B3"/>
    <w:rsid w:val="00B46C5B"/>
    <w:rsid w:val="00B5297F"/>
    <w:rsid w:val="00B72AEE"/>
    <w:rsid w:val="00BE2D1A"/>
    <w:rsid w:val="00BE7CC3"/>
    <w:rsid w:val="00C8222C"/>
    <w:rsid w:val="00C84EDB"/>
    <w:rsid w:val="00C87041"/>
    <w:rsid w:val="00CE3358"/>
    <w:rsid w:val="00CF52CE"/>
    <w:rsid w:val="00D17C2E"/>
    <w:rsid w:val="00D51374"/>
    <w:rsid w:val="00D96B12"/>
    <w:rsid w:val="00E5757F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7E11AB"/>
  <w15:chartTrackingRefBased/>
  <w15:docId w15:val="{52B1736E-2493-43C2-AC15-863F1A2C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2023-05-23T18:42:00Z</dcterms:created>
  <dcterms:modified xsi:type="dcterms:W3CDTF">2023-05-23T18:42:00Z</dcterms:modified>
</cp:coreProperties>
</file>