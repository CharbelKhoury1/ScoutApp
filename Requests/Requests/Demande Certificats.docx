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4E16" w14:textId="77777777" w:rsidR="000E0FE9" w:rsidRPr="000E0FE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>جانب: المفوّضيّة العامّة</w:t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  <w:t xml:space="preserve">التاريخ: </w:t>
      </w:r>
    </w:p>
    <w:p w14:paraId="2F1B55C5" w14:textId="77777777" w:rsidR="000E0FE9" w:rsidRPr="000E0FE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المرجع: فوج ................................         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>الرقم الصادر:</w:t>
      </w:r>
    </w:p>
    <w:p w14:paraId="46B62DC0" w14:textId="77777777" w:rsidR="00CF52CE" w:rsidRPr="000E0FE9" w:rsidRDefault="000E0FE9" w:rsidP="00472398">
      <w:pPr>
        <w:tabs>
          <w:tab w:val="left" w:pos="1905"/>
        </w:tabs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الموضوع: </w:t>
      </w:r>
      <w:r w:rsidR="00472398">
        <w:rPr>
          <w:rFonts w:cs="Arabic Transparent" w:hint="cs"/>
          <w:b/>
          <w:bCs/>
          <w:sz w:val="24"/>
          <w:szCs w:val="24"/>
          <w:rtl/>
          <w:lang w:bidi="ar-LB"/>
        </w:rPr>
        <w:t>طلب شهادات كشفيّة</w:t>
      </w:r>
    </w:p>
    <w:p w14:paraId="5605E7A7" w14:textId="675104B6" w:rsidR="00FC41F7" w:rsidRPr="000E0FE9" w:rsidRDefault="00E60ADF" w:rsidP="00FC41F7">
      <w:pPr>
        <w:ind w:left="75" w:right="72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14603F" wp14:editId="170649FC">
                <wp:simplePos x="0" y="0"/>
                <wp:positionH relativeFrom="column">
                  <wp:posOffset>-5715</wp:posOffset>
                </wp:positionH>
                <wp:positionV relativeFrom="paragraph">
                  <wp:posOffset>36830</wp:posOffset>
                </wp:positionV>
                <wp:extent cx="6400800" cy="0"/>
                <wp:effectExtent l="0" t="0" r="0" b="0"/>
                <wp:wrapNone/>
                <wp:docPr id="209952312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B1683" id="Line 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.9pt" to="503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"/>
            </w:pict>
          </mc:Fallback>
        </mc:AlternateContent>
      </w:r>
    </w:p>
    <w:p w14:paraId="3B94E7C1" w14:textId="77777777" w:rsidR="000E0FE9" w:rsidRPr="000E0FE9" w:rsidRDefault="000E0FE9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>حضرة أعضاء المفوّضيّة العامّة المحترمين،</w:t>
      </w:r>
    </w:p>
    <w:p w14:paraId="5A8BBB24" w14:textId="77777777" w:rsidR="0001799E" w:rsidRDefault="006C55E1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تحيّة كشفيّة وبعد،</w:t>
      </w:r>
    </w:p>
    <w:p w14:paraId="3D9740BA" w14:textId="77777777" w:rsidR="006C55E1" w:rsidRDefault="006C55E1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6E9AE194" w14:textId="77777777" w:rsidR="0001799E" w:rsidRDefault="00472398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نرجو من حضراتكم تزويدنا بشهادات كشفيّة حسب الفئات المبيّنة أدناه</w:t>
      </w:r>
      <w:r w:rsidR="00791F0E">
        <w:rPr>
          <w:rFonts w:cs="Arabic Transparent" w:hint="cs"/>
          <w:b/>
          <w:bCs/>
          <w:sz w:val="24"/>
          <w:szCs w:val="24"/>
          <w:rtl/>
          <w:lang w:bidi="ar-LB"/>
        </w:rPr>
        <w:t>، كما نرجو تسليمنا إيّاها إذا أمكن قبل تاريخ .............</w:t>
      </w:r>
      <w:r w:rsidR="00791F0E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</w:p>
    <w:p w14:paraId="46CCEBF1" w14:textId="77777777" w:rsidR="00791F0E" w:rsidRDefault="00791F0E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لتسليم الشهادات، يرجى الاتّصال بالقائد ................................ على الرقم: ............................</w:t>
      </w:r>
    </w:p>
    <w:p w14:paraId="3E845C16" w14:textId="77777777" w:rsidR="000E0FE9" w:rsidRDefault="000E0FE9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76CD822B" w14:textId="77777777" w:rsidR="00791F0E" w:rsidRPr="000E0FE9" w:rsidRDefault="00791F0E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4507A514" w14:textId="77777777" w:rsidR="00791F0E" w:rsidRPr="00D93939" w:rsidRDefault="00791F0E" w:rsidP="0098285F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الشهادات المطلوبة</w:t>
      </w:r>
      <w:r>
        <w:rPr>
          <w:rFonts w:cs="Arabic Transparent" w:hint="cs"/>
          <w:b/>
          <w:bCs/>
          <w:sz w:val="24"/>
          <w:szCs w:val="24"/>
          <w:rtl/>
        </w:rPr>
        <w:t xml:space="preserve"> (الجمعيّة: ك أو م</w:t>
      </w:r>
      <w:r w:rsidR="0098285F">
        <w:rPr>
          <w:rFonts w:cs="Arabic Transparent" w:hint="cs"/>
          <w:b/>
          <w:bCs/>
          <w:sz w:val="24"/>
          <w:szCs w:val="24"/>
          <w:rtl/>
        </w:rPr>
        <w:t>)</w:t>
      </w:r>
      <w:r w:rsidRPr="00D93939">
        <w:rPr>
          <w:rFonts w:cs="Arabic Transparent" w:hint="cs"/>
          <w:b/>
          <w:bCs/>
          <w:sz w:val="24"/>
          <w:szCs w:val="24"/>
          <w:rtl/>
        </w:rPr>
        <w:t>:</w:t>
      </w:r>
    </w:p>
    <w:tbl>
      <w:tblPr>
        <w:bidiVisual/>
        <w:tblW w:w="9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4"/>
        <w:gridCol w:w="813"/>
        <w:gridCol w:w="696"/>
        <w:gridCol w:w="6048"/>
      </w:tblGrid>
      <w:tr w:rsidR="0098285F" w14:paraId="56BC4D48" w14:textId="77777777">
        <w:tc>
          <w:tcPr>
            <w:tcW w:w="1884" w:type="dxa"/>
            <w:shd w:val="clear" w:color="auto" w:fill="auto"/>
          </w:tcPr>
          <w:p w14:paraId="5154DB0A" w14:textId="77777777" w:rsidR="0098285F" w:rsidRDefault="0098285F">
            <w:pPr>
              <w:tabs>
                <w:tab w:val="left" w:pos="1439"/>
              </w:tabs>
              <w:jc w:val="center"/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اسم الشهادة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14:paraId="3F63E241" w14:textId="77777777" w:rsidR="0098285F" w:rsidRDefault="0098285F">
            <w:pPr>
              <w:tabs>
                <w:tab w:val="right" w:leader="dot" w:pos="10065"/>
              </w:tabs>
              <w:jc w:val="center"/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جمعيّة</w:t>
            </w:r>
          </w:p>
        </w:tc>
        <w:tc>
          <w:tcPr>
            <w:tcW w:w="696" w:type="dxa"/>
            <w:shd w:val="clear" w:color="auto" w:fill="auto"/>
          </w:tcPr>
          <w:p w14:paraId="75EBA65C" w14:textId="77777777" w:rsidR="0098285F" w:rsidRDefault="0098285F">
            <w:pPr>
              <w:tabs>
                <w:tab w:val="right" w:leader="dot" w:pos="10065"/>
              </w:tabs>
              <w:jc w:val="center"/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العدد</w:t>
            </w:r>
          </w:p>
        </w:tc>
        <w:tc>
          <w:tcPr>
            <w:tcW w:w="6048" w:type="dxa"/>
            <w:shd w:val="clear" w:color="auto" w:fill="auto"/>
          </w:tcPr>
          <w:p w14:paraId="6C5A13F3" w14:textId="77777777" w:rsidR="0098285F" w:rsidRDefault="0098285F">
            <w:pPr>
              <w:tabs>
                <w:tab w:val="right" w:leader="dot" w:pos="10065"/>
              </w:tabs>
              <w:jc w:val="center"/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أسماء مستلمي الشهادات</w:t>
            </w:r>
          </w:p>
        </w:tc>
      </w:tr>
      <w:tr w:rsidR="0098285F" w14:paraId="4265EC7C" w14:textId="77777777">
        <w:tc>
          <w:tcPr>
            <w:tcW w:w="1884" w:type="dxa"/>
            <w:shd w:val="clear" w:color="auto" w:fill="auto"/>
          </w:tcPr>
          <w:p w14:paraId="10EDB4AD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تكريس سادوس</w:t>
            </w:r>
          </w:p>
        </w:tc>
        <w:tc>
          <w:tcPr>
            <w:tcW w:w="813" w:type="dxa"/>
            <w:tcBorders>
              <w:bottom w:val="single" w:sz="4" w:space="0" w:color="auto"/>
              <w:tr2bl w:val="nil"/>
            </w:tcBorders>
            <w:shd w:val="clear" w:color="auto" w:fill="auto"/>
          </w:tcPr>
          <w:p w14:paraId="0A390B72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shd w:val="clear" w:color="auto" w:fill="auto"/>
          </w:tcPr>
          <w:p w14:paraId="4978C98A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shd w:val="clear" w:color="auto" w:fill="auto"/>
          </w:tcPr>
          <w:p w14:paraId="39D884A8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98285F" w14:paraId="0FE0CB6C" w14:textId="77777777">
        <w:tc>
          <w:tcPr>
            <w:tcW w:w="1884" w:type="dxa"/>
            <w:shd w:val="clear" w:color="auto" w:fill="auto"/>
          </w:tcPr>
          <w:p w14:paraId="5B2E2783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تكريس عريف</w:t>
            </w:r>
          </w:p>
        </w:tc>
        <w:tc>
          <w:tcPr>
            <w:tcW w:w="813" w:type="dxa"/>
            <w:tcBorders>
              <w:tr2bl w:val="nil"/>
            </w:tcBorders>
            <w:shd w:val="clear" w:color="auto" w:fill="auto"/>
          </w:tcPr>
          <w:p w14:paraId="14AEBDF6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shd w:val="clear" w:color="auto" w:fill="auto"/>
          </w:tcPr>
          <w:p w14:paraId="0EBA3307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shd w:val="clear" w:color="auto" w:fill="auto"/>
          </w:tcPr>
          <w:p w14:paraId="184450E9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98285F" w14:paraId="5C7E1C1F" w14:textId="77777777">
        <w:tc>
          <w:tcPr>
            <w:tcW w:w="1884" w:type="dxa"/>
            <w:shd w:val="clear" w:color="auto" w:fill="auto"/>
          </w:tcPr>
          <w:p w14:paraId="3DE89A5E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تكريس رائد</w:t>
            </w:r>
          </w:p>
        </w:tc>
        <w:tc>
          <w:tcPr>
            <w:tcW w:w="813" w:type="dxa"/>
            <w:shd w:val="clear" w:color="auto" w:fill="auto"/>
          </w:tcPr>
          <w:p w14:paraId="1F76E177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shd w:val="clear" w:color="auto" w:fill="auto"/>
          </w:tcPr>
          <w:p w14:paraId="2EB4597D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shd w:val="clear" w:color="auto" w:fill="auto"/>
          </w:tcPr>
          <w:p w14:paraId="57D9E048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98285F" w14:paraId="7E2D7DFD" w14:textId="77777777">
        <w:tc>
          <w:tcPr>
            <w:tcW w:w="1884" w:type="dxa"/>
            <w:shd w:val="clear" w:color="auto" w:fill="auto"/>
          </w:tcPr>
          <w:p w14:paraId="6D09B5AA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لقب كشفي</w:t>
            </w:r>
          </w:p>
        </w:tc>
        <w:tc>
          <w:tcPr>
            <w:tcW w:w="813" w:type="dxa"/>
            <w:shd w:val="clear" w:color="auto" w:fill="auto"/>
          </w:tcPr>
          <w:p w14:paraId="288B23E2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shd w:val="clear" w:color="auto" w:fill="auto"/>
          </w:tcPr>
          <w:p w14:paraId="7CEC68F1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shd w:val="clear" w:color="auto" w:fill="auto"/>
          </w:tcPr>
          <w:p w14:paraId="1482EF92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98285F" w14:paraId="43968249" w14:textId="77777777">
        <w:tc>
          <w:tcPr>
            <w:tcW w:w="1884" w:type="dxa"/>
            <w:shd w:val="clear" w:color="auto" w:fill="auto"/>
          </w:tcPr>
          <w:p w14:paraId="32475DD4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درجة كشفيّة جراميز</w:t>
            </w:r>
          </w:p>
        </w:tc>
        <w:tc>
          <w:tcPr>
            <w:tcW w:w="813" w:type="dxa"/>
            <w:shd w:val="clear" w:color="auto" w:fill="auto"/>
          </w:tcPr>
          <w:p w14:paraId="76E75EDC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auto"/>
          </w:tcPr>
          <w:p w14:paraId="252F1DC0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tcBorders>
              <w:bottom w:val="single" w:sz="4" w:space="0" w:color="auto"/>
            </w:tcBorders>
            <w:shd w:val="clear" w:color="auto" w:fill="auto"/>
          </w:tcPr>
          <w:p w14:paraId="1B952419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98285F" w14:paraId="21FFCE30" w14:textId="77777777">
        <w:tc>
          <w:tcPr>
            <w:tcW w:w="1884" w:type="dxa"/>
            <w:shd w:val="clear" w:color="auto" w:fill="auto"/>
          </w:tcPr>
          <w:p w14:paraId="001114FF" w14:textId="77777777" w:rsidR="0098285F" w:rsidRDefault="0098285F"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درجة كشفيّة كشّافة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14:paraId="2A5F3263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211CB8D7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65EBCC0C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98285F" w14:paraId="499A6D24" w14:textId="77777777">
        <w:tc>
          <w:tcPr>
            <w:tcW w:w="1884" w:type="dxa"/>
            <w:shd w:val="clear" w:color="auto" w:fill="auto"/>
          </w:tcPr>
          <w:p w14:paraId="6D95DB81" w14:textId="77777777" w:rsidR="0098285F" w:rsidRDefault="0098285F"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درجة كشفيّة جوّالة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14:paraId="2912DC6D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539EFF1D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15ADDA3F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98285F" w14:paraId="224FA8AA" w14:textId="77777777">
        <w:tc>
          <w:tcPr>
            <w:tcW w:w="1884" w:type="dxa"/>
            <w:shd w:val="clear" w:color="auto" w:fill="auto"/>
          </w:tcPr>
          <w:p w14:paraId="4459D824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وسام كشفي جراميز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14:paraId="45C5C3A8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4EEFD10F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6133FBCC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98285F" w14:paraId="5C1CAFD9" w14:textId="77777777">
        <w:tc>
          <w:tcPr>
            <w:tcW w:w="1884" w:type="dxa"/>
            <w:shd w:val="clear" w:color="auto" w:fill="auto"/>
          </w:tcPr>
          <w:p w14:paraId="65063648" w14:textId="77777777" w:rsidR="0098285F" w:rsidRDefault="0098285F"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وسام كشفي كشّافة</w:t>
            </w:r>
          </w:p>
        </w:tc>
        <w:tc>
          <w:tcPr>
            <w:tcW w:w="813" w:type="dxa"/>
            <w:tcBorders>
              <w:tl2br w:val="nil"/>
              <w:tr2bl w:val="nil"/>
            </w:tcBorders>
            <w:shd w:val="clear" w:color="auto" w:fill="auto"/>
          </w:tcPr>
          <w:p w14:paraId="3A5D4EA9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tcBorders>
              <w:tl2br w:val="nil"/>
              <w:tr2bl w:val="nil"/>
            </w:tcBorders>
            <w:shd w:val="clear" w:color="auto" w:fill="auto"/>
          </w:tcPr>
          <w:p w14:paraId="289F6F74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0783889D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98285F" w14:paraId="3A5B21A1" w14:textId="77777777">
        <w:tc>
          <w:tcPr>
            <w:tcW w:w="1884" w:type="dxa"/>
            <w:shd w:val="clear" w:color="auto" w:fill="auto"/>
          </w:tcPr>
          <w:p w14:paraId="5392F63E" w14:textId="77777777" w:rsidR="0098285F" w:rsidRDefault="0098285F"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وسام كشفي جوّالة</w:t>
            </w:r>
          </w:p>
        </w:tc>
        <w:tc>
          <w:tcPr>
            <w:tcW w:w="813" w:type="dxa"/>
            <w:tcBorders>
              <w:tl2br w:val="nil"/>
              <w:tr2bl w:val="nil"/>
            </w:tcBorders>
            <w:shd w:val="clear" w:color="auto" w:fill="auto"/>
          </w:tcPr>
          <w:p w14:paraId="47FD7D44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tcBorders>
              <w:tl2br w:val="nil"/>
              <w:tr2bl w:val="nil"/>
            </w:tcBorders>
            <w:shd w:val="clear" w:color="auto" w:fill="auto"/>
          </w:tcPr>
          <w:p w14:paraId="62BB8440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tcBorders>
              <w:tl2br w:val="nil"/>
              <w:tr2bl w:val="nil"/>
            </w:tcBorders>
            <w:shd w:val="clear" w:color="auto" w:fill="auto"/>
          </w:tcPr>
          <w:p w14:paraId="4ECD7054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98285F" w14:paraId="37202EA9" w14:textId="77777777">
        <w:tc>
          <w:tcPr>
            <w:tcW w:w="1884" w:type="dxa"/>
            <w:shd w:val="clear" w:color="auto" w:fill="auto"/>
          </w:tcPr>
          <w:p w14:paraId="5525F288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انتساب</w:t>
            </w:r>
          </w:p>
        </w:tc>
        <w:tc>
          <w:tcPr>
            <w:tcW w:w="813" w:type="dxa"/>
            <w:tcBorders>
              <w:tl2br w:val="nil"/>
              <w:tr2bl w:val="nil"/>
            </w:tcBorders>
            <w:shd w:val="clear" w:color="auto" w:fill="auto"/>
          </w:tcPr>
          <w:p w14:paraId="2BD62B77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tcBorders>
              <w:tl2br w:val="nil"/>
              <w:tr2bl w:val="nil"/>
            </w:tcBorders>
            <w:shd w:val="clear" w:color="auto" w:fill="auto"/>
          </w:tcPr>
          <w:p w14:paraId="524E48D3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204CA344" w14:textId="77777777" w:rsidR="0098285F" w:rsidRDefault="0098285F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</w:tbl>
    <w:p w14:paraId="68AAE3C2" w14:textId="77777777" w:rsidR="00A43EF4" w:rsidRDefault="00A43EF4" w:rsidP="00A43EF4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7EF0658F" w14:textId="77777777" w:rsidR="00A43EF4" w:rsidRPr="000E0FE9" w:rsidRDefault="00A43EF4" w:rsidP="00A43EF4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وتفضّلوا بقبول الاحترام،</w:t>
      </w:r>
    </w:p>
    <w:p w14:paraId="67752837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1494BD32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292ADA44" w14:textId="77777777" w:rsidR="00B46C5B" w:rsidRDefault="00B46C5B" w:rsidP="008B52B6">
      <w:pPr>
        <w:tabs>
          <w:tab w:val="left" w:pos="3330"/>
        </w:tabs>
        <w:jc w:val="center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"...........................................................................  "</w:t>
      </w:r>
    </w:p>
    <w:p w14:paraId="6C0437E5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78E13A2F" w14:textId="77777777" w:rsidR="00A43EF4" w:rsidRPr="000E0FE9" w:rsidRDefault="00A43EF4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/>
          <w:b/>
          <w:bCs/>
          <w:sz w:val="24"/>
          <w:szCs w:val="24"/>
          <w:rtl/>
          <w:lang w:bidi="ar-LB"/>
        </w:rPr>
        <w:tab/>
      </w:r>
    </w:p>
    <w:p w14:paraId="73820FC9" w14:textId="77777777" w:rsidR="002311AE" w:rsidRDefault="002311AE" w:rsidP="00791F0E">
      <w:pPr>
        <w:ind w:left="1440" w:firstLine="72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أمين السر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  <w:t xml:space="preserve">قائد </w:t>
      </w:r>
      <w:r w:rsidR="00791F0E">
        <w:rPr>
          <w:rFonts w:cs="Arabic Transparent" w:hint="cs"/>
          <w:b/>
          <w:bCs/>
          <w:sz w:val="24"/>
          <w:szCs w:val="24"/>
          <w:rtl/>
          <w:lang w:bidi="ar-LB"/>
        </w:rPr>
        <w:t>الفوج</w:t>
      </w:r>
    </w:p>
    <w:p w14:paraId="5FA495D1" w14:textId="77777777" w:rsidR="00A43EF4" w:rsidRPr="002311AE" w:rsidRDefault="002311AE" w:rsidP="00791F0E">
      <w:pPr>
        <w:ind w:left="1440" w:firstLine="72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</w:p>
    <w:sectPr w:rsidR="00A43EF4" w:rsidRPr="002311AE" w:rsidSect="000B7EFC">
      <w:headerReference w:type="default" r:id="rId7"/>
      <w:footerReference w:type="default" r:id="rId8"/>
      <w:endnotePr>
        <w:numFmt w:val="lowerLetter"/>
      </w:endnotePr>
      <w:pgSz w:w="11906" w:h="16838" w:code="9"/>
      <w:pgMar w:top="1374" w:right="851" w:bottom="1170" w:left="990" w:header="360" w:footer="14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B5FA9" w14:textId="77777777" w:rsidR="00B81D72" w:rsidRDefault="00B81D72">
      <w:r>
        <w:separator/>
      </w:r>
    </w:p>
  </w:endnote>
  <w:endnote w:type="continuationSeparator" w:id="0">
    <w:p w14:paraId="18B0325F" w14:textId="77777777" w:rsidR="00B81D72" w:rsidRDefault="00B8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F_Diwan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Diwani0 S_I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08EC" w14:textId="2256D829" w:rsidR="008B52B6" w:rsidRDefault="00121251" w:rsidP="00791F0E">
    <w:pPr>
      <w:pStyle w:val="Footer"/>
      <w:rPr>
        <w:rFonts w:hint="cs"/>
        <w:rtl/>
        <w:lang w:bidi="ar-LB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91F0E">
      <w:rPr>
        <w:rStyle w:val="PageNumber"/>
      </w:rPr>
      <w:t>1</w:t>
    </w:r>
    <w:r>
      <w:rPr>
        <w:rStyle w:val="PageNumber"/>
      </w:rPr>
      <w:fldChar w:fldCharType="end"/>
    </w:r>
    <w:r w:rsidR="00E60ADF">
      <mc:AlternateContent>
        <mc:Choice Requires="wps">
          <w:drawing>
            <wp:anchor distT="0" distB="0" distL="114300" distR="114300" simplePos="0" relativeHeight="251659776" behindDoc="0" locked="0" layoutInCell="1" allowOverlap="1" wp14:anchorId="3971756C" wp14:editId="15B6D6B0">
              <wp:simplePos x="0" y="0"/>
              <wp:positionH relativeFrom="column">
                <wp:posOffset>-5715</wp:posOffset>
              </wp:positionH>
              <wp:positionV relativeFrom="paragraph">
                <wp:posOffset>1270</wp:posOffset>
              </wp:positionV>
              <wp:extent cx="6400800" cy="0"/>
              <wp:effectExtent l="0" t="0" r="0" b="0"/>
              <wp:wrapNone/>
              <wp:docPr id="7000274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D17A7" id="Line 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.1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"/>
          </w:pict>
        </mc:Fallback>
      </mc:AlternateContent>
    </w:r>
    <w:r>
      <w:rPr>
        <w:rStyle w:val="PageNumber"/>
        <w:rFonts w:hint="cs"/>
        <w:rtl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8285F">
      <w:rPr>
        <w:rStyle w:val="PageNumber"/>
        <w:rtl/>
      </w:rPr>
      <w:t>1</w:t>
    </w:r>
    <w:r>
      <w:rPr>
        <w:rStyle w:val="PageNumber"/>
      </w:rPr>
      <w:fldChar w:fldCharType="end"/>
    </w:r>
    <w:r>
      <w:rPr>
        <w:rStyle w:val="PageNumber"/>
        <w:rFonts w:hint="cs"/>
        <w:rtl/>
      </w:rPr>
      <w:t xml:space="preserve">                    </w:t>
    </w:r>
    <w:r>
      <w:rPr>
        <w:rStyle w:val="PageNumber"/>
        <w:rFonts w:hint="cs"/>
        <w:rtl/>
      </w:rPr>
      <w:tab/>
      <w:t xml:space="preserve">                                                                                      </w:t>
    </w:r>
    <w:r>
      <w:rPr>
        <w:rStyle w:val="PageNumber"/>
        <w:rFonts w:hint="cs"/>
        <w:rtl/>
      </w:rPr>
      <w:tab/>
      <w:t xml:space="preserve">          نموذج </w:t>
    </w:r>
    <w:r w:rsidR="00791F0E">
      <w:rPr>
        <w:rStyle w:val="PageNumber"/>
        <w:rFonts w:hint="cs"/>
        <w:rtl/>
      </w:rPr>
      <w:t>8</w:t>
    </w:r>
    <w:r>
      <w:rPr>
        <w:rStyle w:val="PageNumber"/>
        <w:rFonts w:hint="cs"/>
        <w:rtl/>
      </w:rPr>
      <w:t>-05</w:t>
    </w:r>
  </w:p>
  <w:p w14:paraId="118A3408" w14:textId="77777777" w:rsidR="008B52B6" w:rsidRDefault="008B52B6" w:rsidP="00903372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الكشاف الوطني الأرثوذكسي مرخصة بموجب علم وخبر 90 / أد</w:t>
    </w:r>
  </w:p>
  <w:p w14:paraId="7DFAD8C4" w14:textId="77777777" w:rsidR="008B52B6" w:rsidRDefault="008B52B6" w:rsidP="004A7F1E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 xml:space="preserve">جمعية مرشدات الكشاف الوطني الأرثوذكسي مرخصة بموجب علم وخبر  </w:t>
    </w:r>
    <w:r w:rsidR="004A7F1E">
      <w:rPr>
        <w:rFonts w:hint="cs"/>
        <w:rtl/>
        <w:lang w:bidi="ar-LB"/>
      </w:rPr>
      <w:t>516</w:t>
    </w:r>
    <w:r>
      <w:rPr>
        <w:rFonts w:hint="cs"/>
        <w:rtl/>
        <w:lang w:bidi="ar-LB"/>
      </w:rPr>
      <w:t xml:space="preserve"> / أد</w:t>
    </w:r>
  </w:p>
  <w:p w14:paraId="1B5ACA72" w14:textId="77777777" w:rsidR="008B52B6" w:rsidRDefault="008B52B6">
    <w:pPr>
      <w:pStyle w:val="Footer"/>
      <w:rPr>
        <w:lang w:bidi="ar-L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320C6" w14:textId="77777777" w:rsidR="00B81D72" w:rsidRDefault="00B81D72">
      <w:r>
        <w:separator/>
      </w:r>
    </w:p>
  </w:footnote>
  <w:footnote w:type="continuationSeparator" w:id="0">
    <w:p w14:paraId="5FD65E8A" w14:textId="77777777" w:rsidR="00B81D72" w:rsidRDefault="00B81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45E0" w14:textId="1770928B" w:rsidR="008B52B6" w:rsidRDefault="00E60ADF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3EF5155" wp14:editId="5CADED2C">
              <wp:simplePos x="0" y="0"/>
              <wp:positionH relativeFrom="page">
                <wp:posOffset>1645920</wp:posOffset>
              </wp:positionH>
              <wp:positionV relativeFrom="paragraph">
                <wp:posOffset>2540</wp:posOffset>
              </wp:positionV>
              <wp:extent cx="4206240" cy="739140"/>
              <wp:effectExtent l="0" t="0" r="0" b="0"/>
              <wp:wrapNone/>
              <wp:docPr id="10167061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624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2758B" w14:textId="77777777" w:rsidR="008B52B6" w:rsidRDefault="008B52B6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rFonts w:cs="MCS Diwani0 S_I normal."/>
                              <w:b/>
                              <w:bCs/>
                              <w:szCs w:val="44"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>الكشاف الوطني الأرثوذكسي</w:t>
                          </w:r>
                        </w:p>
                        <w:p w14:paraId="69543002" w14:textId="77777777" w:rsidR="008B52B6" w:rsidRDefault="008B52B6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szCs w:val="44"/>
                              <w:rtl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 xml:space="preserve">مرشدات الكشاف الوطني الأرثوذكسي </w:t>
                          </w: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F51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9.6pt;margin-top:.2pt;width:331.2pt;height:58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" filled="f" stroked="f">
              <v:textbox>
                <w:txbxContent>
                  <w:p w14:paraId="50B2758B" w14:textId="77777777" w:rsidR="008B52B6" w:rsidRDefault="008B52B6">
                    <w:pPr>
                      <w:pStyle w:val="BodyText"/>
                      <w:spacing w:line="300" w:lineRule="atLeast"/>
                      <w:jc w:val="center"/>
                      <w:rPr>
                        <w:rFonts w:cs="MCS Diwani0 S_I normal."/>
                        <w:b/>
                        <w:bCs/>
                        <w:szCs w:val="44"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>الكشاف الوطني الأرثوذكسي</w:t>
                    </w:r>
                  </w:p>
                  <w:p w14:paraId="69543002" w14:textId="77777777" w:rsidR="008B52B6" w:rsidRDefault="008B52B6">
                    <w:pPr>
                      <w:pStyle w:val="BodyText"/>
                      <w:spacing w:line="300" w:lineRule="atLeast"/>
                      <w:jc w:val="center"/>
                      <w:rPr>
                        <w:szCs w:val="44"/>
                        <w:rtl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 xml:space="preserve">مرشدات الكشاف الوطني الأرثوذكسي </w:t>
                    </w: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cr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10182C" wp14:editId="73CB0A63">
              <wp:simplePos x="0" y="0"/>
              <wp:positionH relativeFrom="page">
                <wp:posOffset>5951220</wp:posOffset>
              </wp:positionH>
              <wp:positionV relativeFrom="paragraph">
                <wp:posOffset>-76835</wp:posOffset>
              </wp:positionV>
              <wp:extent cx="915035" cy="822960"/>
              <wp:effectExtent l="0" t="0" r="0" b="0"/>
              <wp:wrapNone/>
              <wp:docPr id="17545207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3EE6B" w14:textId="55835403" w:rsidR="008B52B6" w:rsidRDefault="00E60ADF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0D00ADC6" wp14:editId="703FAAAB">
                                <wp:extent cx="733425" cy="733425"/>
                                <wp:effectExtent l="0" t="0" r="0" b="0"/>
                                <wp:docPr id="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0182C" id="Text Box 3" o:spid="_x0000_s1027" type="#_x0000_t202" style="position:absolute;margin-left:468.6pt;margin-top:-6.05pt;width:72.05pt;height:64.8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" filled="f" stroked="f">
              <v:textbox style="mso-fit-shape-to-text:t">
                <w:txbxContent>
                  <w:p w14:paraId="0F83EE6B" w14:textId="55835403" w:rsidR="008B52B6" w:rsidRDefault="00E60ADF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0D00ADC6" wp14:editId="703FAAAB">
                          <wp:extent cx="733425" cy="733425"/>
                          <wp:effectExtent l="0" t="0" r="0" b="0"/>
                          <wp:docPr id="1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77C3835" wp14:editId="062884F2">
              <wp:simplePos x="0" y="0"/>
              <wp:positionH relativeFrom="page">
                <wp:posOffset>508635</wp:posOffset>
              </wp:positionH>
              <wp:positionV relativeFrom="paragraph">
                <wp:posOffset>-71755</wp:posOffset>
              </wp:positionV>
              <wp:extent cx="915035" cy="822960"/>
              <wp:effectExtent l="0" t="0" r="0" b="0"/>
              <wp:wrapNone/>
              <wp:docPr id="20745915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82203A" w14:textId="460E59B5" w:rsidR="008B52B6" w:rsidRDefault="00E60ADF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6E172DB0" wp14:editId="41A730F7">
                                <wp:extent cx="733425" cy="733425"/>
                                <wp:effectExtent l="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C3835" id="Text Box 1" o:spid="_x0000_s1028" type="#_x0000_t202" style="position:absolute;margin-left:40.05pt;margin-top:-5.65pt;width:72.05pt;height:64.8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" filled="f" stroked="f">
              <v:textbox style="mso-fit-shape-to-text:t">
                <w:txbxContent>
                  <w:p w14:paraId="5E82203A" w14:textId="460E59B5" w:rsidR="008B52B6" w:rsidRDefault="00E60ADF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6E172DB0" wp14:editId="41A730F7">
                          <wp:extent cx="733425" cy="733425"/>
                          <wp:effectExtent l="0" t="0" r="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35A78907" w14:textId="77777777" w:rsidR="008B52B6" w:rsidRDefault="008B52B6">
    <w:pPr>
      <w:pStyle w:val="Header"/>
      <w:jc w:val="right"/>
      <w:rPr>
        <w:rtl/>
      </w:rPr>
    </w:pPr>
  </w:p>
  <w:p w14:paraId="7740A589" w14:textId="77777777" w:rsidR="008B52B6" w:rsidRDefault="008B52B6">
    <w:pPr>
      <w:pStyle w:val="Header"/>
      <w:jc w:val="right"/>
      <w:rPr>
        <w:rtl/>
      </w:rPr>
    </w:pPr>
  </w:p>
  <w:p w14:paraId="061B6A5D" w14:textId="77777777" w:rsidR="008B52B6" w:rsidRDefault="008B52B6">
    <w:pPr>
      <w:pStyle w:val="Header"/>
      <w:jc w:val="right"/>
      <w:rPr>
        <w:rtl/>
      </w:rPr>
    </w:pPr>
  </w:p>
  <w:p w14:paraId="64CC3358" w14:textId="0BCE7B7B" w:rsidR="008B52B6" w:rsidRDefault="00E60ADF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3853C91" wp14:editId="3E458364">
              <wp:simplePos x="0" y="0"/>
              <wp:positionH relativeFrom="column">
                <wp:posOffset>-5715</wp:posOffset>
              </wp:positionH>
              <wp:positionV relativeFrom="paragraph">
                <wp:posOffset>43815</wp:posOffset>
              </wp:positionV>
              <wp:extent cx="6400800" cy="0"/>
              <wp:effectExtent l="0" t="0" r="0" b="0"/>
              <wp:wrapNone/>
              <wp:docPr id="196474821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36C79" id="Line 4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3.45pt" to="503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2"/>
      </v:shape>
    </w:pict>
  </w:numPicBullet>
  <w:abstractNum w:abstractNumId="0" w15:restartNumberingAfterBreak="0">
    <w:nsid w:val="24CA0773"/>
    <w:multiLevelType w:val="hybridMultilevel"/>
    <w:tmpl w:val="F08A8DAA"/>
    <w:lvl w:ilvl="0" w:tplc="0409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0"/>
        </w:tabs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0"/>
        </w:tabs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0"/>
        </w:tabs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0"/>
        </w:tabs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0"/>
        </w:tabs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5D648BE"/>
    <w:multiLevelType w:val="hybridMultilevel"/>
    <w:tmpl w:val="DB3C4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5730D"/>
    <w:multiLevelType w:val="hybridMultilevel"/>
    <w:tmpl w:val="BD56434E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342761B"/>
    <w:multiLevelType w:val="hybridMultilevel"/>
    <w:tmpl w:val="98880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642274"/>
    <w:multiLevelType w:val="hybridMultilevel"/>
    <w:tmpl w:val="FD7628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872334"/>
    <w:multiLevelType w:val="hybridMultilevel"/>
    <w:tmpl w:val="5E24131C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 w16cid:durableId="681053320">
    <w:abstractNumId w:val="0"/>
  </w:num>
  <w:num w:numId="2" w16cid:durableId="1557887139">
    <w:abstractNumId w:val="1"/>
  </w:num>
  <w:num w:numId="3" w16cid:durableId="1153377422">
    <w:abstractNumId w:val="4"/>
  </w:num>
  <w:num w:numId="4" w16cid:durableId="556009256">
    <w:abstractNumId w:val="3"/>
  </w:num>
  <w:num w:numId="5" w16cid:durableId="1084570165">
    <w:abstractNumId w:val="5"/>
  </w:num>
  <w:num w:numId="6" w16cid:durableId="1321303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CA"/>
    <w:rsid w:val="0001799E"/>
    <w:rsid w:val="000352CD"/>
    <w:rsid w:val="00054CCA"/>
    <w:rsid w:val="00090737"/>
    <w:rsid w:val="000B7EFC"/>
    <w:rsid w:val="000E0FE9"/>
    <w:rsid w:val="00121251"/>
    <w:rsid w:val="00162897"/>
    <w:rsid w:val="00171E23"/>
    <w:rsid w:val="00196E9F"/>
    <w:rsid w:val="002311AE"/>
    <w:rsid w:val="00292C6F"/>
    <w:rsid w:val="002E6721"/>
    <w:rsid w:val="00351922"/>
    <w:rsid w:val="00365FFB"/>
    <w:rsid w:val="00472398"/>
    <w:rsid w:val="00483CCB"/>
    <w:rsid w:val="004A7F1E"/>
    <w:rsid w:val="004D067D"/>
    <w:rsid w:val="005101AB"/>
    <w:rsid w:val="0057329C"/>
    <w:rsid w:val="00573783"/>
    <w:rsid w:val="006023E1"/>
    <w:rsid w:val="00661D12"/>
    <w:rsid w:val="006771FA"/>
    <w:rsid w:val="006B3E33"/>
    <w:rsid w:val="006C55E1"/>
    <w:rsid w:val="00791F0E"/>
    <w:rsid w:val="007A2C5B"/>
    <w:rsid w:val="008B52B6"/>
    <w:rsid w:val="00903372"/>
    <w:rsid w:val="009044B9"/>
    <w:rsid w:val="00975D83"/>
    <w:rsid w:val="0098285F"/>
    <w:rsid w:val="00990CD7"/>
    <w:rsid w:val="00997F28"/>
    <w:rsid w:val="00A07B06"/>
    <w:rsid w:val="00A13488"/>
    <w:rsid w:val="00A43EF4"/>
    <w:rsid w:val="00AB1B7C"/>
    <w:rsid w:val="00B005B3"/>
    <w:rsid w:val="00B46C5B"/>
    <w:rsid w:val="00B81D72"/>
    <w:rsid w:val="00BE2D1A"/>
    <w:rsid w:val="00BE7CC3"/>
    <w:rsid w:val="00C8222C"/>
    <w:rsid w:val="00C87041"/>
    <w:rsid w:val="00CE3358"/>
    <w:rsid w:val="00CF52CE"/>
    <w:rsid w:val="00D17C2E"/>
    <w:rsid w:val="00D51374"/>
    <w:rsid w:val="00D96B12"/>
    <w:rsid w:val="00E60ADF"/>
    <w:rsid w:val="00EF7F65"/>
    <w:rsid w:val="00F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F7783D"/>
  <w15:chartTrackingRefBased/>
  <w15:docId w15:val="{256953DD-C425-4658-87C5-B9E9A1D4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noProof/>
    </w:rPr>
  </w:style>
  <w:style w:type="paragraph" w:styleId="Heading1">
    <w:name w:val="heading 1"/>
    <w:basedOn w:val="Normal"/>
    <w:next w:val="Normal"/>
    <w:qFormat/>
    <w:pPr>
      <w:keepNext/>
      <w:ind w:left="-993" w:right="-908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ind w:right="720" w:firstLine="848"/>
      <w:outlineLvl w:val="1"/>
    </w:pPr>
    <w:rPr>
      <w:rFonts w:cs="Arabic Transparent"/>
      <w:szCs w:val="32"/>
    </w:rPr>
  </w:style>
  <w:style w:type="paragraph" w:styleId="Heading3">
    <w:name w:val="heading 3"/>
    <w:basedOn w:val="Normal"/>
    <w:next w:val="Normal"/>
    <w:qFormat/>
    <w:pPr>
      <w:keepNext/>
      <w:ind w:right="720"/>
      <w:jc w:val="center"/>
      <w:outlineLvl w:val="2"/>
    </w:pPr>
    <w:rPr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right="720"/>
      <w:jc w:val="center"/>
      <w:outlineLvl w:val="4"/>
    </w:pPr>
    <w:rPr>
      <w:rFonts w:cs="Arabic Transparent"/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tabs>
        <w:tab w:val="right" w:pos="10062"/>
      </w:tabs>
      <w:outlineLvl w:val="5"/>
    </w:pPr>
    <w:rPr>
      <w:rFonts w:cs="Arabic Transparent"/>
      <w:b/>
      <w:bCs/>
      <w:szCs w:val="32"/>
    </w:rPr>
  </w:style>
  <w:style w:type="paragraph" w:styleId="Heading7">
    <w:name w:val="heading 7"/>
    <w:basedOn w:val="Normal"/>
    <w:next w:val="Normal"/>
    <w:qFormat/>
    <w:pPr>
      <w:keepNext/>
      <w:ind w:right="142"/>
      <w:outlineLvl w:val="6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AF_Diwani"/>
      <w:szCs w:val="28"/>
    </w:rPr>
  </w:style>
  <w:style w:type="paragraph" w:styleId="BodyText2">
    <w:name w:val="Body Text 2"/>
    <w:basedOn w:val="Normal"/>
    <w:pPr>
      <w:ind w:right="720"/>
    </w:pPr>
    <w:rPr>
      <w:rFonts w:cs="Arabic Transparent"/>
      <w:b/>
      <w:bCs/>
      <w:szCs w:val="32"/>
    </w:rPr>
  </w:style>
  <w:style w:type="paragraph" w:styleId="Caption">
    <w:name w:val="caption"/>
    <w:basedOn w:val="Normal"/>
    <w:next w:val="Normal"/>
    <w:qFormat/>
    <w:pPr>
      <w:framePr w:hSpace="181" w:vSpace="181" w:wrap="around" w:vAnchor="text" w:hAnchor="text" w:xAlign="outside" w:y="1"/>
      <w:bidi w:val="0"/>
      <w:ind w:right="720"/>
      <w:jc w:val="right"/>
    </w:pPr>
    <w:rPr>
      <w:rFonts w:cs="Arabic Transparent"/>
      <w:b/>
      <w:bCs/>
      <w:noProof w:val="0"/>
      <w:sz w:val="24"/>
      <w:szCs w:val="32"/>
    </w:rPr>
  </w:style>
  <w:style w:type="paragraph" w:styleId="DocumentMap">
    <w:name w:val="Document Map"/>
    <w:basedOn w:val="Normal"/>
    <w:semiHidden/>
    <w:rsid w:val="00CE3358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E672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A43E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noProof w:val="0"/>
      <w:lang w:eastAsia="zh-CN"/>
    </w:rPr>
  </w:style>
  <w:style w:type="character" w:styleId="PageNumber">
    <w:name w:val="page number"/>
    <w:basedOn w:val="DefaultParagraphFont"/>
    <w:rsid w:val="0012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NO_GNO%20Color%20Head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SNO_GNO Color Headers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جانب:</vt:lpstr>
    </vt:vector>
  </TitlesOfParts>
  <Company>National Orthodox Scouts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جانب:</dc:title>
  <dc:subject/>
  <dc:creator>SNO</dc:creator>
  <cp:keywords/>
  <cp:lastModifiedBy>Paul Ojeil</cp:lastModifiedBy>
  <cp:revision>2</cp:revision>
  <cp:lastPrinted>2002-05-11T12:25:00Z</cp:lastPrinted>
  <dcterms:created xsi:type="dcterms:W3CDTF">2023-05-23T18:27:00Z</dcterms:created>
  <dcterms:modified xsi:type="dcterms:W3CDTF">2023-05-23T18:27:00Z</dcterms:modified>
</cp:coreProperties>
</file>