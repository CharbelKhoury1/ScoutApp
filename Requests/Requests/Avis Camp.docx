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A488" w14:textId="77777777" w:rsidR="000E0FE9" w:rsidRPr="00D93939" w:rsidRDefault="000E0FE9" w:rsidP="00FC3AAD">
      <w:pPr>
        <w:ind w:left="-15" w:right="720"/>
        <w:jc w:val="lowKashida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>جانب: المفوّضيّة العامّة</w:t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  <w:t>التاريخ:</w:t>
      </w:r>
      <w:r w:rsidR="00FC3AAD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="00FC3AAD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="00FC3AAD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</w:p>
    <w:p w14:paraId="4567F263" w14:textId="77777777" w:rsidR="000E0FE9" w:rsidRPr="00D93939" w:rsidRDefault="00FC3AAD" w:rsidP="00FC3AAD">
      <w:pPr>
        <w:tabs>
          <w:tab w:val="left" w:leader="dot" w:pos="3686"/>
        </w:tabs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المرجع: فوج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="000E0FE9"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       </w:t>
      </w:r>
      <w:r w:rsidR="000E0FE9"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="000E0FE9"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="000E0FE9"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  <w:t>الرقم الصادر:</w:t>
      </w:r>
    </w:p>
    <w:p w14:paraId="3FCA98E8" w14:textId="77777777" w:rsidR="00CF52CE" w:rsidRPr="00D93939" w:rsidRDefault="000E0FE9" w:rsidP="00FC3AAD">
      <w:pPr>
        <w:tabs>
          <w:tab w:val="left" w:leader="dot" w:pos="5529"/>
        </w:tabs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الموضوع: </w:t>
      </w:r>
      <w:r w:rsidR="00BA7F50">
        <w:rPr>
          <w:rFonts w:cs="Arabic Transparent" w:hint="cs"/>
          <w:b/>
          <w:bCs/>
          <w:sz w:val="24"/>
          <w:szCs w:val="24"/>
          <w:rtl/>
          <w:lang w:bidi="ar-LB"/>
        </w:rPr>
        <w:t>علم وخبر ل</w:t>
      </w:r>
      <w:r w:rsidR="00CE3358" w:rsidRPr="00D93939">
        <w:rPr>
          <w:rFonts w:cs="Arabic Transparent" w:hint="cs"/>
          <w:b/>
          <w:bCs/>
          <w:sz w:val="24"/>
          <w:szCs w:val="24"/>
          <w:rtl/>
          <w:lang w:bidi="ar-LB"/>
        </w:rPr>
        <w:t>مخيّم</w:t>
      </w:r>
      <w:r w:rsidR="00FC3AAD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لفرق</w:t>
      </w:r>
      <w:r w:rsidR="00FC3AAD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</w:p>
    <w:p w14:paraId="5A58C70F" w14:textId="77777777" w:rsidR="00FC41F7" w:rsidRPr="00D93939" w:rsidRDefault="00D33E9B" w:rsidP="00FC41F7">
      <w:pPr>
        <w:ind w:left="75" w:right="72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325741" wp14:editId="144A40FE">
                <wp:simplePos x="0" y="0"/>
                <wp:positionH relativeFrom="column">
                  <wp:posOffset>-5715</wp:posOffset>
                </wp:positionH>
                <wp:positionV relativeFrom="paragraph">
                  <wp:posOffset>36830</wp:posOffset>
                </wp:positionV>
                <wp:extent cx="6400800" cy="0"/>
                <wp:effectExtent l="0" t="0" r="0" b="0"/>
                <wp:wrapNone/>
                <wp:docPr id="180021317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6B503" id="Line 4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2.9pt" to="503.5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"/>
            </w:pict>
          </mc:Fallback>
        </mc:AlternateContent>
      </w:r>
    </w:p>
    <w:p w14:paraId="1AD96EEE" w14:textId="77777777" w:rsidR="000E0FE9" w:rsidRPr="00D93939" w:rsidRDefault="000E0FE9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>حضرة أعضاء المفوّضيّة العامّة المحترمين،</w:t>
      </w:r>
    </w:p>
    <w:p w14:paraId="22816A31" w14:textId="77777777" w:rsidR="009E1BA0" w:rsidRDefault="009E1BA0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تحيّة كشفيّة </w:t>
      </w:r>
      <w:r w:rsidR="00AA7625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طيّبة 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وبعد، </w:t>
      </w:r>
    </w:p>
    <w:p w14:paraId="59D3A973" w14:textId="77777777" w:rsidR="009E1BA0" w:rsidRDefault="009E1BA0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28187DD7" w14:textId="77777777" w:rsidR="003A7D3F" w:rsidRDefault="00AA7625" w:rsidP="00FC3AAD">
      <w:pPr>
        <w:tabs>
          <w:tab w:val="left" w:leader="dot" w:pos="1701"/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بالإشارة إلى الموضوع أعلاه،</w:t>
      </w:r>
      <w:r w:rsidR="00BA7F50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</w:t>
      </w:r>
      <w:r w:rsidR="00D44D7E">
        <w:rPr>
          <w:rFonts w:cs="Arabic Transparent" w:hint="cs"/>
          <w:b/>
          <w:bCs/>
          <w:sz w:val="24"/>
          <w:szCs w:val="24"/>
          <w:rtl/>
          <w:lang w:bidi="ar-LB"/>
        </w:rPr>
        <w:t>و</w:t>
      </w:r>
      <w:r w:rsidR="00BA7F50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تنفيذاً لبرنامجنا السنوي الّذي حصلنا بموجبه من حضراتكم </w:t>
      </w:r>
      <w:r w:rsidR="00BA7F50" w:rsidRPr="00BA2B0E">
        <w:rPr>
          <w:rFonts w:cs="Arabic Transparent" w:hint="cs"/>
          <w:b/>
          <w:bCs/>
          <w:sz w:val="24"/>
          <w:szCs w:val="24"/>
          <w:rtl/>
          <w:lang w:bidi="ar-LB"/>
        </w:rPr>
        <w:t>الإذن بتنفيذه وفقاً لكتابكم تحت الرقم       تاريخ</w:t>
      </w:r>
      <w:r w:rsidR="00FC3AAD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="00BA7F50" w:rsidRPr="00BA2B0E">
        <w:rPr>
          <w:rFonts w:cs="Arabic Transparent" w:hint="cs"/>
          <w:b/>
          <w:bCs/>
          <w:sz w:val="24"/>
          <w:szCs w:val="24"/>
          <w:rtl/>
          <w:lang w:bidi="ar-LB"/>
        </w:rPr>
        <w:t>يرجى أخذ العلم</w:t>
      </w:r>
      <w:r w:rsidR="00BA7F50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بأنّنا سوف نقيم مخيّماً </w:t>
      </w:r>
      <w:r w:rsidR="003A7D3F">
        <w:rPr>
          <w:rFonts w:cs="Arabic Transparent" w:hint="cs"/>
          <w:b/>
          <w:bCs/>
          <w:sz w:val="24"/>
          <w:szCs w:val="24"/>
          <w:rtl/>
          <w:lang w:bidi="ar-LB"/>
        </w:rPr>
        <w:t>وفقاً للمعطيات التالية:</w:t>
      </w:r>
    </w:p>
    <w:p w14:paraId="4EA06B82" w14:textId="77777777" w:rsidR="000E0FE9" w:rsidRPr="00D93939" w:rsidRDefault="000E0FE9" w:rsidP="00AA7625">
      <w:pPr>
        <w:tabs>
          <w:tab w:val="left" w:pos="1560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7B494239" w14:textId="77777777" w:rsidR="00CE3358" w:rsidRPr="00D93939" w:rsidRDefault="003A7D3F" w:rsidP="00BA7F50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1- </w:t>
      </w:r>
      <w:r w:rsidR="000E0FE9"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</w:t>
      </w:r>
      <w:r w:rsidR="00483CCB" w:rsidRPr="00D93939">
        <w:rPr>
          <w:rFonts w:cs="Arabic Transparent" w:hint="cs"/>
          <w:b/>
          <w:bCs/>
          <w:sz w:val="24"/>
          <w:szCs w:val="24"/>
          <w:rtl/>
          <w:lang w:bidi="ar-LB"/>
        </w:rPr>
        <w:t>مكان</w:t>
      </w:r>
      <w:r w:rsidR="00D93939"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وتاريخ</w:t>
      </w:r>
      <w:r w:rsidR="00483CCB"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</w:t>
      </w:r>
      <w:r w:rsidR="00B42DB6">
        <w:rPr>
          <w:rFonts w:cs="Arabic Transparent" w:hint="cs"/>
          <w:b/>
          <w:bCs/>
          <w:sz w:val="24"/>
          <w:szCs w:val="24"/>
          <w:rtl/>
          <w:lang w:bidi="ar-LB"/>
        </w:rPr>
        <w:t>المخيّم</w:t>
      </w:r>
      <w:r w:rsidR="00CE3358" w:rsidRPr="00D93939">
        <w:rPr>
          <w:rFonts w:cs="Arabic Transparent" w:hint="cs"/>
          <w:b/>
          <w:bCs/>
          <w:sz w:val="24"/>
          <w:szCs w:val="24"/>
          <w:rtl/>
          <w:lang w:bidi="ar-LB"/>
        </w:rPr>
        <w:t>:</w:t>
      </w:r>
      <w:r w:rsidR="00B42DB6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(على أن يبدأ بعد انقضاء </w:t>
      </w:r>
      <w:r w:rsidR="00D750C7">
        <w:rPr>
          <w:rFonts w:cs="Arabic Transparent" w:hint="cs"/>
          <w:b/>
          <w:bCs/>
          <w:sz w:val="24"/>
          <w:szCs w:val="24"/>
          <w:rtl/>
          <w:lang w:bidi="ar-LB"/>
        </w:rPr>
        <w:t>ثلاثة أسابيع</w:t>
      </w:r>
      <w:r w:rsidR="00B42DB6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على الأقلّ من تاريخ تبليغ </w:t>
      </w:r>
      <w:r w:rsidR="00BA7F50">
        <w:rPr>
          <w:rFonts w:cs="Arabic Transparent" w:hint="cs"/>
          <w:b/>
          <w:bCs/>
          <w:sz w:val="24"/>
          <w:szCs w:val="24"/>
          <w:rtl/>
          <w:lang w:bidi="ar-LB"/>
        </w:rPr>
        <w:t>العلم والخبر</w:t>
      </w:r>
      <w:r w:rsidR="00B42DB6">
        <w:rPr>
          <w:rFonts w:cs="Arabic Transparent" w:hint="cs"/>
          <w:b/>
          <w:bCs/>
          <w:sz w:val="24"/>
          <w:szCs w:val="24"/>
          <w:rtl/>
          <w:lang w:bidi="ar-LB"/>
        </w:rPr>
        <w:t>)</w:t>
      </w:r>
    </w:p>
    <w:p w14:paraId="447E8968" w14:textId="77777777" w:rsidR="00483CCB" w:rsidRPr="00D93939" w:rsidRDefault="00FC3AAD" w:rsidP="00FC3AAD">
      <w:pPr>
        <w:tabs>
          <w:tab w:val="left" w:leader="dot" w:pos="2694"/>
          <w:tab w:val="left" w:pos="5387"/>
          <w:tab w:val="right" w:leader="dot" w:pos="8222"/>
        </w:tabs>
        <w:rPr>
          <w:rFonts w:cs="Arabic Transparent" w:hint="cs"/>
          <w:sz w:val="24"/>
          <w:szCs w:val="24"/>
          <w:rtl/>
          <w:lang w:bidi="ar-LB"/>
        </w:rPr>
      </w:pPr>
      <w:r>
        <w:rPr>
          <w:rFonts w:cs="Arabic Transparent" w:hint="cs"/>
          <w:sz w:val="24"/>
          <w:szCs w:val="24"/>
          <w:rtl/>
          <w:lang w:bidi="ar-LB"/>
        </w:rPr>
        <w:t>القضاء:</w:t>
      </w:r>
      <w:r>
        <w:rPr>
          <w:rFonts w:cs="Arabic Transparent" w:hint="cs"/>
          <w:sz w:val="24"/>
          <w:szCs w:val="24"/>
          <w:rtl/>
          <w:lang w:bidi="ar-LB"/>
        </w:rPr>
        <w:tab/>
      </w:r>
      <w:r w:rsidR="00CE3358" w:rsidRPr="00D93939">
        <w:rPr>
          <w:rFonts w:cs="Arabic Transparent" w:hint="cs"/>
          <w:sz w:val="24"/>
          <w:szCs w:val="24"/>
          <w:rtl/>
          <w:lang w:bidi="ar-LB"/>
        </w:rPr>
        <w:t>القرية أو البلدة:</w:t>
      </w:r>
      <w:r>
        <w:rPr>
          <w:rFonts w:cs="Arabic Transparent" w:hint="cs"/>
          <w:sz w:val="24"/>
          <w:szCs w:val="24"/>
          <w:rtl/>
          <w:lang w:bidi="ar-LB"/>
        </w:rPr>
        <w:tab/>
      </w:r>
      <w:r w:rsidR="00D93939" w:rsidRPr="00D93939">
        <w:rPr>
          <w:rFonts w:cs="Arabic Transparent" w:hint="cs"/>
          <w:sz w:val="24"/>
          <w:szCs w:val="24"/>
          <w:rtl/>
          <w:lang w:bidi="ar-LB"/>
        </w:rPr>
        <w:t xml:space="preserve">  </w:t>
      </w:r>
      <w:r w:rsidR="00CE3358" w:rsidRPr="00D93939">
        <w:rPr>
          <w:rFonts w:cs="Arabic Transparent" w:hint="cs"/>
          <w:sz w:val="24"/>
          <w:szCs w:val="24"/>
          <w:rtl/>
          <w:lang w:bidi="ar-LB"/>
        </w:rPr>
        <w:t>مالك الأرض:</w:t>
      </w:r>
      <w:r>
        <w:rPr>
          <w:rFonts w:cs="Arabic Transparent" w:hint="cs"/>
          <w:sz w:val="24"/>
          <w:szCs w:val="24"/>
          <w:rtl/>
          <w:lang w:bidi="ar-LB"/>
        </w:rPr>
        <w:tab/>
      </w:r>
    </w:p>
    <w:p w14:paraId="456A28A2" w14:textId="77777777" w:rsidR="000352CD" w:rsidRPr="00D93939" w:rsidRDefault="000E0FE9" w:rsidP="00FC3AAD">
      <w:pPr>
        <w:tabs>
          <w:tab w:val="left" w:leader="dot" w:pos="1701"/>
          <w:tab w:val="left" w:pos="2268"/>
          <w:tab w:val="left" w:pos="2977"/>
          <w:tab w:val="left" w:pos="5245"/>
          <w:tab w:val="left" w:pos="5954"/>
          <w:tab w:val="left" w:pos="6521"/>
          <w:tab w:val="left" w:pos="7230"/>
          <w:tab w:val="right" w:pos="9639"/>
        </w:tabs>
        <w:rPr>
          <w:rFonts w:cs="Arabic Transparent" w:hint="cs"/>
          <w:sz w:val="24"/>
          <w:szCs w:val="24"/>
          <w:rtl/>
        </w:rPr>
      </w:pPr>
      <w:r w:rsidRPr="00D93939">
        <w:rPr>
          <w:rFonts w:cs="Arabic Transparent" w:hint="cs"/>
          <w:sz w:val="24"/>
          <w:szCs w:val="24"/>
          <w:rtl/>
          <w:lang w:bidi="ar-LB"/>
        </w:rPr>
        <w:t xml:space="preserve">تاريخ المخيم: </w:t>
      </w:r>
      <w:r w:rsidR="00FC3AAD">
        <w:rPr>
          <w:rFonts w:cs="Arabic Transparent"/>
          <w:sz w:val="24"/>
          <w:szCs w:val="24"/>
          <w:rtl/>
        </w:rPr>
        <w:t>م</w:t>
      </w:r>
      <w:r w:rsidR="00FC3AAD">
        <w:rPr>
          <w:rFonts w:cs="Arabic Transparent" w:hint="cs"/>
          <w:sz w:val="24"/>
          <w:szCs w:val="24"/>
          <w:rtl/>
          <w:lang w:bidi="ar-LB"/>
        </w:rPr>
        <w:t>ن</w:t>
      </w:r>
      <w:r w:rsidR="00FC3AAD">
        <w:rPr>
          <w:rFonts w:cs="Arabic Transparent" w:hint="cs"/>
          <w:sz w:val="24"/>
          <w:szCs w:val="24"/>
          <w:rtl/>
          <w:lang w:bidi="ar-LB"/>
        </w:rPr>
        <w:tab/>
      </w:r>
      <w:r w:rsidRPr="00D93939">
        <w:rPr>
          <w:rFonts w:cs="Arabic Transparent"/>
          <w:sz w:val="24"/>
          <w:szCs w:val="24"/>
          <w:rtl/>
        </w:rPr>
        <w:t>/</w:t>
      </w:r>
      <w:r w:rsidR="00FC3AAD">
        <w:rPr>
          <w:rFonts w:cs="Arabic Transparent" w:hint="cs"/>
          <w:sz w:val="24"/>
          <w:szCs w:val="24"/>
          <w:rtl/>
          <w:lang w:bidi="ar-LB"/>
        </w:rPr>
        <w:tab/>
      </w:r>
      <w:r w:rsidRPr="00D93939">
        <w:rPr>
          <w:rFonts w:cs="Arabic Transparent"/>
          <w:sz w:val="24"/>
          <w:szCs w:val="24"/>
          <w:rtl/>
        </w:rPr>
        <w:t>/</w:t>
      </w:r>
      <w:r w:rsidR="00FC3AAD">
        <w:rPr>
          <w:rFonts w:cs="Arabic Transparent" w:hint="cs"/>
          <w:sz w:val="24"/>
          <w:szCs w:val="24"/>
          <w:rtl/>
          <w:lang w:bidi="ar-LB"/>
        </w:rPr>
        <w:tab/>
      </w:r>
      <w:r w:rsidRPr="00D93939">
        <w:rPr>
          <w:rFonts w:cs="Arabic Transparent"/>
          <w:sz w:val="24"/>
          <w:szCs w:val="24"/>
          <w:rtl/>
        </w:rPr>
        <w:t>،</w:t>
      </w:r>
      <w:r w:rsidR="00D93939">
        <w:rPr>
          <w:rFonts w:cs="Arabic Transparent" w:hint="cs"/>
          <w:sz w:val="24"/>
          <w:szCs w:val="24"/>
          <w:rtl/>
        </w:rPr>
        <w:t xml:space="preserve">  </w:t>
      </w:r>
      <w:r w:rsidR="003A7D3F">
        <w:rPr>
          <w:rFonts w:cs="Arabic Transparent" w:hint="cs"/>
          <w:sz w:val="24"/>
          <w:szCs w:val="24"/>
          <w:rtl/>
        </w:rPr>
        <w:t>التجمّع</w:t>
      </w:r>
      <w:r w:rsidRPr="00D93939">
        <w:rPr>
          <w:rFonts w:cs="Arabic Transparent" w:hint="cs"/>
          <w:sz w:val="24"/>
          <w:szCs w:val="24"/>
          <w:rtl/>
          <w:lang w:bidi="ar-LB"/>
        </w:rPr>
        <w:t xml:space="preserve"> </w:t>
      </w:r>
      <w:r w:rsidRPr="00D93939">
        <w:rPr>
          <w:rFonts w:cs="Arabic Transparent"/>
          <w:sz w:val="24"/>
          <w:szCs w:val="24"/>
          <w:rtl/>
        </w:rPr>
        <w:t>الساعة:</w:t>
      </w:r>
      <w:r w:rsidR="00FC3AAD">
        <w:rPr>
          <w:rFonts w:cs="Arabic Transparent" w:hint="cs"/>
          <w:sz w:val="24"/>
          <w:szCs w:val="24"/>
          <w:rtl/>
          <w:lang w:bidi="ar-LB"/>
        </w:rPr>
        <w:tab/>
      </w:r>
      <w:r w:rsidRPr="00D93939">
        <w:rPr>
          <w:rFonts w:cs="Arabic Transparent"/>
          <w:sz w:val="24"/>
          <w:szCs w:val="24"/>
          <w:rtl/>
        </w:rPr>
        <w:t>إلى</w:t>
      </w:r>
      <w:r w:rsidR="00FC3AAD">
        <w:rPr>
          <w:rFonts w:cs="Arabic Transparent" w:hint="cs"/>
          <w:sz w:val="24"/>
          <w:szCs w:val="24"/>
          <w:rtl/>
          <w:lang w:bidi="ar-LB"/>
        </w:rPr>
        <w:tab/>
      </w:r>
      <w:r w:rsidRPr="00D93939">
        <w:rPr>
          <w:rFonts w:cs="Arabic Transparent"/>
          <w:sz w:val="24"/>
          <w:szCs w:val="24"/>
          <w:rtl/>
        </w:rPr>
        <w:t>/</w:t>
      </w:r>
      <w:r w:rsidR="00FC3AAD">
        <w:rPr>
          <w:rFonts w:cs="Arabic Transparent" w:hint="cs"/>
          <w:sz w:val="24"/>
          <w:szCs w:val="24"/>
          <w:rtl/>
          <w:lang w:bidi="ar-LB"/>
        </w:rPr>
        <w:tab/>
      </w:r>
      <w:r w:rsidRPr="00D93939">
        <w:rPr>
          <w:rFonts w:cs="Arabic Transparent"/>
          <w:sz w:val="24"/>
          <w:szCs w:val="24"/>
          <w:rtl/>
        </w:rPr>
        <w:t>/</w:t>
      </w:r>
      <w:r w:rsidR="00FC3AAD">
        <w:rPr>
          <w:rFonts w:cs="Arabic Transparent" w:hint="cs"/>
          <w:sz w:val="24"/>
          <w:szCs w:val="24"/>
          <w:rtl/>
          <w:lang w:bidi="ar-LB"/>
        </w:rPr>
        <w:tab/>
      </w:r>
      <w:r w:rsidRPr="00D93939">
        <w:rPr>
          <w:rFonts w:cs="Arabic Transparent"/>
          <w:sz w:val="24"/>
          <w:szCs w:val="24"/>
          <w:rtl/>
        </w:rPr>
        <w:t>،</w:t>
      </w:r>
      <w:r w:rsidR="003A7D3F">
        <w:rPr>
          <w:rFonts w:cs="Arabic Transparent" w:hint="cs"/>
          <w:sz w:val="24"/>
          <w:szCs w:val="24"/>
          <w:rtl/>
        </w:rPr>
        <w:t xml:space="preserve"> العودة</w:t>
      </w:r>
      <w:r w:rsidRPr="00D93939">
        <w:rPr>
          <w:rFonts w:cs="Arabic Transparent"/>
          <w:sz w:val="24"/>
          <w:szCs w:val="24"/>
          <w:rtl/>
        </w:rPr>
        <w:t xml:space="preserve"> الساعة:     </w:t>
      </w:r>
    </w:p>
    <w:p w14:paraId="14A59E21" w14:textId="77777777" w:rsidR="000352CD" w:rsidRDefault="00D93939" w:rsidP="00D93939">
      <w:pPr>
        <w:tabs>
          <w:tab w:val="left" w:pos="1725"/>
        </w:tabs>
        <w:rPr>
          <w:rFonts w:cs="Arabic Transparent" w:hint="cs"/>
          <w:sz w:val="24"/>
          <w:szCs w:val="24"/>
          <w:rtl/>
        </w:rPr>
      </w:pPr>
      <w:r>
        <w:rPr>
          <w:rFonts w:cs="Arabic Transparent"/>
          <w:sz w:val="24"/>
          <w:szCs w:val="24"/>
          <w:rtl/>
        </w:rPr>
        <w:tab/>
      </w:r>
    </w:p>
    <w:p w14:paraId="30B01235" w14:textId="77777777" w:rsidR="00D93939" w:rsidRPr="00D93939" w:rsidRDefault="00BA7F50" w:rsidP="000E0FE9">
      <w:pPr>
        <w:tabs>
          <w:tab w:val="right" w:pos="9639"/>
        </w:tabs>
        <w:rPr>
          <w:rFonts w:cs="Arabic Transparent" w:hint="cs"/>
          <w:b/>
          <w:bCs/>
          <w:sz w:val="24"/>
          <w:szCs w:val="24"/>
          <w:rtl/>
        </w:rPr>
      </w:pPr>
      <w:r>
        <w:rPr>
          <w:rFonts w:cs="Arabic Transparent" w:hint="cs"/>
          <w:b/>
          <w:bCs/>
          <w:sz w:val="24"/>
          <w:szCs w:val="24"/>
          <w:rtl/>
        </w:rPr>
        <w:t xml:space="preserve">ب- معلومات عامّة عن </w:t>
      </w:r>
      <w:r w:rsidR="00D93939" w:rsidRPr="00D93939">
        <w:rPr>
          <w:rFonts w:cs="Arabic Transparent" w:hint="cs"/>
          <w:b/>
          <w:bCs/>
          <w:sz w:val="24"/>
          <w:szCs w:val="24"/>
          <w:rtl/>
        </w:rPr>
        <w:t>المخيّم:</w:t>
      </w:r>
    </w:p>
    <w:p w14:paraId="6DB75A43" w14:textId="77777777" w:rsidR="00D93939" w:rsidRDefault="00D93939" w:rsidP="00FC3AAD">
      <w:pPr>
        <w:tabs>
          <w:tab w:val="left" w:leader="dot" w:pos="4111"/>
          <w:tab w:val="right" w:pos="8222"/>
        </w:tabs>
        <w:rPr>
          <w:rFonts w:cs="Arabic Transparent" w:hint="cs"/>
          <w:sz w:val="24"/>
          <w:szCs w:val="24"/>
          <w:rtl/>
          <w:lang w:bidi="ar-LB"/>
        </w:rPr>
      </w:pPr>
      <w:r>
        <w:rPr>
          <w:rFonts w:cs="Arabic Transparent" w:hint="cs"/>
          <w:sz w:val="24"/>
          <w:szCs w:val="24"/>
          <w:rtl/>
        </w:rPr>
        <w:t>شعار المخيّم:</w:t>
      </w:r>
      <w:r w:rsidR="00FC3AAD">
        <w:rPr>
          <w:rFonts w:cs="Arabic Transparent" w:hint="cs"/>
          <w:sz w:val="24"/>
          <w:szCs w:val="24"/>
          <w:rtl/>
          <w:lang w:bidi="ar-LB"/>
        </w:rPr>
        <w:tab/>
      </w:r>
      <w:r>
        <w:rPr>
          <w:rFonts w:cs="Arabic Transparent" w:hint="cs"/>
          <w:sz w:val="24"/>
          <w:szCs w:val="24"/>
          <w:rtl/>
        </w:rPr>
        <w:t xml:space="preserve"> هدف المخيّم</w:t>
      </w:r>
      <w:r w:rsidR="00FC3AAD">
        <w:rPr>
          <w:rFonts w:cs="Arabic Transparent" w:hint="cs"/>
          <w:sz w:val="24"/>
          <w:szCs w:val="24"/>
          <w:rtl/>
          <w:lang w:bidi="ar-LB"/>
        </w:rPr>
        <w:t>:</w:t>
      </w:r>
      <w:r w:rsidR="00FC3AAD">
        <w:rPr>
          <w:rFonts w:cs="Arabic Transparent" w:hint="cs"/>
          <w:sz w:val="24"/>
          <w:szCs w:val="24"/>
          <w:rtl/>
          <w:lang w:bidi="ar-LB"/>
        </w:rPr>
        <w:tab/>
      </w:r>
    </w:p>
    <w:p w14:paraId="2E0EA278" w14:textId="77777777" w:rsidR="003A7D3F" w:rsidRPr="00D93939" w:rsidRDefault="003A7D3F" w:rsidP="00FC3AAD">
      <w:pPr>
        <w:tabs>
          <w:tab w:val="right" w:leader="dot" w:pos="3828"/>
        </w:tabs>
        <w:rPr>
          <w:rFonts w:cs="Arabic Transparent" w:hint="cs"/>
          <w:sz w:val="24"/>
          <w:szCs w:val="24"/>
          <w:rtl/>
          <w:lang w:bidi="ar-LB"/>
        </w:rPr>
      </w:pPr>
      <w:r>
        <w:rPr>
          <w:rFonts w:cs="Arabic Transparent" w:hint="cs"/>
          <w:sz w:val="24"/>
          <w:szCs w:val="24"/>
          <w:rtl/>
        </w:rPr>
        <w:t>أغراض المخيّم</w:t>
      </w:r>
      <w:r w:rsidR="00FC3AAD">
        <w:rPr>
          <w:rFonts w:cs="Arabic Transparent" w:hint="cs"/>
          <w:sz w:val="24"/>
          <w:szCs w:val="24"/>
          <w:rtl/>
          <w:lang w:bidi="ar-LB"/>
        </w:rPr>
        <w:t>:</w:t>
      </w:r>
      <w:r w:rsidR="00FC3AAD">
        <w:rPr>
          <w:rFonts w:cs="Arabic Transparent" w:hint="cs"/>
          <w:sz w:val="24"/>
          <w:szCs w:val="24"/>
          <w:rtl/>
          <w:lang w:bidi="ar-LB"/>
        </w:rPr>
        <w:tab/>
      </w:r>
    </w:p>
    <w:p w14:paraId="027B9F41" w14:textId="77777777" w:rsidR="00D93939" w:rsidRDefault="00D93939" w:rsidP="000E0FE9">
      <w:pPr>
        <w:tabs>
          <w:tab w:val="right" w:pos="9639"/>
        </w:tabs>
        <w:rPr>
          <w:rFonts w:cs="Arabic Transparent" w:hint="cs"/>
          <w:b/>
          <w:bCs/>
          <w:sz w:val="24"/>
          <w:szCs w:val="24"/>
          <w:rtl/>
        </w:rPr>
      </w:pPr>
    </w:p>
    <w:p w14:paraId="5B9922EE" w14:textId="77777777" w:rsidR="000352CD" w:rsidRPr="00D93939" w:rsidRDefault="000352CD" w:rsidP="00914AC4">
      <w:pPr>
        <w:tabs>
          <w:tab w:val="right" w:pos="9639"/>
        </w:tabs>
        <w:rPr>
          <w:rFonts w:cs="Arabic Transparent" w:hint="cs"/>
          <w:b/>
          <w:bCs/>
          <w:sz w:val="24"/>
          <w:szCs w:val="24"/>
          <w:rtl/>
        </w:rPr>
      </w:pPr>
      <w:r w:rsidRPr="00D93939">
        <w:rPr>
          <w:rFonts w:cs="Arabic Transparent" w:hint="cs"/>
          <w:b/>
          <w:bCs/>
          <w:sz w:val="24"/>
          <w:szCs w:val="24"/>
          <w:rtl/>
        </w:rPr>
        <w:t>ج- قيادة المخيّم</w:t>
      </w:r>
      <w:r w:rsidR="00914AC4">
        <w:rPr>
          <w:rFonts w:cs="Arabic Transparent" w:hint="cs"/>
          <w:b/>
          <w:bCs/>
          <w:sz w:val="24"/>
          <w:szCs w:val="24"/>
          <w:rtl/>
        </w:rPr>
        <w:t xml:space="preserve"> (يجوز إضافة أسطر حسب الحاجة، ويجوز أن يرد نفس الاسم أكثر من مرّة، أو حتّى ترك أسطر بيضاء).</w:t>
      </w:r>
    </w:p>
    <w:tbl>
      <w:tblPr>
        <w:bidiVisual/>
        <w:tblW w:w="1002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5"/>
        <w:gridCol w:w="2070"/>
        <w:gridCol w:w="1980"/>
        <w:gridCol w:w="1800"/>
        <w:gridCol w:w="1800"/>
      </w:tblGrid>
      <w:tr w:rsidR="000352CD" w:rsidRPr="00914AC4" w14:paraId="55613167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double" w:sz="6" w:space="0" w:color="auto"/>
              <w:bottom w:val="nil"/>
            </w:tcBorders>
            <w:shd w:val="solid" w:color="auto" w:fill="auto"/>
          </w:tcPr>
          <w:p w14:paraId="1CDDE5A6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ind w:left="-142" w:right="-108"/>
              <w:jc w:val="center"/>
              <w:rPr>
                <w:rFonts w:cs="Arabic Transparent"/>
                <w:b/>
                <w:bCs/>
                <w:sz w:val="24"/>
                <w:szCs w:val="24"/>
                <w:rtl/>
              </w:rPr>
            </w:pPr>
            <w:r w:rsidRPr="00914AC4">
              <w:rPr>
                <w:rFonts w:cs="Arabic Transparent"/>
                <w:b/>
                <w:bCs/>
                <w:sz w:val="24"/>
                <w:szCs w:val="24"/>
                <w:rtl/>
              </w:rPr>
              <w:t>الرتبة الكشفية</w:t>
            </w:r>
          </w:p>
        </w:tc>
        <w:tc>
          <w:tcPr>
            <w:tcW w:w="2070" w:type="dxa"/>
            <w:tcBorders>
              <w:top w:val="double" w:sz="6" w:space="0" w:color="auto"/>
              <w:bottom w:val="single" w:sz="6" w:space="0" w:color="auto"/>
            </w:tcBorders>
            <w:shd w:val="solid" w:color="auto" w:fill="auto"/>
          </w:tcPr>
          <w:p w14:paraId="07BFCBFA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jc w:val="center"/>
              <w:rPr>
                <w:rFonts w:cs="Arabic Transparent"/>
                <w:b/>
                <w:bCs/>
                <w:sz w:val="24"/>
                <w:szCs w:val="24"/>
                <w:rtl/>
              </w:rPr>
            </w:pPr>
            <w:r w:rsidRPr="00914AC4">
              <w:rPr>
                <w:rFonts w:cs="Arabic Transparent"/>
                <w:b/>
                <w:bCs/>
                <w:sz w:val="24"/>
                <w:szCs w:val="24"/>
                <w:rtl/>
              </w:rPr>
              <w:t>الإسم والشهرة</w:t>
            </w:r>
          </w:p>
        </w:tc>
        <w:tc>
          <w:tcPr>
            <w:tcW w:w="1980" w:type="dxa"/>
            <w:tcBorders>
              <w:top w:val="double" w:sz="6" w:space="0" w:color="auto"/>
              <w:bottom w:val="single" w:sz="6" w:space="0" w:color="auto"/>
            </w:tcBorders>
            <w:shd w:val="solid" w:color="auto" w:fill="auto"/>
          </w:tcPr>
          <w:p w14:paraId="6400F1E9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b/>
                <w:bCs/>
                <w:sz w:val="24"/>
                <w:szCs w:val="24"/>
                <w:rtl/>
              </w:rPr>
              <w:t>هاتف خليوي</w:t>
            </w:r>
          </w:p>
        </w:tc>
        <w:tc>
          <w:tcPr>
            <w:tcW w:w="1800" w:type="dxa"/>
            <w:tcBorders>
              <w:top w:val="double" w:sz="6" w:space="0" w:color="auto"/>
              <w:bottom w:val="single" w:sz="6" w:space="0" w:color="auto"/>
            </w:tcBorders>
            <w:shd w:val="solid" w:color="auto" w:fill="auto"/>
          </w:tcPr>
          <w:p w14:paraId="134D6B69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b/>
                <w:bCs/>
                <w:sz w:val="24"/>
                <w:szCs w:val="24"/>
                <w:rtl/>
              </w:rPr>
              <w:t>الرتبة الكشفيّة</w:t>
            </w:r>
          </w:p>
        </w:tc>
        <w:tc>
          <w:tcPr>
            <w:tcW w:w="1800" w:type="dxa"/>
            <w:tcBorders>
              <w:top w:val="double" w:sz="6" w:space="0" w:color="auto"/>
              <w:bottom w:val="single" w:sz="6" w:space="0" w:color="auto"/>
            </w:tcBorders>
            <w:shd w:val="solid" w:color="auto" w:fill="auto"/>
          </w:tcPr>
          <w:p w14:paraId="1C1E66F9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b/>
                <w:bCs/>
                <w:sz w:val="24"/>
                <w:szCs w:val="24"/>
                <w:rtl/>
              </w:rPr>
              <w:t>ملاحظة</w:t>
            </w:r>
          </w:p>
        </w:tc>
      </w:tr>
      <w:tr w:rsidR="000352CD" w:rsidRPr="00914AC4" w14:paraId="15CE05AC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0CB1192F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/>
                <w:sz w:val="24"/>
                <w:szCs w:val="24"/>
                <w:rtl/>
              </w:rPr>
              <w:t xml:space="preserve">قائد </w:t>
            </w:r>
            <w:r w:rsidRPr="00914AC4">
              <w:rPr>
                <w:rFonts w:cs="Arabic Transparent" w:hint="cs"/>
                <w:sz w:val="24"/>
                <w:szCs w:val="24"/>
                <w:rtl/>
              </w:rPr>
              <w:t>المخيم</w:t>
            </w:r>
          </w:p>
        </w:tc>
        <w:tc>
          <w:tcPr>
            <w:tcW w:w="2070" w:type="dxa"/>
            <w:tcBorders>
              <w:top w:val="nil"/>
            </w:tcBorders>
          </w:tcPr>
          <w:p w14:paraId="011FCE9C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14:paraId="3C45E26E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600C72CC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589CE36F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30594D80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1BBC63FD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ind w:right="-108"/>
              <w:rPr>
                <w:rFonts w:cs="Arabic Transparent"/>
                <w:sz w:val="24"/>
                <w:szCs w:val="24"/>
                <w:rtl/>
              </w:rPr>
            </w:pPr>
            <w:r w:rsidRPr="00914AC4">
              <w:rPr>
                <w:rFonts w:cs="Arabic Transparent"/>
                <w:sz w:val="24"/>
                <w:szCs w:val="24"/>
                <w:rtl/>
              </w:rPr>
              <w:t>المرشد الروحي</w:t>
            </w:r>
          </w:p>
        </w:tc>
        <w:tc>
          <w:tcPr>
            <w:tcW w:w="2070" w:type="dxa"/>
          </w:tcPr>
          <w:p w14:paraId="2554A5D9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3B6B2D81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19BD8622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16CF78C8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094AC348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6CFEEDDB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أمين التجهيزات</w:t>
            </w:r>
          </w:p>
        </w:tc>
        <w:tc>
          <w:tcPr>
            <w:tcW w:w="2070" w:type="dxa"/>
          </w:tcPr>
          <w:p w14:paraId="0AF7D9E8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616F49C2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056D8553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55A07F91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3ACE7647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14326053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المسعف</w:t>
            </w:r>
          </w:p>
        </w:tc>
        <w:tc>
          <w:tcPr>
            <w:tcW w:w="2070" w:type="dxa"/>
          </w:tcPr>
          <w:p w14:paraId="6BA60859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5B9B2103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694E5278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7CBEB263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5E2AAB09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1D9C5471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مسؤول عن الطعام</w:t>
            </w:r>
          </w:p>
        </w:tc>
        <w:tc>
          <w:tcPr>
            <w:tcW w:w="2070" w:type="dxa"/>
          </w:tcPr>
          <w:p w14:paraId="116033F1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32B56391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73B9824C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2EC88889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06C93977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25F06C1C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مسؤول عن الصند</w:t>
            </w:r>
            <w:r w:rsidR="006023E1" w:rsidRPr="00914AC4">
              <w:rPr>
                <w:rFonts w:cs="Arabic Transparent" w:hint="cs"/>
                <w:sz w:val="24"/>
                <w:szCs w:val="24"/>
                <w:rtl/>
              </w:rPr>
              <w:t>و</w:t>
            </w:r>
            <w:r w:rsidRPr="00914AC4">
              <w:rPr>
                <w:rFonts w:cs="Arabic Transparent" w:hint="cs"/>
                <w:sz w:val="24"/>
                <w:szCs w:val="24"/>
                <w:rtl/>
              </w:rPr>
              <w:t>ق</w:t>
            </w:r>
          </w:p>
        </w:tc>
        <w:tc>
          <w:tcPr>
            <w:tcW w:w="2070" w:type="dxa"/>
          </w:tcPr>
          <w:p w14:paraId="137040F8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547938EB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49896C82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38148899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6F454EB1" w14:textId="77777777">
        <w:tblPrEx>
          <w:tblCellMar>
            <w:top w:w="0" w:type="dxa"/>
            <w:bottom w:w="0" w:type="dxa"/>
          </w:tblCellMar>
        </w:tblPrEx>
        <w:trPr>
          <w:trHeight w:hRule="exact" w:val="477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70AE4293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مسؤول عن برنامج الرحلة</w:t>
            </w:r>
          </w:p>
        </w:tc>
        <w:tc>
          <w:tcPr>
            <w:tcW w:w="2070" w:type="dxa"/>
          </w:tcPr>
          <w:p w14:paraId="683CF204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051D83F6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585C152F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5FA59B57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17FB66FB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50E8C054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القادة المشاركون:</w:t>
            </w:r>
          </w:p>
        </w:tc>
        <w:tc>
          <w:tcPr>
            <w:tcW w:w="2070" w:type="dxa"/>
          </w:tcPr>
          <w:p w14:paraId="0C27433D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594B4424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3781EFC5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0ED8387A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65301EDB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22AA69AD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1- .....................</w:t>
            </w:r>
          </w:p>
        </w:tc>
        <w:tc>
          <w:tcPr>
            <w:tcW w:w="2070" w:type="dxa"/>
          </w:tcPr>
          <w:p w14:paraId="7EA4D80D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1501727F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73922AB4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497D40EA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308D6B29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021CAD33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2- .....................</w:t>
            </w:r>
          </w:p>
        </w:tc>
        <w:tc>
          <w:tcPr>
            <w:tcW w:w="2070" w:type="dxa"/>
          </w:tcPr>
          <w:p w14:paraId="212D37C0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5EC07966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18FE14D3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6671A32A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2CBD35BC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3C54C2C3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3- .....................</w:t>
            </w:r>
          </w:p>
        </w:tc>
        <w:tc>
          <w:tcPr>
            <w:tcW w:w="2070" w:type="dxa"/>
          </w:tcPr>
          <w:p w14:paraId="1AC07587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646988D8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3FB3A747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6A251C57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337BB94F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71C337FF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4- .....................</w:t>
            </w:r>
          </w:p>
        </w:tc>
        <w:tc>
          <w:tcPr>
            <w:tcW w:w="2070" w:type="dxa"/>
          </w:tcPr>
          <w:p w14:paraId="69483582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1239B072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4A32AE53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155686BD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5C0ADA52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2C80CB77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5- .....................</w:t>
            </w:r>
          </w:p>
        </w:tc>
        <w:tc>
          <w:tcPr>
            <w:tcW w:w="2070" w:type="dxa"/>
          </w:tcPr>
          <w:p w14:paraId="640A5DCF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7CBDB645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150680BC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358575F4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498F13F6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27665CF9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6- .....................</w:t>
            </w:r>
          </w:p>
        </w:tc>
        <w:tc>
          <w:tcPr>
            <w:tcW w:w="2070" w:type="dxa"/>
          </w:tcPr>
          <w:p w14:paraId="1D09867D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11792E92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70FC639D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1D86704E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78AB4BA5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10FDA3FB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7- ....................</w:t>
            </w:r>
          </w:p>
        </w:tc>
        <w:tc>
          <w:tcPr>
            <w:tcW w:w="2070" w:type="dxa"/>
          </w:tcPr>
          <w:p w14:paraId="6D887EF7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287BBF12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2E5DDA66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6190521F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2B38B0E9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5E81F7B8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8- .....................</w:t>
            </w:r>
          </w:p>
        </w:tc>
        <w:tc>
          <w:tcPr>
            <w:tcW w:w="2070" w:type="dxa"/>
          </w:tcPr>
          <w:p w14:paraId="3B093492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6B32A000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10310D79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44DE9CF8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0352CD" w:rsidRPr="00914AC4" w14:paraId="0E8728AC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237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38E793D1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 w:hint="cs"/>
                <w:sz w:val="24"/>
                <w:szCs w:val="24"/>
                <w:rtl/>
              </w:rPr>
            </w:pPr>
            <w:r w:rsidRPr="00914AC4">
              <w:rPr>
                <w:rFonts w:cs="Arabic Transparent" w:hint="cs"/>
                <w:sz w:val="24"/>
                <w:szCs w:val="24"/>
                <w:rtl/>
              </w:rPr>
              <w:t>9-.....................</w:t>
            </w:r>
          </w:p>
        </w:tc>
        <w:tc>
          <w:tcPr>
            <w:tcW w:w="2070" w:type="dxa"/>
          </w:tcPr>
          <w:p w14:paraId="271E831B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980" w:type="dxa"/>
          </w:tcPr>
          <w:p w14:paraId="589875E7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6BF0099D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800" w:type="dxa"/>
          </w:tcPr>
          <w:p w14:paraId="72ADBF0C" w14:textId="77777777" w:rsidR="000352CD" w:rsidRPr="00914AC4" w:rsidRDefault="000352CD" w:rsidP="000352CD">
            <w:pPr>
              <w:tabs>
                <w:tab w:val="left" w:leader="dot" w:pos="9639"/>
              </w:tabs>
              <w:spacing w:line="16" w:lineRule="atLeast"/>
              <w:rPr>
                <w:rFonts w:cs="Arabic Transparent"/>
                <w:sz w:val="24"/>
                <w:szCs w:val="24"/>
                <w:rtl/>
              </w:rPr>
            </w:pPr>
          </w:p>
        </w:tc>
      </w:tr>
    </w:tbl>
    <w:p w14:paraId="723004F4" w14:textId="77777777" w:rsidR="000E0FE9" w:rsidRPr="00D93939" w:rsidRDefault="000E0FE9" w:rsidP="000E0FE9">
      <w:pPr>
        <w:tabs>
          <w:tab w:val="right" w:pos="9639"/>
        </w:tabs>
        <w:rPr>
          <w:rFonts w:cs="Arabic Transparent" w:hint="cs"/>
          <w:sz w:val="24"/>
          <w:szCs w:val="24"/>
          <w:lang w:bidi="ar-LB"/>
        </w:rPr>
      </w:pPr>
      <w:r w:rsidRPr="00D93939">
        <w:rPr>
          <w:rFonts w:cs="Arabic Transparent"/>
          <w:sz w:val="24"/>
          <w:szCs w:val="24"/>
          <w:rtl/>
        </w:rPr>
        <w:t xml:space="preserve">     </w:t>
      </w:r>
    </w:p>
    <w:p w14:paraId="373B06DE" w14:textId="77777777" w:rsidR="00D7023E" w:rsidRDefault="00D7023E" w:rsidP="000352CD">
      <w:pPr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6E8340CC" w14:textId="77777777" w:rsidR="00292C6F" w:rsidRPr="00D93939" w:rsidRDefault="000352CD" w:rsidP="00D750C7">
      <w:pPr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lastRenderedPageBreak/>
        <w:t xml:space="preserve">د- </w:t>
      </w:r>
      <w:r w:rsidR="00D750C7">
        <w:rPr>
          <w:rFonts w:cs="Arabic Transparent" w:hint="cs"/>
          <w:b/>
          <w:bCs/>
          <w:sz w:val="24"/>
          <w:szCs w:val="24"/>
          <w:rtl/>
          <w:lang w:bidi="ar-LB"/>
        </w:rPr>
        <w:t>موازنة المخيّم</w:t>
      </w:r>
      <w:r w:rsidR="00A13488"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(ل. ل.)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3"/>
        <w:gridCol w:w="2610"/>
        <w:gridCol w:w="2250"/>
        <w:gridCol w:w="2610"/>
      </w:tblGrid>
      <w:tr w:rsidR="00A13488" w14:paraId="770B4226" w14:textId="77777777">
        <w:tc>
          <w:tcPr>
            <w:tcW w:w="5043" w:type="dxa"/>
            <w:gridSpan w:val="2"/>
            <w:shd w:val="clear" w:color="auto" w:fill="auto"/>
          </w:tcPr>
          <w:p w14:paraId="3C59BD42" w14:textId="77777777" w:rsidR="00A13488" w:rsidRDefault="00A13488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المداخيل المتوقّعة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59BE5D39" w14:textId="77777777" w:rsidR="00A13488" w:rsidRDefault="00A13488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المصاريف المتوقّعة</w:t>
            </w:r>
          </w:p>
        </w:tc>
      </w:tr>
      <w:tr w:rsidR="00A13488" w14:paraId="12761F17" w14:textId="77777777">
        <w:tc>
          <w:tcPr>
            <w:tcW w:w="2433" w:type="dxa"/>
            <w:shd w:val="clear" w:color="auto" w:fill="auto"/>
          </w:tcPr>
          <w:p w14:paraId="05F5A1F8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اشتراكات</w:t>
            </w:r>
            <w:r w:rsidR="000352CD">
              <w:rPr>
                <w:rFonts w:cs="Arabic Transparent" w:hint="cs"/>
                <w:sz w:val="24"/>
                <w:szCs w:val="24"/>
                <w:rtl/>
                <w:lang w:bidi="ar-LB"/>
              </w:rPr>
              <w:t xml:space="preserve"> المشاركين</w:t>
            </w:r>
            <w:r w:rsidR="007B6776">
              <w:rPr>
                <w:rFonts w:cs="Arabic Transparent"/>
                <w:sz w:val="24"/>
                <w:szCs w:val="24"/>
                <w:lang w:bidi="ar-LB"/>
              </w:rPr>
              <w:t xml:space="preserve"> </w:t>
            </w:r>
          </w:p>
        </w:tc>
        <w:tc>
          <w:tcPr>
            <w:tcW w:w="2610" w:type="dxa"/>
            <w:shd w:val="clear" w:color="auto" w:fill="auto"/>
          </w:tcPr>
          <w:p w14:paraId="3B536BCE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0A5B86F8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النقليّات</w:t>
            </w:r>
          </w:p>
        </w:tc>
        <w:tc>
          <w:tcPr>
            <w:tcW w:w="2610" w:type="dxa"/>
            <w:shd w:val="clear" w:color="auto" w:fill="auto"/>
          </w:tcPr>
          <w:p w14:paraId="7455965B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A13488" w14:paraId="2D5C0E7C" w14:textId="77777777">
        <w:tc>
          <w:tcPr>
            <w:tcW w:w="2433" w:type="dxa"/>
            <w:shd w:val="clear" w:color="auto" w:fill="auto"/>
          </w:tcPr>
          <w:p w14:paraId="58937CE9" w14:textId="77777777" w:rsidR="00A13488" w:rsidRDefault="00A267FC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تبرّعات</w:t>
            </w:r>
          </w:p>
        </w:tc>
        <w:tc>
          <w:tcPr>
            <w:tcW w:w="2610" w:type="dxa"/>
            <w:shd w:val="clear" w:color="auto" w:fill="auto"/>
          </w:tcPr>
          <w:p w14:paraId="2D2BE265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0798F7D0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الطعام</w:t>
            </w:r>
          </w:p>
        </w:tc>
        <w:tc>
          <w:tcPr>
            <w:tcW w:w="2610" w:type="dxa"/>
            <w:shd w:val="clear" w:color="auto" w:fill="auto"/>
          </w:tcPr>
          <w:p w14:paraId="1267A61B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3A7D3F" w14:paraId="0C580C18" w14:textId="77777777">
        <w:tc>
          <w:tcPr>
            <w:tcW w:w="2433" w:type="dxa"/>
            <w:shd w:val="clear" w:color="auto" w:fill="auto"/>
          </w:tcPr>
          <w:p w14:paraId="3FA4791F" w14:textId="77777777" w:rsidR="003A7D3F" w:rsidRDefault="003A7D3F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23C77E71" w14:textId="77777777" w:rsidR="003A7D3F" w:rsidRDefault="003A7D3F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374A8945" w14:textId="77777777" w:rsidR="003A7D3F" w:rsidRDefault="003A7D3F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المياه</w:t>
            </w:r>
          </w:p>
        </w:tc>
        <w:tc>
          <w:tcPr>
            <w:tcW w:w="2610" w:type="dxa"/>
            <w:shd w:val="clear" w:color="auto" w:fill="auto"/>
          </w:tcPr>
          <w:p w14:paraId="4180FC33" w14:textId="77777777" w:rsidR="003A7D3F" w:rsidRDefault="003A7D3F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3A7D3F" w14:paraId="5D8EA460" w14:textId="77777777">
        <w:tc>
          <w:tcPr>
            <w:tcW w:w="2433" w:type="dxa"/>
            <w:shd w:val="clear" w:color="auto" w:fill="auto"/>
          </w:tcPr>
          <w:p w14:paraId="28D4A6D9" w14:textId="77777777" w:rsidR="003A7D3F" w:rsidRDefault="003A7D3F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01119A2B" w14:textId="77777777" w:rsidR="003A7D3F" w:rsidRDefault="003A7D3F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1B54141A" w14:textId="77777777" w:rsidR="003A7D3F" w:rsidRDefault="003A7D3F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إيجار الأرض</w:t>
            </w:r>
          </w:p>
        </w:tc>
        <w:tc>
          <w:tcPr>
            <w:tcW w:w="2610" w:type="dxa"/>
            <w:shd w:val="clear" w:color="auto" w:fill="auto"/>
          </w:tcPr>
          <w:p w14:paraId="0393F0EF" w14:textId="77777777" w:rsidR="003A7D3F" w:rsidRDefault="003A7D3F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3A7D3F" w14:paraId="05AEBA93" w14:textId="77777777">
        <w:tc>
          <w:tcPr>
            <w:tcW w:w="2433" w:type="dxa"/>
            <w:shd w:val="clear" w:color="auto" w:fill="auto"/>
          </w:tcPr>
          <w:p w14:paraId="4444EB20" w14:textId="77777777" w:rsidR="003A7D3F" w:rsidRDefault="003A7D3F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22FD1088" w14:textId="77777777" w:rsidR="003A7D3F" w:rsidRDefault="003A7D3F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616FE614" w14:textId="77777777" w:rsidR="003A7D3F" w:rsidRDefault="003A7D3F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مطبوعات</w:t>
            </w:r>
          </w:p>
        </w:tc>
        <w:tc>
          <w:tcPr>
            <w:tcW w:w="2610" w:type="dxa"/>
            <w:shd w:val="clear" w:color="auto" w:fill="auto"/>
          </w:tcPr>
          <w:p w14:paraId="1CDA81B5" w14:textId="77777777" w:rsidR="003A7D3F" w:rsidRDefault="003A7D3F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A13488" w14:paraId="33BA80B7" w14:textId="77777777">
        <w:tc>
          <w:tcPr>
            <w:tcW w:w="2433" w:type="dxa"/>
            <w:shd w:val="clear" w:color="auto" w:fill="auto"/>
          </w:tcPr>
          <w:p w14:paraId="1B384743" w14:textId="77777777" w:rsidR="00A13488" w:rsidRDefault="00A267FC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مختلف</w:t>
            </w:r>
          </w:p>
        </w:tc>
        <w:tc>
          <w:tcPr>
            <w:tcW w:w="2610" w:type="dxa"/>
            <w:shd w:val="clear" w:color="auto" w:fill="auto"/>
          </w:tcPr>
          <w:p w14:paraId="59128F1C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380900BC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التجهيزات الأخرى</w:t>
            </w:r>
          </w:p>
        </w:tc>
        <w:tc>
          <w:tcPr>
            <w:tcW w:w="2610" w:type="dxa"/>
            <w:shd w:val="clear" w:color="auto" w:fill="auto"/>
          </w:tcPr>
          <w:p w14:paraId="4C6E04C9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A13488" w14:paraId="74478EE1" w14:textId="77777777">
        <w:tc>
          <w:tcPr>
            <w:tcW w:w="2433" w:type="dxa"/>
            <w:shd w:val="clear" w:color="auto" w:fill="auto"/>
          </w:tcPr>
          <w:p w14:paraId="14E8C353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shd w:val="clear" w:color="auto" w:fill="auto"/>
          </w:tcPr>
          <w:p w14:paraId="409A0EA2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713041A1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LB"/>
              </w:rPr>
              <w:t>مختلف</w:t>
            </w:r>
          </w:p>
        </w:tc>
        <w:tc>
          <w:tcPr>
            <w:tcW w:w="2610" w:type="dxa"/>
            <w:shd w:val="clear" w:color="auto" w:fill="auto"/>
          </w:tcPr>
          <w:p w14:paraId="6352A317" w14:textId="77777777" w:rsidR="00A13488" w:rsidRDefault="00A13488" w:rsidP="00162897">
            <w:pPr>
              <w:rPr>
                <w:rFonts w:cs="Arabic Transparent" w:hint="cs"/>
                <w:sz w:val="24"/>
                <w:szCs w:val="24"/>
                <w:rtl/>
                <w:lang w:bidi="ar-LB"/>
              </w:rPr>
            </w:pPr>
          </w:p>
        </w:tc>
      </w:tr>
      <w:tr w:rsidR="00A13488" w14:paraId="7917D1F0" w14:textId="77777777">
        <w:tc>
          <w:tcPr>
            <w:tcW w:w="2433" w:type="dxa"/>
            <w:shd w:val="clear" w:color="auto" w:fill="auto"/>
          </w:tcPr>
          <w:p w14:paraId="784152A8" w14:textId="77777777" w:rsidR="00A13488" w:rsidRDefault="00A13488" w:rsidP="00162897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 xml:space="preserve">مجموع </w:t>
            </w:r>
            <w:r w:rsidR="00656185"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المداخيل</w:t>
            </w:r>
          </w:p>
        </w:tc>
        <w:tc>
          <w:tcPr>
            <w:tcW w:w="2610" w:type="dxa"/>
            <w:shd w:val="clear" w:color="auto" w:fill="auto"/>
          </w:tcPr>
          <w:p w14:paraId="7D0D0039" w14:textId="77777777" w:rsidR="00A13488" w:rsidRDefault="00A13488" w:rsidP="00162897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</w:p>
        </w:tc>
        <w:tc>
          <w:tcPr>
            <w:tcW w:w="2250" w:type="dxa"/>
            <w:shd w:val="clear" w:color="auto" w:fill="auto"/>
          </w:tcPr>
          <w:p w14:paraId="76CE7B06" w14:textId="77777777" w:rsidR="00A13488" w:rsidRDefault="00A13488" w:rsidP="00162897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مجموع النفقات</w:t>
            </w:r>
          </w:p>
        </w:tc>
        <w:tc>
          <w:tcPr>
            <w:tcW w:w="2610" w:type="dxa"/>
            <w:shd w:val="clear" w:color="auto" w:fill="auto"/>
          </w:tcPr>
          <w:p w14:paraId="6A5279CE" w14:textId="77777777" w:rsidR="00A13488" w:rsidRDefault="00A13488" w:rsidP="00162897">
            <w:pP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</w:p>
        </w:tc>
      </w:tr>
      <w:tr w:rsidR="00A13488" w14:paraId="313729DC" w14:textId="77777777">
        <w:tc>
          <w:tcPr>
            <w:tcW w:w="5043" w:type="dxa"/>
            <w:gridSpan w:val="2"/>
            <w:shd w:val="clear" w:color="auto" w:fill="auto"/>
          </w:tcPr>
          <w:p w14:paraId="21DDD8EE" w14:textId="77777777" w:rsidR="00A13488" w:rsidRDefault="00A13488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العجز (-) أو الفائض (+)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56D7D5F0" w14:textId="77777777" w:rsidR="00A13488" w:rsidRDefault="00A13488">
            <w:pPr>
              <w:jc w:val="center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</w:p>
        </w:tc>
      </w:tr>
    </w:tbl>
    <w:p w14:paraId="2C4DB650" w14:textId="77777777" w:rsidR="002E6721" w:rsidRPr="00D93939" w:rsidRDefault="002E6721" w:rsidP="00162897">
      <w:pPr>
        <w:rPr>
          <w:rFonts w:cs="Arabic Transparent" w:hint="cs"/>
          <w:sz w:val="24"/>
          <w:szCs w:val="24"/>
          <w:rtl/>
          <w:lang w:bidi="ar-LB"/>
        </w:rPr>
      </w:pPr>
    </w:p>
    <w:p w14:paraId="3C57E94A" w14:textId="77777777" w:rsidR="00990CD7" w:rsidRPr="00D93939" w:rsidRDefault="005101AB" w:rsidP="00A267FC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 w:rsidRPr="00D93939">
        <w:rPr>
          <w:rFonts w:cs="Arabic Transparent"/>
          <w:b/>
          <w:bCs/>
          <w:sz w:val="24"/>
          <w:szCs w:val="24"/>
          <w:rtl/>
        </w:rPr>
        <w:t xml:space="preserve">إذا حصل أي عجز في </w:t>
      </w:r>
      <w:r w:rsidR="00A267FC">
        <w:rPr>
          <w:rFonts w:cs="Arabic Transparent" w:hint="cs"/>
          <w:b/>
          <w:bCs/>
          <w:sz w:val="24"/>
          <w:szCs w:val="24"/>
          <w:rtl/>
        </w:rPr>
        <w:t>الميزانيّة</w:t>
      </w:r>
      <w:r w:rsidRPr="00D93939">
        <w:rPr>
          <w:rFonts w:cs="Arabic Transparent"/>
          <w:b/>
          <w:bCs/>
          <w:sz w:val="24"/>
          <w:szCs w:val="24"/>
          <w:rtl/>
        </w:rPr>
        <w:t xml:space="preserve">، </w:t>
      </w:r>
      <w:r w:rsidR="00990CD7" w:rsidRPr="00D93939">
        <w:rPr>
          <w:rFonts w:cs="Arabic Transparent" w:hint="cs"/>
          <w:b/>
          <w:bCs/>
          <w:sz w:val="24"/>
          <w:szCs w:val="24"/>
          <w:rtl/>
        </w:rPr>
        <w:t>ما هو المصدر الرئيسي للتغطية؟............................................................</w:t>
      </w:r>
    </w:p>
    <w:p w14:paraId="139D87A3" w14:textId="77777777" w:rsidR="00990CD7" w:rsidRPr="00D93939" w:rsidRDefault="00990CD7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</w:p>
    <w:p w14:paraId="1D694432" w14:textId="77777777" w:rsidR="00B005B3" w:rsidRPr="00D93939" w:rsidRDefault="00BE2D1A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 w:rsidRPr="00D93939">
        <w:rPr>
          <w:rFonts w:cs="Arabic Transparent" w:hint="cs"/>
          <w:b/>
          <w:bCs/>
          <w:sz w:val="24"/>
          <w:szCs w:val="24"/>
          <w:rtl/>
        </w:rPr>
        <w:t>ه</w:t>
      </w:r>
      <w:r w:rsidR="00B005B3" w:rsidRPr="00D93939">
        <w:rPr>
          <w:rFonts w:cs="Arabic Transparent" w:hint="cs"/>
          <w:b/>
          <w:bCs/>
          <w:sz w:val="24"/>
          <w:szCs w:val="24"/>
          <w:rtl/>
        </w:rPr>
        <w:t>- الشهادات المطلوبة</w:t>
      </w:r>
      <w:r w:rsidR="008A38E5">
        <w:rPr>
          <w:rFonts w:cs="Arabic Transparent" w:hint="cs"/>
          <w:b/>
          <w:bCs/>
          <w:sz w:val="24"/>
          <w:szCs w:val="24"/>
          <w:rtl/>
        </w:rPr>
        <w:t xml:space="preserve"> (الجمعيّة: ك أو م؛ الفرع: جر أو كش أو جو أو زه أو مر أو من؛ تضاف أسطر حسب الطلب)</w:t>
      </w:r>
      <w:r w:rsidR="00B005B3" w:rsidRPr="00D93939">
        <w:rPr>
          <w:rFonts w:cs="Arabic Transparent" w:hint="cs"/>
          <w:b/>
          <w:bCs/>
          <w:sz w:val="24"/>
          <w:szCs w:val="24"/>
          <w:rtl/>
        </w:rPr>
        <w:t>:</w:t>
      </w:r>
    </w:p>
    <w:tbl>
      <w:tblPr>
        <w:bidiVisual/>
        <w:tblW w:w="9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7"/>
        <w:gridCol w:w="693"/>
        <w:gridCol w:w="883"/>
        <w:gridCol w:w="696"/>
        <w:gridCol w:w="6048"/>
      </w:tblGrid>
      <w:tr w:rsidR="008A38E5" w14:paraId="6354F8ED" w14:textId="77777777">
        <w:tc>
          <w:tcPr>
            <w:tcW w:w="1557" w:type="dxa"/>
            <w:shd w:val="clear" w:color="auto" w:fill="auto"/>
          </w:tcPr>
          <w:p w14:paraId="6A69ECAE" w14:textId="77777777" w:rsidR="008A38E5" w:rsidRDefault="008A38E5">
            <w:pPr>
              <w:tabs>
                <w:tab w:val="left" w:pos="1439"/>
              </w:tabs>
              <w:jc w:val="center"/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اسم الشهادة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shd w:val="clear" w:color="auto" w:fill="auto"/>
          </w:tcPr>
          <w:p w14:paraId="7CA9CA17" w14:textId="77777777" w:rsidR="008A38E5" w:rsidRDefault="008A38E5">
            <w:pPr>
              <w:tabs>
                <w:tab w:val="right" w:leader="dot" w:pos="10065"/>
              </w:tabs>
              <w:jc w:val="center"/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جمعيّة</w:t>
            </w:r>
          </w:p>
        </w:tc>
        <w:tc>
          <w:tcPr>
            <w:tcW w:w="883" w:type="dxa"/>
            <w:shd w:val="clear" w:color="auto" w:fill="auto"/>
          </w:tcPr>
          <w:p w14:paraId="18BAD05D" w14:textId="77777777" w:rsidR="008A38E5" w:rsidRDefault="008A38E5">
            <w:pPr>
              <w:tabs>
                <w:tab w:val="right" w:leader="dot" w:pos="10065"/>
              </w:tabs>
              <w:jc w:val="center"/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الفرع</w:t>
            </w:r>
          </w:p>
        </w:tc>
        <w:tc>
          <w:tcPr>
            <w:tcW w:w="696" w:type="dxa"/>
            <w:shd w:val="clear" w:color="auto" w:fill="auto"/>
          </w:tcPr>
          <w:p w14:paraId="51D84AF0" w14:textId="77777777" w:rsidR="008A38E5" w:rsidRDefault="008A38E5">
            <w:pPr>
              <w:tabs>
                <w:tab w:val="right" w:leader="dot" w:pos="10065"/>
              </w:tabs>
              <w:jc w:val="center"/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العدد</w:t>
            </w:r>
          </w:p>
        </w:tc>
        <w:tc>
          <w:tcPr>
            <w:tcW w:w="6048" w:type="dxa"/>
            <w:shd w:val="clear" w:color="auto" w:fill="auto"/>
          </w:tcPr>
          <w:p w14:paraId="71BFBA24" w14:textId="77777777" w:rsidR="008A38E5" w:rsidRDefault="008A38E5">
            <w:pPr>
              <w:tabs>
                <w:tab w:val="right" w:leader="dot" w:pos="10065"/>
              </w:tabs>
              <w:jc w:val="center"/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أسماء مستلمي الشهادات</w:t>
            </w:r>
          </w:p>
        </w:tc>
      </w:tr>
      <w:tr w:rsidR="008A38E5" w14:paraId="0AE6DE7A" w14:textId="77777777">
        <w:tc>
          <w:tcPr>
            <w:tcW w:w="1557" w:type="dxa"/>
            <w:shd w:val="clear" w:color="auto" w:fill="auto"/>
          </w:tcPr>
          <w:p w14:paraId="4DDE940F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  <w:lang w:bidi="ar-LB"/>
              </w:rPr>
              <w:t>تكريس سادوس</w:t>
            </w:r>
          </w:p>
        </w:tc>
        <w:tc>
          <w:tcPr>
            <w:tcW w:w="693" w:type="dxa"/>
            <w:tcBorders>
              <w:bottom w:val="single" w:sz="4" w:space="0" w:color="auto"/>
              <w:tr2bl w:val="nil"/>
            </w:tcBorders>
            <w:shd w:val="clear" w:color="auto" w:fill="auto"/>
          </w:tcPr>
          <w:p w14:paraId="6EE2D5DE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3" w:type="dxa"/>
            <w:shd w:val="clear" w:color="auto" w:fill="auto"/>
          </w:tcPr>
          <w:p w14:paraId="0F339E5C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6" w:type="dxa"/>
            <w:shd w:val="clear" w:color="auto" w:fill="auto"/>
          </w:tcPr>
          <w:p w14:paraId="4A4EFAE0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48" w:type="dxa"/>
            <w:shd w:val="clear" w:color="auto" w:fill="auto"/>
          </w:tcPr>
          <w:p w14:paraId="52FB39D7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</w:tr>
      <w:tr w:rsidR="008A38E5" w14:paraId="692EC660" w14:textId="77777777">
        <w:tc>
          <w:tcPr>
            <w:tcW w:w="1557" w:type="dxa"/>
            <w:shd w:val="clear" w:color="auto" w:fill="auto"/>
          </w:tcPr>
          <w:p w14:paraId="55F19AFA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تكريس عريف</w:t>
            </w:r>
          </w:p>
        </w:tc>
        <w:tc>
          <w:tcPr>
            <w:tcW w:w="693" w:type="dxa"/>
            <w:tcBorders>
              <w:tr2bl w:val="nil"/>
            </w:tcBorders>
            <w:shd w:val="clear" w:color="auto" w:fill="auto"/>
          </w:tcPr>
          <w:p w14:paraId="30D34C8D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3" w:type="dxa"/>
            <w:shd w:val="clear" w:color="auto" w:fill="auto"/>
          </w:tcPr>
          <w:p w14:paraId="352C8DFF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6" w:type="dxa"/>
            <w:shd w:val="clear" w:color="auto" w:fill="auto"/>
          </w:tcPr>
          <w:p w14:paraId="09504223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48" w:type="dxa"/>
            <w:shd w:val="clear" w:color="auto" w:fill="auto"/>
          </w:tcPr>
          <w:p w14:paraId="6705EBAA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</w:tr>
      <w:tr w:rsidR="008A38E5" w14:paraId="0561F1F8" w14:textId="77777777">
        <w:tc>
          <w:tcPr>
            <w:tcW w:w="1557" w:type="dxa"/>
            <w:shd w:val="clear" w:color="auto" w:fill="auto"/>
          </w:tcPr>
          <w:p w14:paraId="427D471D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تكريس رائد</w:t>
            </w:r>
          </w:p>
        </w:tc>
        <w:tc>
          <w:tcPr>
            <w:tcW w:w="693" w:type="dxa"/>
            <w:shd w:val="clear" w:color="auto" w:fill="auto"/>
          </w:tcPr>
          <w:p w14:paraId="5B1DEF23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</w:tcPr>
          <w:p w14:paraId="266BF61F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6" w:type="dxa"/>
            <w:shd w:val="clear" w:color="auto" w:fill="auto"/>
          </w:tcPr>
          <w:p w14:paraId="16CDC607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48" w:type="dxa"/>
            <w:shd w:val="clear" w:color="auto" w:fill="auto"/>
          </w:tcPr>
          <w:p w14:paraId="6F32A7F2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</w:tr>
      <w:tr w:rsidR="008A38E5" w14:paraId="74BC8AF3" w14:textId="77777777">
        <w:tc>
          <w:tcPr>
            <w:tcW w:w="1557" w:type="dxa"/>
            <w:shd w:val="clear" w:color="auto" w:fill="auto"/>
          </w:tcPr>
          <w:p w14:paraId="198C5EBC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لقب كشفي</w:t>
            </w:r>
          </w:p>
        </w:tc>
        <w:tc>
          <w:tcPr>
            <w:tcW w:w="693" w:type="dxa"/>
            <w:shd w:val="clear" w:color="auto" w:fill="auto"/>
          </w:tcPr>
          <w:p w14:paraId="391B0925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3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5D3AA8C8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6" w:type="dxa"/>
            <w:shd w:val="clear" w:color="auto" w:fill="auto"/>
          </w:tcPr>
          <w:p w14:paraId="2E69E06A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48" w:type="dxa"/>
            <w:shd w:val="clear" w:color="auto" w:fill="auto"/>
          </w:tcPr>
          <w:p w14:paraId="2ED32198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</w:tr>
      <w:tr w:rsidR="008A38E5" w14:paraId="063A82B4" w14:textId="77777777">
        <w:tc>
          <w:tcPr>
            <w:tcW w:w="1557" w:type="dxa"/>
            <w:shd w:val="clear" w:color="auto" w:fill="auto"/>
          </w:tcPr>
          <w:p w14:paraId="002B781A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درجة كشفيّة</w:t>
            </w:r>
          </w:p>
        </w:tc>
        <w:tc>
          <w:tcPr>
            <w:tcW w:w="693" w:type="dxa"/>
            <w:shd w:val="clear" w:color="auto" w:fill="auto"/>
          </w:tcPr>
          <w:p w14:paraId="1EAB3F9C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3" w:type="dxa"/>
            <w:shd w:val="clear" w:color="auto" w:fill="auto"/>
          </w:tcPr>
          <w:p w14:paraId="2AB40610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6" w:type="dxa"/>
            <w:tcBorders>
              <w:bottom w:val="single" w:sz="4" w:space="0" w:color="auto"/>
            </w:tcBorders>
            <w:shd w:val="clear" w:color="auto" w:fill="auto"/>
          </w:tcPr>
          <w:p w14:paraId="57595320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48" w:type="dxa"/>
            <w:tcBorders>
              <w:bottom w:val="single" w:sz="4" w:space="0" w:color="auto"/>
            </w:tcBorders>
            <w:shd w:val="clear" w:color="auto" w:fill="auto"/>
          </w:tcPr>
          <w:p w14:paraId="18D6DF20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</w:tr>
      <w:tr w:rsidR="008A38E5" w14:paraId="7966DE04" w14:textId="77777777">
        <w:tc>
          <w:tcPr>
            <w:tcW w:w="1557" w:type="dxa"/>
            <w:shd w:val="clear" w:color="auto" w:fill="auto"/>
          </w:tcPr>
          <w:p w14:paraId="0DB4F016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وسام كشفي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shd w:val="clear" w:color="auto" w:fill="auto"/>
          </w:tcPr>
          <w:p w14:paraId="716B3469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</w:tcPr>
          <w:p w14:paraId="38C697BB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6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14:paraId="35B7B6E1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4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63EF9653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</w:tr>
      <w:tr w:rsidR="008A38E5" w14:paraId="3571EDAB" w14:textId="77777777">
        <w:tc>
          <w:tcPr>
            <w:tcW w:w="1557" w:type="dxa"/>
            <w:shd w:val="clear" w:color="auto" w:fill="auto"/>
          </w:tcPr>
          <w:p w14:paraId="7A6046EC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انتساب</w:t>
            </w:r>
          </w:p>
        </w:tc>
        <w:tc>
          <w:tcPr>
            <w:tcW w:w="693" w:type="dxa"/>
            <w:tcBorders>
              <w:tl2br w:val="nil"/>
              <w:tr2bl w:val="nil"/>
            </w:tcBorders>
            <w:shd w:val="clear" w:color="auto" w:fill="auto"/>
          </w:tcPr>
          <w:p w14:paraId="5A8DB528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83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096BAF41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6" w:type="dxa"/>
            <w:tcBorders>
              <w:tl2br w:val="nil"/>
              <w:tr2bl w:val="nil"/>
            </w:tcBorders>
            <w:shd w:val="clear" w:color="auto" w:fill="auto"/>
          </w:tcPr>
          <w:p w14:paraId="032EFD6D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48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3CBCE38A" w14:textId="77777777" w:rsidR="008A38E5" w:rsidRDefault="008A38E5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</w:tr>
    </w:tbl>
    <w:p w14:paraId="6EB77D01" w14:textId="77777777" w:rsidR="00BE2D1A" w:rsidRPr="00D93939" w:rsidRDefault="00BE2D1A" w:rsidP="000352CD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</w:p>
    <w:p w14:paraId="10437EEF" w14:textId="77777777" w:rsidR="00990CD7" w:rsidRPr="00D93939" w:rsidRDefault="00B005B3" w:rsidP="000352CD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 w:rsidRPr="00D93939">
        <w:rPr>
          <w:rFonts w:cs="Arabic Transparent" w:hint="cs"/>
          <w:b/>
          <w:bCs/>
          <w:sz w:val="24"/>
          <w:szCs w:val="24"/>
          <w:rtl/>
        </w:rPr>
        <w:t>و</w:t>
      </w:r>
      <w:r w:rsidR="000352CD" w:rsidRPr="00D93939">
        <w:rPr>
          <w:rFonts w:cs="Arabic Transparent" w:hint="cs"/>
          <w:b/>
          <w:bCs/>
          <w:sz w:val="24"/>
          <w:szCs w:val="24"/>
          <w:rtl/>
        </w:rPr>
        <w:t xml:space="preserve">- </w:t>
      </w:r>
      <w:r w:rsidR="00990CD7" w:rsidRPr="00D93939">
        <w:rPr>
          <w:rFonts w:cs="Arabic Transparent" w:hint="cs"/>
          <w:b/>
          <w:bCs/>
          <w:sz w:val="24"/>
          <w:szCs w:val="24"/>
          <w:rtl/>
        </w:rPr>
        <w:t>متفرّقات:</w:t>
      </w:r>
    </w:p>
    <w:p w14:paraId="08695C23" w14:textId="77777777" w:rsidR="005101AB" w:rsidRPr="00D93939" w:rsidRDefault="00990CD7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</w:rPr>
        <w:t xml:space="preserve">هل لديكم ورقة تأمين؟ </w:t>
      </w:r>
      <w:bookmarkStart w:id="0" w:name="Check1"/>
      <w:r w:rsidRPr="00D93939">
        <w:rPr>
          <w:rFonts w:cs="Arabic Transparent"/>
          <w:b/>
          <w:bCs/>
          <w:sz w:val="24"/>
          <w:szCs w:val="24"/>
          <w:rtl/>
        </w:rPr>
        <w:fldChar w:fldCharType="begin">
          <w:ffData>
            <w:name w:val="Check1"/>
            <w:enabled/>
            <w:calcOnExit w:val="0"/>
            <w:checkBox>
              <w:size w:val="16"/>
              <w:default w:val="0"/>
            </w:checkBox>
          </w:ffData>
        </w:fldChar>
      </w:r>
      <w:r w:rsidRPr="00D93939">
        <w:rPr>
          <w:rFonts w:cs="Arabic Transparent"/>
          <w:b/>
          <w:bCs/>
          <w:sz w:val="24"/>
          <w:szCs w:val="24"/>
          <w:rtl/>
        </w:rPr>
        <w:instrText xml:space="preserve"> </w:instrText>
      </w:r>
      <w:r w:rsidRPr="00D93939">
        <w:rPr>
          <w:rFonts w:cs="Arabic Transparent"/>
          <w:b/>
          <w:bCs/>
          <w:sz w:val="24"/>
          <w:szCs w:val="24"/>
        </w:rPr>
        <w:instrText>FORMCHECKBOX</w:instrText>
      </w:r>
      <w:r w:rsidRPr="00D93939">
        <w:rPr>
          <w:rFonts w:cs="Arabic Transparent"/>
          <w:b/>
          <w:bCs/>
          <w:sz w:val="24"/>
          <w:szCs w:val="24"/>
          <w:rtl/>
        </w:rPr>
        <w:instrText xml:space="preserve"> </w:instrText>
      </w:r>
      <w:r w:rsidR="000E0FE9" w:rsidRPr="00D93939">
        <w:rPr>
          <w:rFonts w:cs="Arabic Transparent"/>
          <w:b/>
          <w:bCs/>
          <w:sz w:val="24"/>
          <w:szCs w:val="24"/>
        </w:rPr>
      </w:r>
      <w:r w:rsidRPr="00D93939">
        <w:rPr>
          <w:rFonts w:cs="Arabic Transparent"/>
          <w:b/>
          <w:bCs/>
          <w:sz w:val="24"/>
          <w:szCs w:val="24"/>
          <w:rtl/>
        </w:rPr>
        <w:fldChar w:fldCharType="end"/>
      </w:r>
      <w:bookmarkEnd w:id="0"/>
      <w:r w:rsidRPr="00D93939">
        <w:rPr>
          <w:rFonts w:cs="Arabic Transparent"/>
          <w:b/>
          <w:bCs/>
          <w:sz w:val="24"/>
          <w:szCs w:val="24"/>
        </w:rPr>
        <w:t xml:space="preserve">  </w:t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نعم                    </w:t>
      </w:r>
      <w:bookmarkStart w:id="1" w:name="Check2"/>
      <w:r w:rsidRPr="00D93939">
        <w:rPr>
          <w:rFonts w:cs="Arabic Transparent"/>
          <w:b/>
          <w:bCs/>
          <w:sz w:val="24"/>
          <w:szCs w:val="24"/>
          <w:rtl/>
          <w:lang w:bidi="ar-LB"/>
        </w:rPr>
        <w:fldChar w:fldCharType="begin">
          <w:ffData>
            <w:name w:val="Check2"/>
            <w:enabled/>
            <w:calcOnExit w:val="0"/>
            <w:checkBox>
              <w:size w:val="16"/>
              <w:default w:val="0"/>
            </w:checkBox>
          </w:ffData>
        </w:fldChar>
      </w:r>
      <w:r w:rsidRPr="00D93939"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 w:rsidRPr="00D93939">
        <w:rPr>
          <w:rFonts w:cs="Arabic Transparent"/>
          <w:b/>
          <w:bCs/>
          <w:sz w:val="24"/>
          <w:szCs w:val="24"/>
          <w:lang w:bidi="ar-LB"/>
        </w:rPr>
        <w:instrText>FORMCHECKBOX</w:instrText>
      </w:r>
      <w:r w:rsidRPr="00D93939"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 w:rsidR="000E0FE9" w:rsidRPr="00D93939">
        <w:rPr>
          <w:rFonts w:cs="Arabic Transparent"/>
          <w:b/>
          <w:bCs/>
          <w:sz w:val="24"/>
          <w:szCs w:val="24"/>
          <w:lang w:bidi="ar-LB"/>
        </w:rPr>
      </w:r>
      <w:r w:rsidRPr="00D93939">
        <w:rPr>
          <w:rFonts w:cs="Arabic Transparent"/>
          <w:b/>
          <w:bCs/>
          <w:sz w:val="24"/>
          <w:szCs w:val="24"/>
          <w:rtl/>
          <w:lang w:bidi="ar-LB"/>
        </w:rPr>
        <w:fldChar w:fldCharType="end"/>
      </w:r>
      <w:bookmarkEnd w:id="1"/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   كلا</w:t>
      </w:r>
    </w:p>
    <w:p w14:paraId="4D005EDD" w14:textId="77777777" w:rsidR="005101AB" w:rsidRPr="00D93939" w:rsidRDefault="00990CD7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 w:rsidRPr="00D93939">
        <w:rPr>
          <w:rFonts w:cs="Arabic Transparent" w:hint="cs"/>
          <w:b/>
          <w:bCs/>
          <w:sz w:val="24"/>
          <w:szCs w:val="24"/>
          <w:rtl/>
        </w:rPr>
        <w:t>ما هو العدد المتوقّع للأفراد المشاركي</w:t>
      </w:r>
      <w:r w:rsidR="00A43EF4" w:rsidRPr="00D93939">
        <w:rPr>
          <w:rFonts w:cs="Arabic Transparent" w:hint="cs"/>
          <w:b/>
          <w:bCs/>
          <w:sz w:val="24"/>
          <w:szCs w:val="24"/>
          <w:rtl/>
        </w:rPr>
        <w:t>ن (دون القادة)</w:t>
      </w:r>
      <w:r w:rsidRPr="00D93939">
        <w:rPr>
          <w:rFonts w:cs="Arabic Transparent" w:hint="cs"/>
          <w:b/>
          <w:bCs/>
          <w:sz w:val="24"/>
          <w:szCs w:val="24"/>
          <w:rtl/>
        </w:rPr>
        <w:t>؟ ................................................</w:t>
      </w:r>
    </w:p>
    <w:p w14:paraId="22442E50" w14:textId="77777777" w:rsidR="00990CD7" w:rsidRPr="00D93939" w:rsidRDefault="00990CD7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 w:rsidRPr="00D93939">
        <w:rPr>
          <w:rFonts w:cs="Arabic Transparent" w:hint="cs"/>
          <w:b/>
          <w:bCs/>
          <w:sz w:val="24"/>
          <w:szCs w:val="24"/>
          <w:rtl/>
        </w:rPr>
        <w:t>كم يبلغ اشتراك الفرد؟ ............................................................</w:t>
      </w:r>
    </w:p>
    <w:p w14:paraId="2CB1675D" w14:textId="77777777" w:rsidR="00A43EF4" w:rsidRPr="00D93939" w:rsidRDefault="00A43EF4" w:rsidP="00A43EF4">
      <w:pPr>
        <w:tabs>
          <w:tab w:val="right" w:leader="dot" w:pos="10065"/>
        </w:tabs>
        <w:outlineLvl w:val="0"/>
        <w:rPr>
          <w:rFonts w:cs="Arabic Transparent"/>
          <w:b/>
          <w:bCs/>
          <w:sz w:val="24"/>
          <w:szCs w:val="24"/>
        </w:rPr>
      </w:pPr>
    </w:p>
    <w:p w14:paraId="2CD72C62" w14:textId="77777777" w:rsidR="00BA7F50" w:rsidRPr="00BA2B0E" w:rsidRDefault="00BA7F50" w:rsidP="00BA7F50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 w:rsidRPr="00BA2B0E">
        <w:rPr>
          <w:rFonts w:cs="Arabic Transparent" w:hint="cs"/>
          <w:b/>
          <w:bCs/>
          <w:sz w:val="24"/>
          <w:szCs w:val="24"/>
          <w:rtl/>
        </w:rPr>
        <w:t xml:space="preserve">أرجو من حضراتكم تزويدنا بأوراق التأمين والشهادات المطلوبة وذلك قبل تاريخ بدء المخيّم، ونتعهّد </w:t>
      </w:r>
      <w:r>
        <w:rPr>
          <w:rFonts w:cs="Arabic Transparent" w:hint="cs"/>
          <w:b/>
          <w:bCs/>
          <w:sz w:val="24"/>
          <w:szCs w:val="24"/>
          <w:rtl/>
        </w:rPr>
        <w:t xml:space="preserve">بأن نرسل لكم تقريراً مفصّلاً عنه </w:t>
      </w:r>
      <w:r w:rsidRPr="00BA2B0E">
        <w:rPr>
          <w:rFonts w:cs="Arabic Transparent" w:hint="cs"/>
          <w:b/>
          <w:bCs/>
          <w:sz w:val="24"/>
          <w:szCs w:val="24"/>
          <w:rtl/>
        </w:rPr>
        <w:t xml:space="preserve">خلال ثلاثة أسابيع من تاريخ انتهائه، كما </w:t>
      </w:r>
      <w:r>
        <w:rPr>
          <w:rFonts w:cs="Arabic Transparent" w:hint="cs"/>
          <w:b/>
          <w:bCs/>
          <w:sz w:val="24"/>
          <w:szCs w:val="24"/>
          <w:rtl/>
        </w:rPr>
        <w:t>نتمنّى</w:t>
      </w:r>
      <w:r w:rsidRPr="00BA2B0E">
        <w:rPr>
          <w:rFonts w:cs="Arabic Transparent" w:hint="cs"/>
          <w:b/>
          <w:bCs/>
          <w:sz w:val="24"/>
          <w:szCs w:val="24"/>
          <w:rtl/>
        </w:rPr>
        <w:t xml:space="preserve"> تشريفكم بزيارتنا.</w:t>
      </w:r>
    </w:p>
    <w:p w14:paraId="55CE7E06" w14:textId="77777777" w:rsidR="00A43EF4" w:rsidRPr="00D93939" w:rsidRDefault="00A43EF4" w:rsidP="00A43EF4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</w:p>
    <w:p w14:paraId="6DC57E86" w14:textId="77777777" w:rsidR="00A43EF4" w:rsidRPr="00D93939" w:rsidRDefault="00A43EF4" w:rsidP="00A43EF4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 w:rsidRPr="00D93939">
        <w:rPr>
          <w:rFonts w:cs="Arabic Transparent" w:hint="cs"/>
          <w:b/>
          <w:bCs/>
          <w:sz w:val="24"/>
          <w:szCs w:val="24"/>
          <w:rtl/>
        </w:rPr>
        <w:t>وتفضّلوا بقبول الاحترام،</w:t>
      </w:r>
    </w:p>
    <w:p w14:paraId="4C93CC6C" w14:textId="77777777" w:rsidR="001C0DC6" w:rsidRPr="00D93939" w:rsidRDefault="001C0DC6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5D161AE2" w14:textId="77777777" w:rsidR="001C0DC6" w:rsidRPr="00D93939" w:rsidRDefault="001C0DC6" w:rsidP="003A7ADB">
      <w:pPr>
        <w:tabs>
          <w:tab w:val="left" w:pos="3330"/>
        </w:tabs>
        <w:jc w:val="center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>"...........................................................................  "</w:t>
      </w:r>
    </w:p>
    <w:p w14:paraId="34122D2A" w14:textId="77777777" w:rsidR="00A43EF4" w:rsidRPr="00D93939" w:rsidRDefault="00A43EF4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/>
          <w:b/>
          <w:bCs/>
          <w:sz w:val="24"/>
          <w:szCs w:val="24"/>
          <w:rtl/>
          <w:lang w:bidi="ar-LB"/>
        </w:rPr>
        <w:tab/>
      </w:r>
    </w:p>
    <w:p w14:paraId="385B6EAA" w14:textId="77777777" w:rsidR="00A43EF4" w:rsidRPr="00D93939" w:rsidRDefault="00A43EF4" w:rsidP="00A43EF4">
      <w:pPr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>أمين السر</w:t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  <w:t>قائد الفوج</w:t>
      </w:r>
    </w:p>
    <w:p w14:paraId="26B13166" w14:textId="77777777" w:rsidR="00990CD7" w:rsidRPr="00D93939" w:rsidRDefault="00990CD7" w:rsidP="00990CD7">
      <w:pPr>
        <w:tabs>
          <w:tab w:val="right" w:leader="dot" w:pos="10065"/>
        </w:tabs>
        <w:outlineLvl w:val="0"/>
        <w:rPr>
          <w:rFonts w:cs="Arabic Transparent"/>
          <w:b/>
          <w:bCs/>
          <w:sz w:val="24"/>
          <w:szCs w:val="24"/>
          <w:lang w:bidi="ar-LB"/>
        </w:rPr>
      </w:pPr>
    </w:p>
    <w:p w14:paraId="76C0CE06" w14:textId="77777777" w:rsidR="00A43EF4" w:rsidRPr="00D93939" w:rsidRDefault="00A43EF4" w:rsidP="00A43EF4">
      <w:pPr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5DACB051" w14:textId="77777777" w:rsidR="00A43EF4" w:rsidRPr="00D93939" w:rsidRDefault="00A43EF4" w:rsidP="00A43EF4">
      <w:pPr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>المرفقات:</w:t>
      </w:r>
    </w:p>
    <w:p w14:paraId="44F5023F" w14:textId="77777777" w:rsidR="00A43EF4" w:rsidRDefault="00A43EF4" w:rsidP="003A7D3F">
      <w:pPr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>1-</w:t>
      </w:r>
      <w:r w:rsidR="003A7D3F">
        <w:rPr>
          <w:rFonts w:cs="Arabic Transparent" w:hint="cs"/>
          <w:b/>
          <w:bCs/>
          <w:sz w:val="24"/>
          <w:szCs w:val="24"/>
          <w:rtl/>
          <w:lang w:bidi="ar-LB"/>
        </w:rPr>
        <w:t>ال</w:t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برنامج </w:t>
      </w:r>
      <w:r w:rsidR="003A7D3F">
        <w:rPr>
          <w:rFonts w:cs="Arabic Transparent" w:hint="cs"/>
          <w:b/>
          <w:bCs/>
          <w:sz w:val="24"/>
          <w:szCs w:val="24"/>
          <w:rtl/>
          <w:lang w:bidi="ar-LB"/>
        </w:rPr>
        <w:t>الوقتي</w:t>
      </w:r>
    </w:p>
    <w:p w14:paraId="0663F72B" w14:textId="77777777" w:rsidR="003A7D3F" w:rsidRPr="00D93939" w:rsidRDefault="003A7D3F" w:rsidP="0004360F">
      <w:pPr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2- </w:t>
      </w:r>
      <w:r w:rsidR="0004360F">
        <w:rPr>
          <w:rFonts w:cs="Arabic Transparent" w:hint="cs"/>
          <w:b/>
          <w:bCs/>
          <w:sz w:val="24"/>
          <w:szCs w:val="24"/>
          <w:rtl/>
          <w:lang w:bidi="ar-LB"/>
        </w:rPr>
        <w:t>ميزان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الفقرات</w:t>
      </w:r>
    </w:p>
    <w:p w14:paraId="440DDCA6" w14:textId="77777777" w:rsidR="007A2C5B" w:rsidRDefault="003A7D3F" w:rsidP="007A2C5B">
      <w:pPr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3</w:t>
      </w:r>
      <w:r w:rsidR="00A43EF4" w:rsidRPr="00D93939">
        <w:rPr>
          <w:rFonts w:cs="Arabic Transparent" w:hint="cs"/>
          <w:b/>
          <w:bCs/>
          <w:sz w:val="24"/>
          <w:szCs w:val="24"/>
          <w:rtl/>
          <w:lang w:bidi="ar-LB"/>
        </w:rPr>
        <w:t>- برنامج الطعام</w:t>
      </w:r>
    </w:p>
    <w:p w14:paraId="62D6B6B3" w14:textId="77777777" w:rsidR="003A7D3F" w:rsidRDefault="003A7D3F" w:rsidP="007A2C5B">
      <w:pPr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4- لائحة التجهيزات</w:t>
      </w:r>
    </w:p>
    <w:p w14:paraId="622BEE88" w14:textId="77777777" w:rsidR="003A7D3F" w:rsidRPr="00D93939" w:rsidRDefault="003A7D3F" w:rsidP="007A2C5B">
      <w:pPr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5- نموذج علم الأهل</w:t>
      </w:r>
    </w:p>
    <w:p w14:paraId="4A6ABAC3" w14:textId="77777777" w:rsidR="00A43EF4" w:rsidRPr="00D93939" w:rsidRDefault="00A43EF4" w:rsidP="0004360F">
      <w:pPr>
        <w:jc w:val="center"/>
        <w:rPr>
          <w:rFonts w:cs="Arabic Transparent" w:hint="cs"/>
          <w:b/>
          <w:bCs/>
          <w:sz w:val="40"/>
          <w:szCs w:val="40"/>
          <w:rtl/>
        </w:rPr>
      </w:pPr>
      <w:r w:rsidRPr="00D93939">
        <w:rPr>
          <w:rFonts w:cs="Arabic Transparent"/>
          <w:b/>
          <w:bCs/>
          <w:sz w:val="24"/>
          <w:szCs w:val="24"/>
        </w:rPr>
        <w:br w:type="page"/>
      </w:r>
      <w:r w:rsidR="0004360F">
        <w:rPr>
          <w:rFonts w:cs="Arabic Transparent" w:hint="cs"/>
          <w:b/>
          <w:bCs/>
          <w:sz w:val="40"/>
          <w:szCs w:val="40"/>
          <w:rtl/>
        </w:rPr>
        <w:lastRenderedPageBreak/>
        <w:t>البرنامج الوقتي للمخيّم</w:t>
      </w:r>
    </w:p>
    <w:p w14:paraId="7B8B9F22" w14:textId="77777777" w:rsidR="00A267FC" w:rsidRDefault="00A267FC" w:rsidP="003A7ADB">
      <w:pPr>
        <w:rPr>
          <w:rFonts w:cs="Arabic Transparent" w:hint="cs"/>
          <w:sz w:val="28"/>
          <w:szCs w:val="28"/>
          <w:rtl/>
        </w:rPr>
      </w:pPr>
    </w:p>
    <w:p w14:paraId="3664C274" w14:textId="77777777" w:rsidR="007A2C5B" w:rsidRPr="00D93939" w:rsidRDefault="007A2C5B" w:rsidP="007A2C5B">
      <w:pPr>
        <w:rPr>
          <w:rFonts w:cs="Arabic Transparent" w:hint="cs"/>
          <w:b/>
          <w:bCs/>
          <w:sz w:val="28"/>
          <w:szCs w:val="28"/>
          <w:rtl/>
        </w:rPr>
      </w:pPr>
    </w:p>
    <w:p w14:paraId="5284B395" w14:textId="77777777" w:rsidR="007A2C5B" w:rsidRDefault="007A2C5B" w:rsidP="007A2C5B">
      <w:pPr>
        <w:rPr>
          <w:rFonts w:cs="Arabic Transparent" w:hint="cs"/>
          <w:b/>
          <w:bCs/>
          <w:sz w:val="28"/>
          <w:szCs w:val="28"/>
          <w:rtl/>
        </w:rPr>
      </w:pPr>
      <w:r w:rsidRPr="00D93939">
        <w:rPr>
          <w:rFonts w:cs="Arabic Transparent" w:hint="cs"/>
          <w:b/>
          <w:bCs/>
          <w:sz w:val="28"/>
          <w:szCs w:val="28"/>
          <w:rtl/>
        </w:rPr>
        <w:t>الفرقة:....................</w:t>
      </w:r>
    </w:p>
    <w:p w14:paraId="47EA33FE" w14:textId="77777777" w:rsidR="00D44D7E" w:rsidRPr="00D93939" w:rsidRDefault="00D44D7E" w:rsidP="007A2C5B">
      <w:pPr>
        <w:rPr>
          <w:rFonts w:cs="Arabic Transparent" w:hint="cs"/>
          <w:b/>
          <w:bCs/>
          <w:sz w:val="28"/>
          <w:szCs w:val="28"/>
          <w:rtl/>
        </w:rPr>
      </w:pPr>
    </w:p>
    <w:p w14:paraId="7ED98171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6.00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الاستيقاظ</w:t>
      </w:r>
    </w:p>
    <w:p w14:paraId="7947DB03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6.15 – 6.45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الرياضة الصباحية</w:t>
      </w:r>
    </w:p>
    <w:p w14:paraId="54A9F1CF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6</w:t>
      </w:r>
      <w:r w:rsidR="00BE2D1A" w:rsidRPr="00D93939">
        <w:rPr>
          <w:rFonts w:cs="Arabic Transparent"/>
          <w:sz w:val="28"/>
          <w:szCs w:val="28"/>
        </w:rPr>
        <w:t>.45 – 7.15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تحضير للتفتيش الصباحي</w:t>
      </w:r>
    </w:p>
    <w:p w14:paraId="16AE6573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7.15 – 7.45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ترويقة</w:t>
      </w:r>
    </w:p>
    <w:p w14:paraId="3B7698B0" w14:textId="77777777" w:rsidR="00A43EF4" w:rsidRPr="00D93939" w:rsidRDefault="00BE2D1A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7.45 – 8.00</w:t>
      </w:r>
      <w:r w:rsidR="00A43EF4" w:rsidRPr="00D93939">
        <w:rPr>
          <w:rFonts w:cs="Arabic Transparent"/>
          <w:sz w:val="28"/>
          <w:szCs w:val="28"/>
        </w:rPr>
        <w:tab/>
      </w:r>
      <w:r w:rsidR="00A43EF4" w:rsidRPr="00D93939">
        <w:rPr>
          <w:rFonts w:cs="Arabic Transparent"/>
          <w:sz w:val="28"/>
          <w:szCs w:val="28"/>
        </w:rPr>
        <w:tab/>
        <w:t xml:space="preserve"> : </w:t>
      </w:r>
      <w:r w:rsidR="00A43EF4" w:rsidRPr="00D93939">
        <w:rPr>
          <w:rFonts w:cs="Arabic Transparent"/>
          <w:sz w:val="28"/>
          <w:szCs w:val="28"/>
          <w:rtl/>
        </w:rPr>
        <w:t>التفتيش الصباحي</w:t>
      </w:r>
    </w:p>
    <w:p w14:paraId="4FCC5C59" w14:textId="77777777" w:rsidR="00A43EF4" w:rsidRPr="00D93939" w:rsidRDefault="00BE2D1A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8.00 – 8.15</w:t>
      </w:r>
      <w:r w:rsidR="00A43EF4" w:rsidRPr="00D93939">
        <w:rPr>
          <w:rFonts w:cs="Arabic Transparent"/>
          <w:sz w:val="28"/>
          <w:szCs w:val="28"/>
        </w:rPr>
        <w:tab/>
      </w:r>
      <w:r w:rsidR="00A43EF4" w:rsidRPr="00D93939">
        <w:rPr>
          <w:rFonts w:cs="Arabic Transparent"/>
          <w:sz w:val="28"/>
          <w:szCs w:val="28"/>
        </w:rPr>
        <w:tab/>
        <w:t xml:space="preserve"> : </w:t>
      </w:r>
      <w:r w:rsidR="00A43EF4" w:rsidRPr="00D93939">
        <w:rPr>
          <w:rFonts w:cs="Arabic Transparent"/>
          <w:sz w:val="28"/>
          <w:szCs w:val="28"/>
          <w:rtl/>
        </w:rPr>
        <w:t>رفع العلم</w:t>
      </w:r>
    </w:p>
    <w:p w14:paraId="6DFF95F3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8.15 – 8.30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تبديل الملابس + تحضير للفترة الأولى</w:t>
      </w:r>
    </w:p>
    <w:p w14:paraId="01288065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8.30 – 10.00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فقرة أولى</w:t>
      </w:r>
      <w:r w:rsidRPr="00D93939">
        <w:rPr>
          <w:rFonts w:cs="Arabic Transparent"/>
          <w:sz w:val="28"/>
          <w:szCs w:val="28"/>
        </w:rPr>
        <w:t xml:space="preserve"> …………………………………………….</w:t>
      </w:r>
    </w:p>
    <w:p w14:paraId="09D25293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10.00 – 10.30</w:t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تعلم أغنية</w:t>
      </w:r>
    </w:p>
    <w:p w14:paraId="64B68780" w14:textId="77777777" w:rsidR="00A43EF4" w:rsidRPr="00D93939" w:rsidRDefault="00A43EF4" w:rsidP="00D46480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 xml:space="preserve"> –</w:t>
      </w:r>
      <w:r w:rsidR="00D46480">
        <w:rPr>
          <w:rFonts w:cs="Arabic Transparent"/>
          <w:sz w:val="28"/>
          <w:szCs w:val="28"/>
        </w:rPr>
        <w:t>10.45</w:t>
      </w:r>
      <w:r w:rsidR="00D46480">
        <w:rPr>
          <w:rFonts w:cs="Arabic Transparent" w:hint="cs"/>
          <w:sz w:val="28"/>
          <w:szCs w:val="28"/>
          <w:rtl/>
        </w:rPr>
        <w:t xml:space="preserve">10.30 </w:t>
      </w:r>
      <w:r w:rsidRPr="00D93939">
        <w:rPr>
          <w:rFonts w:cs="Arabic Transparent"/>
          <w:sz w:val="28"/>
          <w:szCs w:val="28"/>
        </w:rPr>
        <w:t xml:space="preserve"> </w:t>
      </w:r>
      <w:r w:rsidR="00D46480">
        <w:rPr>
          <w:rFonts w:cs="Arabic Transparent" w:hint="cs"/>
          <w:sz w:val="28"/>
          <w:szCs w:val="28"/>
          <w:rtl/>
        </w:rPr>
        <w:tab/>
      </w:r>
      <w:r w:rsidRPr="00D93939">
        <w:rPr>
          <w:rFonts w:cs="Arabic Transparent"/>
          <w:sz w:val="28"/>
          <w:szCs w:val="28"/>
        </w:rPr>
        <w:t xml:space="preserve">: </w:t>
      </w:r>
      <w:r w:rsidRPr="00D93939">
        <w:rPr>
          <w:rFonts w:cs="Arabic Transparent"/>
          <w:sz w:val="28"/>
          <w:szCs w:val="28"/>
          <w:rtl/>
        </w:rPr>
        <w:t>استراحة</w:t>
      </w:r>
    </w:p>
    <w:p w14:paraId="49792463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10.45 – 1.00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فقرة ثانية</w:t>
      </w:r>
      <w:r w:rsidRPr="00D93939">
        <w:rPr>
          <w:rFonts w:cs="Arabic Transparent"/>
          <w:sz w:val="28"/>
          <w:szCs w:val="28"/>
        </w:rPr>
        <w:t xml:space="preserve"> ……………………………………………..</w:t>
      </w:r>
    </w:p>
    <w:p w14:paraId="4775B4E5" w14:textId="77777777" w:rsidR="00A43EF4" w:rsidRPr="00D93939" w:rsidRDefault="00BE2D1A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1.00 – 1.30</w:t>
      </w:r>
      <w:r w:rsidR="00A43EF4" w:rsidRPr="00D93939">
        <w:rPr>
          <w:rFonts w:cs="Arabic Transparent"/>
          <w:sz w:val="28"/>
          <w:szCs w:val="28"/>
        </w:rPr>
        <w:tab/>
      </w:r>
      <w:r w:rsidR="00A43EF4" w:rsidRPr="00D93939">
        <w:rPr>
          <w:rFonts w:cs="Arabic Transparent"/>
          <w:sz w:val="28"/>
          <w:szCs w:val="28"/>
        </w:rPr>
        <w:tab/>
        <w:t xml:space="preserve"> : </w:t>
      </w:r>
      <w:r w:rsidR="00A43EF4" w:rsidRPr="00D93939">
        <w:rPr>
          <w:rFonts w:cs="Arabic Transparent"/>
          <w:sz w:val="28"/>
          <w:szCs w:val="28"/>
          <w:rtl/>
        </w:rPr>
        <w:t>الغذاء</w:t>
      </w:r>
    </w:p>
    <w:p w14:paraId="09A9813F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1.30 – 3.00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استراحة</w:t>
      </w:r>
    </w:p>
    <w:p w14:paraId="46D00F60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3.00 – 5.00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فقرة ثالثة</w:t>
      </w:r>
      <w:r w:rsidRPr="00D93939">
        <w:rPr>
          <w:rFonts w:cs="Arabic Transparent"/>
          <w:sz w:val="28"/>
          <w:szCs w:val="28"/>
        </w:rPr>
        <w:t xml:space="preserve"> …………………………………………….</w:t>
      </w:r>
    </w:p>
    <w:p w14:paraId="36EAA646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5.00 – 5.30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العصرونية</w:t>
      </w:r>
    </w:p>
    <w:p w14:paraId="62F9A172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5.30 – 6.30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لعبة</w:t>
      </w:r>
    </w:p>
    <w:p w14:paraId="1DB38056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6.30 – 8.00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فقرة رابعة</w:t>
      </w:r>
      <w:r w:rsidRPr="00D93939">
        <w:rPr>
          <w:rFonts w:cs="Arabic Transparent"/>
          <w:sz w:val="28"/>
          <w:szCs w:val="28"/>
        </w:rPr>
        <w:t xml:space="preserve"> …………………………………………..</w:t>
      </w:r>
    </w:p>
    <w:p w14:paraId="0A4F28A1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8.00 – 8.30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العشاء</w:t>
      </w:r>
    </w:p>
    <w:p w14:paraId="19D6639C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8.30 – 9.30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التحضير للسهرة</w:t>
      </w:r>
    </w:p>
    <w:p w14:paraId="50B81736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9.30 – 11.00</w:t>
      </w:r>
      <w:r w:rsidRPr="00D93939">
        <w:rPr>
          <w:rFonts w:cs="Arabic Transparent"/>
          <w:sz w:val="28"/>
          <w:szCs w:val="28"/>
        </w:rPr>
        <w:tab/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سهرة السمر</w:t>
      </w:r>
    </w:p>
    <w:p w14:paraId="415F4DA8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11.00 – 11.30</w:t>
      </w:r>
      <w:r w:rsidRPr="00D93939">
        <w:rPr>
          <w:rFonts w:cs="Arabic Transparent"/>
          <w:sz w:val="28"/>
          <w:szCs w:val="28"/>
        </w:rPr>
        <w:tab/>
        <w:t xml:space="preserve"> : </w:t>
      </w:r>
      <w:r w:rsidRPr="00D93939">
        <w:rPr>
          <w:rFonts w:cs="Arabic Transparent"/>
          <w:sz w:val="28"/>
          <w:szCs w:val="28"/>
          <w:rtl/>
        </w:rPr>
        <w:t>غسيل + التحضير للنوم</w:t>
      </w:r>
    </w:p>
    <w:p w14:paraId="0032F41C" w14:textId="77777777" w:rsidR="00A43EF4" w:rsidRPr="00D93939" w:rsidRDefault="00A43EF4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 xml:space="preserve"> :                      11.30</w:t>
      </w:r>
      <w:r w:rsidRPr="00D93939">
        <w:rPr>
          <w:rFonts w:cs="Arabic Transparent"/>
          <w:sz w:val="28"/>
          <w:szCs w:val="28"/>
          <w:rtl/>
        </w:rPr>
        <w:t>إطفاء الأنوار</w:t>
      </w:r>
    </w:p>
    <w:p w14:paraId="3DCB93FD" w14:textId="77777777" w:rsidR="00A43EF4" w:rsidRPr="00D93939" w:rsidRDefault="00BE2D1A" w:rsidP="00A43EF4">
      <w:pPr>
        <w:rPr>
          <w:rFonts w:cs="Arabic Transparent"/>
          <w:sz w:val="28"/>
          <w:szCs w:val="28"/>
        </w:rPr>
      </w:pPr>
      <w:r w:rsidRPr="00D93939">
        <w:rPr>
          <w:rFonts w:cs="Arabic Transparent"/>
          <w:sz w:val="28"/>
          <w:szCs w:val="28"/>
        </w:rPr>
        <w:t>12.00</w:t>
      </w:r>
      <w:r w:rsidR="00A43EF4" w:rsidRPr="00D93939">
        <w:rPr>
          <w:rFonts w:cs="Arabic Transparent"/>
          <w:sz w:val="28"/>
          <w:szCs w:val="28"/>
        </w:rPr>
        <w:tab/>
      </w:r>
      <w:r w:rsidR="00A43EF4" w:rsidRPr="00D93939">
        <w:rPr>
          <w:rFonts w:cs="Arabic Transparent"/>
          <w:sz w:val="28"/>
          <w:szCs w:val="28"/>
        </w:rPr>
        <w:tab/>
      </w:r>
      <w:r w:rsidR="00A43EF4" w:rsidRPr="00D93939">
        <w:rPr>
          <w:rFonts w:cs="Arabic Transparent"/>
          <w:sz w:val="28"/>
          <w:szCs w:val="28"/>
        </w:rPr>
        <w:tab/>
        <w:t xml:space="preserve"> : </w:t>
      </w:r>
      <w:r w:rsidR="00A43EF4" w:rsidRPr="00D93939">
        <w:rPr>
          <w:rFonts w:cs="Arabic Transparent"/>
          <w:sz w:val="28"/>
          <w:szCs w:val="28"/>
          <w:rtl/>
        </w:rPr>
        <w:t>بدء الحرس</w:t>
      </w:r>
    </w:p>
    <w:p w14:paraId="45F92522" w14:textId="77777777" w:rsidR="00914AC4" w:rsidRDefault="00914AC4" w:rsidP="00914AC4">
      <w:pPr>
        <w:rPr>
          <w:rFonts w:cs="Arabic Transparent" w:hint="cs"/>
          <w:sz w:val="28"/>
          <w:szCs w:val="28"/>
          <w:rtl/>
        </w:rPr>
      </w:pPr>
    </w:p>
    <w:p w14:paraId="02125183" w14:textId="77777777" w:rsidR="00914AC4" w:rsidRDefault="00D44D7E" w:rsidP="00914AC4">
      <w:pPr>
        <w:numPr>
          <w:ilvl w:val="0"/>
          <w:numId w:val="9"/>
        </w:numPr>
        <w:rPr>
          <w:rFonts w:cs="Arabic Transparent" w:hint="cs"/>
          <w:sz w:val="28"/>
          <w:szCs w:val="28"/>
        </w:rPr>
      </w:pPr>
      <w:r>
        <w:rPr>
          <w:rFonts w:cs="Arabic Transparent" w:hint="cs"/>
          <w:sz w:val="28"/>
          <w:szCs w:val="28"/>
          <w:rtl/>
        </w:rPr>
        <w:t>هذا البرنامج هو نموذج عن التوقيت الثابت للمخيّم. يمكن تعديله وفقاً لحاجة كلّ فرقة.</w:t>
      </w:r>
    </w:p>
    <w:p w14:paraId="13CDBEFF" w14:textId="77777777" w:rsidR="007A2C5B" w:rsidRPr="00914AC4" w:rsidRDefault="007A2C5B" w:rsidP="00D44D7E">
      <w:pPr>
        <w:ind w:left="360"/>
        <w:rPr>
          <w:rFonts w:cs="Arabic Transparent"/>
          <w:sz w:val="28"/>
          <w:szCs w:val="28"/>
          <w:rtl/>
        </w:rPr>
      </w:pPr>
    </w:p>
    <w:p w14:paraId="5724FD27" w14:textId="77777777" w:rsidR="00BE2D1A" w:rsidRDefault="00BE2D1A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</w:p>
    <w:p w14:paraId="41109AB5" w14:textId="77777777" w:rsidR="00D46480" w:rsidRDefault="00D46480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</w:p>
    <w:p w14:paraId="350BEDEB" w14:textId="77777777" w:rsidR="007A2C5B" w:rsidRPr="00D93939" w:rsidRDefault="00D44D7E" w:rsidP="00D44D7E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>
        <w:rPr>
          <w:rFonts w:cs="Arabic Transparent" w:hint="cs"/>
          <w:b/>
          <w:bCs/>
          <w:sz w:val="24"/>
          <w:szCs w:val="24"/>
          <w:rtl/>
        </w:rPr>
        <w:t xml:space="preserve">                                       </w:t>
      </w:r>
      <w:r w:rsidR="00BE2D1A" w:rsidRPr="00D93939">
        <w:rPr>
          <w:rFonts w:cs="Arabic Transparent" w:hint="cs"/>
          <w:b/>
          <w:bCs/>
          <w:sz w:val="24"/>
          <w:szCs w:val="24"/>
          <w:rtl/>
        </w:rPr>
        <w:t xml:space="preserve">                                     قائد </w:t>
      </w:r>
      <w:r>
        <w:rPr>
          <w:rFonts w:cs="Arabic Transparent" w:hint="cs"/>
          <w:b/>
          <w:bCs/>
          <w:sz w:val="24"/>
          <w:szCs w:val="24"/>
          <w:rtl/>
        </w:rPr>
        <w:t>المخيّم</w:t>
      </w:r>
      <w:r w:rsidR="007A2C5B" w:rsidRPr="00D93939">
        <w:rPr>
          <w:rFonts w:cs="Arabic Transparent"/>
          <w:b/>
          <w:bCs/>
          <w:sz w:val="24"/>
          <w:szCs w:val="24"/>
          <w:rtl/>
        </w:rPr>
        <w:br w:type="page"/>
      </w:r>
    </w:p>
    <w:p w14:paraId="25B313E2" w14:textId="77777777" w:rsidR="0004360F" w:rsidRDefault="0004360F" w:rsidP="007A2C5B">
      <w:pPr>
        <w:tabs>
          <w:tab w:val="right" w:leader="dot" w:pos="10065"/>
        </w:tabs>
        <w:jc w:val="center"/>
        <w:outlineLvl w:val="0"/>
        <w:rPr>
          <w:rFonts w:cs="Arabic Transparent" w:hint="cs"/>
          <w:b/>
          <w:bCs/>
          <w:sz w:val="40"/>
          <w:szCs w:val="40"/>
          <w:rtl/>
        </w:rPr>
      </w:pPr>
      <w:r>
        <w:rPr>
          <w:rFonts w:cs="Arabic Transparent" w:hint="cs"/>
          <w:b/>
          <w:bCs/>
          <w:sz w:val="40"/>
          <w:szCs w:val="40"/>
          <w:rtl/>
        </w:rPr>
        <w:lastRenderedPageBreak/>
        <w:t>ميزان الفقرات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4"/>
        <w:gridCol w:w="566"/>
        <w:gridCol w:w="639"/>
        <w:gridCol w:w="570"/>
        <w:gridCol w:w="523"/>
        <w:gridCol w:w="540"/>
        <w:gridCol w:w="566"/>
        <w:gridCol w:w="566"/>
        <w:gridCol w:w="1504"/>
        <w:gridCol w:w="566"/>
        <w:gridCol w:w="566"/>
        <w:gridCol w:w="566"/>
        <w:gridCol w:w="566"/>
        <w:gridCol w:w="566"/>
        <w:gridCol w:w="566"/>
      </w:tblGrid>
      <w:tr w:rsidR="00411858" w14:paraId="69EA893A" w14:textId="77777777">
        <w:tc>
          <w:tcPr>
            <w:tcW w:w="1714" w:type="dxa"/>
            <w:tcBorders>
              <w:tr2bl w:val="nil"/>
            </w:tcBorders>
            <w:shd w:val="clear" w:color="auto" w:fill="auto"/>
          </w:tcPr>
          <w:p w14:paraId="620E91D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3FD4BD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جر</w:t>
            </w:r>
          </w:p>
        </w:tc>
        <w:tc>
          <w:tcPr>
            <w:tcW w:w="639" w:type="dxa"/>
            <w:shd w:val="clear" w:color="auto" w:fill="auto"/>
          </w:tcPr>
          <w:p w14:paraId="0753E23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كش</w:t>
            </w:r>
          </w:p>
        </w:tc>
        <w:tc>
          <w:tcPr>
            <w:tcW w:w="570" w:type="dxa"/>
            <w:shd w:val="clear" w:color="auto" w:fill="auto"/>
          </w:tcPr>
          <w:p w14:paraId="381ACAD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جو</w:t>
            </w:r>
          </w:p>
        </w:tc>
        <w:tc>
          <w:tcPr>
            <w:tcW w:w="523" w:type="dxa"/>
            <w:shd w:val="clear" w:color="auto" w:fill="auto"/>
          </w:tcPr>
          <w:p w14:paraId="76E3CEE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زه</w:t>
            </w:r>
          </w:p>
        </w:tc>
        <w:tc>
          <w:tcPr>
            <w:tcW w:w="540" w:type="dxa"/>
            <w:shd w:val="clear" w:color="auto" w:fill="auto"/>
          </w:tcPr>
          <w:p w14:paraId="1C84597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مر</w:t>
            </w: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1C6A02D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من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FB408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26E6654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FC7915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جر</w:t>
            </w:r>
          </w:p>
        </w:tc>
        <w:tc>
          <w:tcPr>
            <w:tcW w:w="566" w:type="dxa"/>
            <w:shd w:val="clear" w:color="auto" w:fill="auto"/>
          </w:tcPr>
          <w:p w14:paraId="56203DF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كش</w:t>
            </w:r>
          </w:p>
        </w:tc>
        <w:tc>
          <w:tcPr>
            <w:tcW w:w="566" w:type="dxa"/>
            <w:shd w:val="clear" w:color="auto" w:fill="auto"/>
          </w:tcPr>
          <w:p w14:paraId="2DF68BA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جو</w:t>
            </w:r>
          </w:p>
        </w:tc>
        <w:tc>
          <w:tcPr>
            <w:tcW w:w="566" w:type="dxa"/>
            <w:shd w:val="clear" w:color="auto" w:fill="auto"/>
          </w:tcPr>
          <w:p w14:paraId="6657FB0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زه</w:t>
            </w:r>
          </w:p>
        </w:tc>
        <w:tc>
          <w:tcPr>
            <w:tcW w:w="566" w:type="dxa"/>
            <w:shd w:val="clear" w:color="auto" w:fill="auto"/>
          </w:tcPr>
          <w:p w14:paraId="58461D5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مر</w:t>
            </w:r>
          </w:p>
        </w:tc>
        <w:tc>
          <w:tcPr>
            <w:tcW w:w="566" w:type="dxa"/>
            <w:shd w:val="clear" w:color="auto" w:fill="auto"/>
          </w:tcPr>
          <w:p w14:paraId="14DFD49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من</w:t>
            </w:r>
          </w:p>
        </w:tc>
      </w:tr>
      <w:tr w:rsidR="00411858" w14:paraId="63B31519" w14:textId="77777777">
        <w:tc>
          <w:tcPr>
            <w:tcW w:w="1714" w:type="dxa"/>
            <w:shd w:val="clear" w:color="auto" w:fill="auto"/>
          </w:tcPr>
          <w:p w14:paraId="659F6C0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معرفة كشفيّة</w:t>
            </w:r>
          </w:p>
        </w:tc>
        <w:tc>
          <w:tcPr>
            <w:tcW w:w="566" w:type="dxa"/>
            <w:shd w:val="clear" w:color="auto" w:fill="auto"/>
          </w:tcPr>
          <w:p w14:paraId="2FFF5ED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E56CD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668C4F3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2FC6C65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77B4ED7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730809C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6D40F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7861F37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أعمال ريادة</w:t>
            </w:r>
          </w:p>
        </w:tc>
        <w:tc>
          <w:tcPr>
            <w:tcW w:w="566" w:type="dxa"/>
            <w:shd w:val="clear" w:color="auto" w:fill="auto"/>
          </w:tcPr>
          <w:p w14:paraId="60C5C46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E0C17F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0FFCD7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07B638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8A5ABC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6BAB4B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67D350E9" w14:textId="77777777">
        <w:tc>
          <w:tcPr>
            <w:tcW w:w="1714" w:type="dxa"/>
            <w:shd w:val="clear" w:color="auto" w:fill="auto"/>
          </w:tcPr>
          <w:p w14:paraId="683D4F0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30D100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2D235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19B1233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3BA186D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3EBEE25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3BFDDD3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1CC7B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0C25D86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2EB87A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0BF561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756EDC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CECA5F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DA7B0D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5375C0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411858" w14:paraId="54160304" w14:textId="77777777">
        <w:tc>
          <w:tcPr>
            <w:tcW w:w="1714" w:type="dxa"/>
            <w:shd w:val="clear" w:color="auto" w:fill="auto"/>
          </w:tcPr>
          <w:p w14:paraId="30D3F3F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E42B46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0FA84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23B8D73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052402E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5190808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2F9EC93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9A934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3A11097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AA62CF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4180C2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996D06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9C65EB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A2C045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5AE8AF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411858" w14:paraId="323DF931" w14:textId="77777777">
        <w:tc>
          <w:tcPr>
            <w:tcW w:w="1714" w:type="dxa"/>
            <w:shd w:val="clear" w:color="auto" w:fill="auto"/>
          </w:tcPr>
          <w:p w14:paraId="6B7E8FC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15E077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51B2D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3C4745D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154E16A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6FC6DEB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3B5A6C6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FE143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2C5A8FE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94F1F1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B6828C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5F0D3A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2F3749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0CCD26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CB04B1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411858" w14:paraId="51F94F73" w14:textId="77777777">
        <w:tc>
          <w:tcPr>
            <w:tcW w:w="1714" w:type="dxa"/>
            <w:shd w:val="clear" w:color="auto" w:fill="auto"/>
          </w:tcPr>
          <w:p w14:paraId="0E8D90F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7FFF89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F1ED3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1927123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0AF234F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08E622E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7FD4A19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493E1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63DF861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1271D3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4993F3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61B189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88A489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C10BC5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916925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411858" w14:paraId="77CE92B9" w14:textId="77777777">
        <w:tc>
          <w:tcPr>
            <w:tcW w:w="1714" w:type="dxa"/>
            <w:shd w:val="clear" w:color="auto" w:fill="auto"/>
          </w:tcPr>
          <w:p w14:paraId="6469D6E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B672E5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6AB80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29236D6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4F29592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004EA26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63B95D2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3868A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6414C19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B528FC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96360D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4863EB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D20D80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00BA35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986EA1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411858" w14:paraId="77A52786" w14:textId="77777777">
        <w:tc>
          <w:tcPr>
            <w:tcW w:w="1714" w:type="dxa"/>
            <w:shd w:val="clear" w:color="auto" w:fill="auto"/>
          </w:tcPr>
          <w:p w14:paraId="4ADFA96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172F1B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AEF74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20505E4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463E34E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5B7F84D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4617762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1CBEC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22CF1DB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EB3343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BE71A2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BE3A49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72DD47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43D18D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6EE1B9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411858" w14:paraId="1D160421" w14:textId="77777777">
        <w:tc>
          <w:tcPr>
            <w:tcW w:w="1714" w:type="dxa"/>
            <w:shd w:val="clear" w:color="auto" w:fill="auto"/>
          </w:tcPr>
          <w:p w14:paraId="15EA3E5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معرفة عامّة/دينيّة</w:t>
            </w:r>
          </w:p>
        </w:tc>
        <w:tc>
          <w:tcPr>
            <w:tcW w:w="566" w:type="dxa"/>
            <w:shd w:val="clear" w:color="auto" w:fill="auto"/>
          </w:tcPr>
          <w:p w14:paraId="566535A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C79F5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1C394A8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5CED59D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189D42F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641DA7E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BE79D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065621A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سهرة نار/سمر</w:t>
            </w:r>
          </w:p>
        </w:tc>
        <w:tc>
          <w:tcPr>
            <w:tcW w:w="566" w:type="dxa"/>
            <w:shd w:val="clear" w:color="auto" w:fill="auto"/>
          </w:tcPr>
          <w:p w14:paraId="3155BBA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10C505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0737B5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950837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0D1310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4535CA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0FEEEE26" w14:textId="77777777">
        <w:tc>
          <w:tcPr>
            <w:tcW w:w="1714" w:type="dxa"/>
            <w:shd w:val="clear" w:color="auto" w:fill="auto"/>
          </w:tcPr>
          <w:p w14:paraId="70A925D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41D069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91A65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56A7444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69F2339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0BB35BF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7ADAE5B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ABB46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68340D3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FEBA2E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DD4C93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738FCC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046536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4FA92F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BE449C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411858" w14:paraId="72F0A7A5" w14:textId="77777777">
        <w:tc>
          <w:tcPr>
            <w:tcW w:w="1714" w:type="dxa"/>
            <w:shd w:val="clear" w:color="auto" w:fill="auto"/>
          </w:tcPr>
          <w:p w14:paraId="5C32EAA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860705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C1ABF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1EEFFD9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77DFC31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5E4D6A7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5AFAD20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57BB6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37BDDB2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98D347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923B10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949FDB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696BEC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021B0B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784F67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411858" w14:paraId="335662D5" w14:textId="77777777">
        <w:tc>
          <w:tcPr>
            <w:tcW w:w="1714" w:type="dxa"/>
            <w:shd w:val="clear" w:color="auto" w:fill="auto"/>
          </w:tcPr>
          <w:p w14:paraId="155C526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1D26E8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E6BF2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3F3F348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76CEC2D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7516450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7262953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03A5C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65FB25F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EED80A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86D586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5E5BAF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941809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0F0422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C25DB2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411858" w14:paraId="3EF25F02" w14:textId="77777777">
        <w:tc>
          <w:tcPr>
            <w:tcW w:w="1714" w:type="dxa"/>
            <w:shd w:val="clear" w:color="auto" w:fill="auto"/>
          </w:tcPr>
          <w:p w14:paraId="141A472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F29028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52E0F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4D8C469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197D860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7F8C36B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411D4D0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20C0F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2F9778C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1015B3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C14F63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B358BE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0449EB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389BA1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5B57FB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411858" w14:paraId="29863CFF" w14:textId="77777777">
        <w:tc>
          <w:tcPr>
            <w:tcW w:w="1714" w:type="dxa"/>
            <w:shd w:val="clear" w:color="auto" w:fill="auto"/>
          </w:tcPr>
          <w:p w14:paraId="7333B86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23617B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39A31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0E31DB9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29C1A82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055C2BB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3C0605F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20941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52DD7C9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6015E9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D97518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11F6D2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DAA509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9E2CD9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CF68CD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411858" w14:paraId="1700F6AC" w14:textId="77777777">
        <w:tc>
          <w:tcPr>
            <w:tcW w:w="1714" w:type="dxa"/>
            <w:shd w:val="clear" w:color="auto" w:fill="auto"/>
          </w:tcPr>
          <w:p w14:paraId="1DDEC62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6646C8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A4773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217F7D9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3300B05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3C79C7D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26F4022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029E5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5180DD6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7BA66A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500CAE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A75605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3FD50E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814A3D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ADDB8A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411858" w14:paraId="1534B968" w14:textId="77777777">
        <w:tc>
          <w:tcPr>
            <w:tcW w:w="1714" w:type="dxa"/>
            <w:shd w:val="clear" w:color="auto" w:fill="auto"/>
          </w:tcPr>
          <w:p w14:paraId="1B03D37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أغاني وأناشيد</w:t>
            </w:r>
          </w:p>
        </w:tc>
        <w:tc>
          <w:tcPr>
            <w:tcW w:w="566" w:type="dxa"/>
            <w:shd w:val="clear" w:color="auto" w:fill="auto"/>
          </w:tcPr>
          <w:p w14:paraId="7CD451C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52E99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1FD7D75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366BFE5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6809271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422EB01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266EC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2174648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أشغال يدويّة</w:t>
            </w:r>
          </w:p>
        </w:tc>
        <w:tc>
          <w:tcPr>
            <w:tcW w:w="566" w:type="dxa"/>
            <w:shd w:val="clear" w:color="auto" w:fill="auto"/>
          </w:tcPr>
          <w:p w14:paraId="0941EE5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160F17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F1B6F9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A94D12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A28316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2FB7E9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168E28D9" w14:textId="77777777">
        <w:tc>
          <w:tcPr>
            <w:tcW w:w="1714" w:type="dxa"/>
            <w:shd w:val="clear" w:color="auto" w:fill="auto"/>
          </w:tcPr>
          <w:p w14:paraId="22B98DF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389207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B045B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4B700D7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24C19C3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3292F23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4A6270E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92611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33A30C3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1186C8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1093D8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A89675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44F2B0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C32C05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20A0C7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0C26CD67" w14:textId="77777777">
        <w:tc>
          <w:tcPr>
            <w:tcW w:w="1714" w:type="dxa"/>
            <w:shd w:val="clear" w:color="auto" w:fill="auto"/>
          </w:tcPr>
          <w:p w14:paraId="66C1D5F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53A22F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5D684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24773FB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0DD539D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48188A1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7076EC9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5F8BA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757DC9C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5B1D88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2CC0CE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917E8B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54866F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5A1DB9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D71A72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4E046F7A" w14:textId="77777777">
        <w:tc>
          <w:tcPr>
            <w:tcW w:w="1714" w:type="dxa"/>
            <w:shd w:val="clear" w:color="auto" w:fill="auto"/>
          </w:tcPr>
          <w:p w14:paraId="47A2A57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5B3614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A8F6A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260C490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405A66E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6729E80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4DB7656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B9185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4AE7ED9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E91A85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4F41B8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3D1B30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ECF213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B39070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5CE7FA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2428B57F" w14:textId="77777777">
        <w:tc>
          <w:tcPr>
            <w:tcW w:w="1714" w:type="dxa"/>
            <w:shd w:val="clear" w:color="auto" w:fill="auto"/>
          </w:tcPr>
          <w:p w14:paraId="1B35898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FEA546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B4515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1FA0C4A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75A4286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35AF086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16E2438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45E31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7125E10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536335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B5D652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8FE785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55C508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18AA64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F1A046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675EFC49" w14:textId="77777777">
        <w:tc>
          <w:tcPr>
            <w:tcW w:w="1714" w:type="dxa"/>
            <w:shd w:val="clear" w:color="auto" w:fill="auto"/>
          </w:tcPr>
          <w:p w14:paraId="48C7923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B403F7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CF6DA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62AE8D1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5D66802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404EE36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2D76F01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E4632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42BC20F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6486E4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3BA8FF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733286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0A2513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E1345C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46810F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12FC7F32" w14:textId="77777777">
        <w:tc>
          <w:tcPr>
            <w:tcW w:w="1714" w:type="dxa"/>
            <w:shd w:val="clear" w:color="auto" w:fill="auto"/>
          </w:tcPr>
          <w:p w14:paraId="42017DB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E3FF53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AE6FB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6D0045D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3E84808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7C43AE0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4B79485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D847B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3244B7E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14F48F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9AF333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14C14F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ECC9DE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AD332F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355F09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53DF38AE" w14:textId="77777777">
        <w:tc>
          <w:tcPr>
            <w:tcW w:w="1714" w:type="dxa"/>
            <w:shd w:val="clear" w:color="auto" w:fill="auto"/>
          </w:tcPr>
          <w:p w14:paraId="7BA8519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ألعاب/ألعاب كيم</w:t>
            </w:r>
          </w:p>
        </w:tc>
        <w:tc>
          <w:tcPr>
            <w:tcW w:w="566" w:type="dxa"/>
            <w:shd w:val="clear" w:color="auto" w:fill="auto"/>
          </w:tcPr>
          <w:p w14:paraId="034E0E8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91203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2E8D0A5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73D3675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1030D22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3BFB99C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485A0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78B3022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متفرّقات</w:t>
            </w:r>
          </w:p>
        </w:tc>
        <w:tc>
          <w:tcPr>
            <w:tcW w:w="566" w:type="dxa"/>
            <w:shd w:val="clear" w:color="auto" w:fill="auto"/>
          </w:tcPr>
          <w:p w14:paraId="066782A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C0C999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A6CE39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E62DD8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1D8A80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FB312A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348ECD5D" w14:textId="77777777">
        <w:tc>
          <w:tcPr>
            <w:tcW w:w="1714" w:type="dxa"/>
            <w:shd w:val="clear" w:color="auto" w:fill="auto"/>
          </w:tcPr>
          <w:p w14:paraId="358E44E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DF615A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A9894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07051C7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6A213A9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17D0E83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4469D63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4B80A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0A925E0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C2D2B1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BDA422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F28D29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C23F7C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AE61A2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885801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36D02158" w14:textId="77777777">
        <w:tc>
          <w:tcPr>
            <w:tcW w:w="1714" w:type="dxa"/>
            <w:shd w:val="clear" w:color="auto" w:fill="auto"/>
          </w:tcPr>
          <w:p w14:paraId="656943D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25BC3B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709AB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2BED8BF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531F893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7BE051A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67A88C5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1CD36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14E5E7B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2F60E4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48F5EC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B3340E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84E6EA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3F8037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CA9BD4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39AC4830" w14:textId="77777777">
        <w:tc>
          <w:tcPr>
            <w:tcW w:w="1714" w:type="dxa"/>
            <w:shd w:val="clear" w:color="auto" w:fill="auto"/>
          </w:tcPr>
          <w:p w14:paraId="699BF5C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F31823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5DD33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2F7CF79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68342DE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34D2F2E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1BBC7F6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7047D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5380F08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4973FD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978A65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492613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EA9A19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CA86FA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4CF243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7B613B5A" w14:textId="77777777">
        <w:tc>
          <w:tcPr>
            <w:tcW w:w="1714" w:type="dxa"/>
            <w:shd w:val="clear" w:color="auto" w:fill="auto"/>
          </w:tcPr>
          <w:p w14:paraId="215A31D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C375EE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415EB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4DDAC02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5C09C0A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7D309A8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4CA4773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7F75D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20D89DA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1252D1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A3FBD3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A4BF75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F5BF21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563F69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6F8A1B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38157678" w14:textId="77777777">
        <w:tc>
          <w:tcPr>
            <w:tcW w:w="1714" w:type="dxa"/>
            <w:shd w:val="clear" w:color="auto" w:fill="auto"/>
          </w:tcPr>
          <w:p w14:paraId="5C2EE34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DD2171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CD010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06AD7FC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490BB00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606D32B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583E9FF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8AD31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69D1F55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6BD394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44C627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16A561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77632B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C842EF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60B3C4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1C331235" w14:textId="77777777">
        <w:tc>
          <w:tcPr>
            <w:tcW w:w="1714" w:type="dxa"/>
            <w:shd w:val="clear" w:color="auto" w:fill="auto"/>
          </w:tcPr>
          <w:p w14:paraId="2A6EB64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453B61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7D19D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3C565C8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58294D3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4383EF1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3778942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D8A8F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3DD6A47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E6FF41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7F4238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C03873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E68653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600977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FBFCD4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46457F60" w14:textId="77777777">
        <w:tc>
          <w:tcPr>
            <w:tcW w:w="1714" w:type="dxa"/>
            <w:shd w:val="clear" w:color="auto" w:fill="auto"/>
          </w:tcPr>
          <w:p w14:paraId="6E4E46E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الألغاز والشيفرة</w:t>
            </w:r>
          </w:p>
        </w:tc>
        <w:tc>
          <w:tcPr>
            <w:tcW w:w="566" w:type="dxa"/>
            <w:shd w:val="clear" w:color="auto" w:fill="auto"/>
          </w:tcPr>
          <w:p w14:paraId="4C0403D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13E77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03A34E9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2B0BD87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007B471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1463D1C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7328D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60F1AC6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26F14A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A78177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C29376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43F37F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852FED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30808C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sz w:val="24"/>
                <w:szCs w:val="24"/>
                <w:rtl/>
              </w:rPr>
            </w:pPr>
          </w:p>
        </w:tc>
      </w:tr>
      <w:tr w:rsidR="00411858" w14:paraId="7177D592" w14:textId="77777777">
        <w:tc>
          <w:tcPr>
            <w:tcW w:w="1714" w:type="dxa"/>
            <w:shd w:val="clear" w:color="auto" w:fill="auto"/>
          </w:tcPr>
          <w:p w14:paraId="733471D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E0061D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B6E81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16F2E33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7F04AB6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713034C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6165B67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16F7E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0A30797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0B06DF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B77B59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A7E03F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F6A590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DE7532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E6CDD7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67DD0DDE" w14:textId="77777777">
        <w:tc>
          <w:tcPr>
            <w:tcW w:w="1714" w:type="dxa"/>
            <w:shd w:val="clear" w:color="auto" w:fill="auto"/>
          </w:tcPr>
          <w:p w14:paraId="1D49319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C00F2F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7661B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378ED3B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7D5BE1A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48ED826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5AB0EAF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3299A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403DCE5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E22F48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E0B5C4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4DFA79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32E4F7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2AB2D6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BF9592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6E16DF64" w14:textId="77777777">
        <w:tc>
          <w:tcPr>
            <w:tcW w:w="1714" w:type="dxa"/>
            <w:shd w:val="clear" w:color="auto" w:fill="auto"/>
          </w:tcPr>
          <w:p w14:paraId="2669F76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A4530FD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753C7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3B9C8F6C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0036E9F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55B995D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4BB7654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B43D4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7EA00F1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D6F723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77E97A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E8CC76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9CB475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67C84A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1F9254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40E40F42" w14:textId="77777777">
        <w:tc>
          <w:tcPr>
            <w:tcW w:w="1714" w:type="dxa"/>
            <w:shd w:val="clear" w:color="auto" w:fill="auto"/>
          </w:tcPr>
          <w:p w14:paraId="7E84E2A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AF9280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81169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1A4B8ED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5FB3C9F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0F57C5E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354EDE3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B0CF6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7310BAC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3DACF9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C59D50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D4D4D5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99D1BD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B41A5C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60809BC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66E3E585" w14:textId="77777777">
        <w:tc>
          <w:tcPr>
            <w:tcW w:w="1714" w:type="dxa"/>
            <w:shd w:val="clear" w:color="auto" w:fill="auto"/>
          </w:tcPr>
          <w:p w14:paraId="082A302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5585B4C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7474F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5FB7A5D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2362AE0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1BBA485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5475DB4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69993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1628BBB0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3B5127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4491928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FAE38B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9C2230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7C7F63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D3CF73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0DFAB055" w14:textId="77777777">
        <w:tc>
          <w:tcPr>
            <w:tcW w:w="1714" w:type="dxa"/>
            <w:shd w:val="clear" w:color="auto" w:fill="auto"/>
          </w:tcPr>
          <w:p w14:paraId="4FE90D8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AB9220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5B378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256E908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1DABA4B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5CDB159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5BD8072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97B0C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1B655F98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B10FE8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60105E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04CB46E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39B2B24F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76F4C1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23C66AC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  <w:tr w:rsidR="00411858" w14:paraId="60FE2C01" w14:textId="77777777">
        <w:tc>
          <w:tcPr>
            <w:tcW w:w="1714" w:type="dxa"/>
            <w:shd w:val="clear" w:color="auto" w:fill="auto"/>
          </w:tcPr>
          <w:p w14:paraId="654B5929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6A8612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A3ADD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0" w:type="dxa"/>
            <w:shd w:val="clear" w:color="auto" w:fill="auto"/>
          </w:tcPr>
          <w:p w14:paraId="265021E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23" w:type="dxa"/>
            <w:shd w:val="clear" w:color="auto" w:fill="auto"/>
          </w:tcPr>
          <w:p w14:paraId="6B31D291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" w:type="dxa"/>
            <w:shd w:val="clear" w:color="auto" w:fill="auto"/>
          </w:tcPr>
          <w:p w14:paraId="7167E63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right w:val="single" w:sz="4" w:space="0" w:color="auto"/>
            </w:tcBorders>
            <w:shd w:val="clear" w:color="auto" w:fill="auto"/>
          </w:tcPr>
          <w:p w14:paraId="39F85274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80111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04" w:type="dxa"/>
            <w:tcBorders>
              <w:left w:val="single" w:sz="4" w:space="0" w:color="auto"/>
            </w:tcBorders>
            <w:shd w:val="clear" w:color="auto" w:fill="auto"/>
          </w:tcPr>
          <w:p w14:paraId="7A1BACB6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2BDC5C5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558CF97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B20901A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7B44EA6B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1DE1F4D2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auto"/>
          </w:tcPr>
          <w:p w14:paraId="0079F023" w14:textId="77777777" w:rsidR="00411858" w:rsidRDefault="00411858">
            <w:pPr>
              <w:tabs>
                <w:tab w:val="right" w:leader="dot" w:pos="10065"/>
              </w:tabs>
              <w:outlineLvl w:val="0"/>
              <w:rPr>
                <w:rFonts w:cs="Arabic Transparent"/>
                <w:b/>
                <w:bCs/>
                <w:sz w:val="24"/>
                <w:szCs w:val="24"/>
                <w:rtl/>
              </w:rPr>
            </w:pPr>
          </w:p>
        </w:tc>
      </w:tr>
    </w:tbl>
    <w:p w14:paraId="11EB1289" w14:textId="77777777" w:rsidR="00411858" w:rsidRDefault="00411858" w:rsidP="0004360F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 w:rsidRPr="00411858">
        <w:rPr>
          <w:rFonts w:cs="Arabic Transparent" w:hint="cs"/>
          <w:b/>
          <w:bCs/>
          <w:sz w:val="24"/>
          <w:szCs w:val="24"/>
          <w:rtl/>
        </w:rPr>
        <w:t>إرشادات:</w:t>
      </w:r>
      <w:r>
        <w:rPr>
          <w:rFonts w:cs="Arabic Transparent" w:hint="cs"/>
          <w:b/>
          <w:bCs/>
          <w:sz w:val="24"/>
          <w:szCs w:val="24"/>
          <w:rtl/>
        </w:rPr>
        <w:t xml:space="preserve"> </w:t>
      </w:r>
    </w:p>
    <w:p w14:paraId="0232CD7E" w14:textId="77777777" w:rsidR="00411858" w:rsidRDefault="00411858" w:rsidP="00411858">
      <w:pPr>
        <w:numPr>
          <w:ilvl w:val="0"/>
          <w:numId w:val="8"/>
        </w:num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</w:rPr>
        <w:t xml:space="preserve">تملأ عناوين الفقرات في العامود الأول وتوضع إشارة </w:t>
      </w:r>
      <w:r>
        <w:rPr>
          <w:rFonts w:cs="Arabic Transparent"/>
          <w:b/>
          <w:bCs/>
          <w:sz w:val="24"/>
          <w:szCs w:val="24"/>
        </w:rPr>
        <w:t>X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في الخانة الموافقة حسب الفرع</w:t>
      </w:r>
    </w:p>
    <w:p w14:paraId="72020554" w14:textId="77777777" w:rsidR="00914AC4" w:rsidRDefault="00411858" w:rsidP="00914AC4">
      <w:pPr>
        <w:numPr>
          <w:ilvl w:val="0"/>
          <w:numId w:val="8"/>
        </w:num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يمكن </w:t>
      </w:r>
      <w:r w:rsidR="00D44D7E">
        <w:rPr>
          <w:rFonts w:cs="Arabic Transparent" w:hint="cs"/>
          <w:b/>
          <w:bCs/>
          <w:sz w:val="24"/>
          <w:szCs w:val="24"/>
          <w:rtl/>
          <w:lang w:bidi="ar-LB"/>
        </w:rPr>
        <w:t>زيادة عدد الأسطر قدر الحاجة، كما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يمكن استعمال أكثر من صفحة.</w:t>
      </w:r>
    </w:p>
    <w:p w14:paraId="52936E50" w14:textId="77777777" w:rsidR="00914AC4" w:rsidRDefault="00411858" w:rsidP="00914AC4">
      <w:pPr>
        <w:numPr>
          <w:ilvl w:val="0"/>
          <w:numId w:val="8"/>
        </w:num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إذا كان هنالك من فروع غير ملحوظة في السطر الاوّل، </w:t>
      </w:r>
      <w:r w:rsidR="00914AC4">
        <w:rPr>
          <w:rFonts w:cs="Arabic Transparent" w:hint="cs"/>
          <w:b/>
          <w:bCs/>
          <w:sz w:val="24"/>
          <w:szCs w:val="24"/>
          <w:rtl/>
          <w:lang w:bidi="ar-LB"/>
        </w:rPr>
        <w:t>تعتمد الفروع الأقرب لها (مثلاً: كشّاف متقدّم =&gt; كشافة)</w:t>
      </w:r>
      <w:r w:rsidR="0004360F" w:rsidRPr="00411858">
        <w:rPr>
          <w:rFonts w:cs="Arabic Transparent"/>
          <w:b/>
          <w:bCs/>
          <w:sz w:val="24"/>
          <w:szCs w:val="24"/>
          <w:rtl/>
        </w:rPr>
        <w:br w:type="page"/>
      </w:r>
    </w:p>
    <w:p w14:paraId="7CFBDB22" w14:textId="77777777" w:rsidR="007A2C5B" w:rsidRPr="00411858" w:rsidRDefault="007A2C5B" w:rsidP="00914AC4">
      <w:pPr>
        <w:tabs>
          <w:tab w:val="right" w:leader="dot" w:pos="10065"/>
        </w:tabs>
        <w:ind w:left="360"/>
        <w:jc w:val="center"/>
        <w:outlineLvl w:val="0"/>
        <w:rPr>
          <w:rFonts w:cs="Arabic Transparent"/>
          <w:b/>
          <w:bCs/>
          <w:sz w:val="24"/>
          <w:szCs w:val="24"/>
          <w:rtl/>
        </w:rPr>
      </w:pPr>
      <w:r w:rsidRPr="00914AC4">
        <w:rPr>
          <w:rFonts w:cs="Arabic Transparent" w:hint="cs"/>
          <w:b/>
          <w:bCs/>
          <w:sz w:val="40"/>
          <w:szCs w:val="40"/>
          <w:rtl/>
        </w:rPr>
        <w:t>برنامج</w:t>
      </w:r>
      <w:r w:rsidRPr="00411858">
        <w:rPr>
          <w:rFonts w:cs="Arabic Transparent" w:hint="cs"/>
          <w:b/>
          <w:bCs/>
          <w:sz w:val="24"/>
          <w:szCs w:val="24"/>
          <w:rtl/>
        </w:rPr>
        <w:t xml:space="preserve"> </w:t>
      </w:r>
      <w:r w:rsidRPr="00914AC4">
        <w:rPr>
          <w:rFonts w:cs="Arabic Transparent" w:hint="cs"/>
          <w:b/>
          <w:bCs/>
          <w:sz w:val="40"/>
          <w:szCs w:val="40"/>
          <w:rtl/>
        </w:rPr>
        <w:t>الطعام</w:t>
      </w:r>
    </w:p>
    <w:p w14:paraId="6512B304" w14:textId="77777777" w:rsidR="00BE2D1A" w:rsidRPr="00D93939" w:rsidRDefault="00BE2D1A" w:rsidP="00BE2D1A">
      <w:pPr>
        <w:rPr>
          <w:rFonts w:cs="Arabic Transparent" w:hint="cs"/>
          <w:sz w:val="24"/>
          <w:szCs w:val="24"/>
          <w:rtl/>
        </w:rPr>
      </w:pPr>
    </w:p>
    <w:p w14:paraId="196A9079" w14:textId="77777777" w:rsidR="007A2C5B" w:rsidRPr="00D93939" w:rsidRDefault="007A2C5B" w:rsidP="007A2C5B">
      <w:pPr>
        <w:rPr>
          <w:rFonts w:cs="Arabic Transparent"/>
          <w:sz w:val="24"/>
          <w:szCs w:val="24"/>
          <w:rtl/>
        </w:rPr>
      </w:pPr>
    </w:p>
    <w:p w14:paraId="28353AA4" w14:textId="77777777" w:rsidR="007A2C5B" w:rsidRPr="00D93939" w:rsidRDefault="00BE2D1A" w:rsidP="00BE2D1A">
      <w:pPr>
        <w:tabs>
          <w:tab w:val="left" w:pos="1965"/>
        </w:tabs>
        <w:rPr>
          <w:rFonts w:cs="Arabic Transparent" w:hint="cs"/>
          <w:b/>
          <w:bCs/>
          <w:sz w:val="28"/>
          <w:szCs w:val="28"/>
          <w:rtl/>
        </w:rPr>
      </w:pPr>
      <w:r w:rsidRPr="00D93939">
        <w:rPr>
          <w:rFonts w:cs="Arabic Transparent" w:hint="cs"/>
          <w:b/>
          <w:bCs/>
          <w:sz w:val="28"/>
          <w:szCs w:val="28"/>
          <w:rtl/>
        </w:rPr>
        <w:t>الفرق المعنيّة: كافّة الفرق</w:t>
      </w:r>
      <w:r w:rsidRPr="00D93939">
        <w:rPr>
          <w:rFonts w:cs="Arabic Transparent"/>
          <w:b/>
          <w:bCs/>
          <w:sz w:val="28"/>
          <w:szCs w:val="28"/>
          <w:rtl/>
        </w:rPr>
        <w:tab/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3"/>
        <w:gridCol w:w="2592"/>
        <w:gridCol w:w="2592"/>
        <w:gridCol w:w="2160"/>
        <w:gridCol w:w="2160"/>
      </w:tblGrid>
      <w:tr w:rsidR="007A2C5B" w14:paraId="3E094BDF" w14:textId="77777777">
        <w:tc>
          <w:tcPr>
            <w:tcW w:w="1083" w:type="dxa"/>
            <w:shd w:val="clear" w:color="auto" w:fill="auto"/>
          </w:tcPr>
          <w:p w14:paraId="1D176066" w14:textId="77777777" w:rsidR="007A2C5B" w:rsidRDefault="007A2C5B">
            <w:pPr>
              <w:tabs>
                <w:tab w:val="left" w:pos="2220"/>
              </w:tabs>
              <w:jc w:val="center"/>
              <w:rPr>
                <w:rFonts w:cs="Arabic Transparent" w:hint="cs"/>
                <w:b/>
                <w:bCs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>التاريخ</w:t>
            </w:r>
          </w:p>
        </w:tc>
        <w:tc>
          <w:tcPr>
            <w:tcW w:w="2592" w:type="dxa"/>
            <w:shd w:val="clear" w:color="auto" w:fill="auto"/>
          </w:tcPr>
          <w:p w14:paraId="24D9F316" w14:textId="77777777" w:rsidR="007A2C5B" w:rsidRDefault="007A2C5B">
            <w:pPr>
              <w:tabs>
                <w:tab w:val="left" w:pos="2220"/>
              </w:tabs>
              <w:jc w:val="center"/>
              <w:rPr>
                <w:rFonts w:cs="Arabic Transparent" w:hint="cs"/>
                <w:b/>
                <w:bCs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>ترويقة</w:t>
            </w:r>
          </w:p>
        </w:tc>
        <w:tc>
          <w:tcPr>
            <w:tcW w:w="2592" w:type="dxa"/>
            <w:shd w:val="clear" w:color="auto" w:fill="auto"/>
          </w:tcPr>
          <w:p w14:paraId="584F5826" w14:textId="77777777" w:rsidR="007A2C5B" w:rsidRDefault="007A2C5B">
            <w:pPr>
              <w:tabs>
                <w:tab w:val="left" w:pos="2220"/>
              </w:tabs>
              <w:jc w:val="center"/>
              <w:rPr>
                <w:rFonts w:cs="Arabic Transparent" w:hint="cs"/>
                <w:b/>
                <w:bCs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>غذاء</w:t>
            </w:r>
          </w:p>
        </w:tc>
        <w:tc>
          <w:tcPr>
            <w:tcW w:w="2160" w:type="dxa"/>
            <w:shd w:val="clear" w:color="auto" w:fill="auto"/>
          </w:tcPr>
          <w:p w14:paraId="76F59CBE" w14:textId="77777777" w:rsidR="007A2C5B" w:rsidRDefault="007A2C5B">
            <w:pPr>
              <w:tabs>
                <w:tab w:val="left" w:pos="2220"/>
              </w:tabs>
              <w:jc w:val="center"/>
              <w:rPr>
                <w:rFonts w:cs="Arabic Transparent" w:hint="cs"/>
                <w:b/>
                <w:bCs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>عصرونيّة</w:t>
            </w:r>
          </w:p>
        </w:tc>
        <w:tc>
          <w:tcPr>
            <w:tcW w:w="2160" w:type="dxa"/>
            <w:shd w:val="clear" w:color="auto" w:fill="auto"/>
          </w:tcPr>
          <w:p w14:paraId="478B174A" w14:textId="77777777" w:rsidR="007A2C5B" w:rsidRDefault="007A2C5B">
            <w:pPr>
              <w:tabs>
                <w:tab w:val="left" w:pos="2220"/>
              </w:tabs>
              <w:jc w:val="center"/>
              <w:rPr>
                <w:rFonts w:cs="Arabic Transparent" w:hint="cs"/>
                <w:b/>
                <w:bCs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>عشاء</w:t>
            </w:r>
          </w:p>
        </w:tc>
      </w:tr>
      <w:tr w:rsidR="007A2C5B" w14:paraId="018B1D7F" w14:textId="77777777">
        <w:tc>
          <w:tcPr>
            <w:tcW w:w="1083" w:type="dxa"/>
            <w:shd w:val="clear" w:color="auto" w:fill="auto"/>
          </w:tcPr>
          <w:p w14:paraId="05B089A0" w14:textId="77777777" w:rsidR="007A2C5B" w:rsidRDefault="007A2C5B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592" w:type="dxa"/>
            <w:shd w:val="clear" w:color="auto" w:fill="auto"/>
          </w:tcPr>
          <w:p w14:paraId="609C69E8" w14:textId="77777777" w:rsidR="007A2C5B" w:rsidRDefault="007A2C5B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592" w:type="dxa"/>
            <w:shd w:val="clear" w:color="auto" w:fill="auto"/>
          </w:tcPr>
          <w:p w14:paraId="6B97DE9E" w14:textId="77777777" w:rsidR="007A2C5B" w:rsidRDefault="007A2C5B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3C443E79" w14:textId="77777777" w:rsidR="007A2C5B" w:rsidRDefault="007A2C5B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211D712A" w14:textId="77777777" w:rsidR="007A2C5B" w:rsidRDefault="007A2C5B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7A2C5B" w14:paraId="1F6DC13D" w14:textId="77777777">
        <w:tc>
          <w:tcPr>
            <w:tcW w:w="1083" w:type="dxa"/>
            <w:shd w:val="clear" w:color="auto" w:fill="auto"/>
          </w:tcPr>
          <w:p w14:paraId="50F73E51" w14:textId="77777777" w:rsidR="007A2C5B" w:rsidRDefault="007A2C5B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592" w:type="dxa"/>
            <w:shd w:val="clear" w:color="auto" w:fill="auto"/>
          </w:tcPr>
          <w:p w14:paraId="381E9793" w14:textId="77777777" w:rsidR="007A2C5B" w:rsidRDefault="007A2C5B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592" w:type="dxa"/>
            <w:shd w:val="clear" w:color="auto" w:fill="auto"/>
          </w:tcPr>
          <w:p w14:paraId="08A9A1CC" w14:textId="77777777" w:rsidR="007A2C5B" w:rsidRDefault="007A2C5B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6EB0B5D8" w14:textId="77777777" w:rsidR="007A2C5B" w:rsidRDefault="007A2C5B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0C3D1C27" w14:textId="77777777" w:rsidR="007A2C5B" w:rsidRDefault="007A2C5B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BE2D1A" w14:paraId="51D91B47" w14:textId="77777777">
        <w:tc>
          <w:tcPr>
            <w:tcW w:w="1083" w:type="dxa"/>
            <w:shd w:val="clear" w:color="auto" w:fill="auto"/>
          </w:tcPr>
          <w:p w14:paraId="509AF60F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592" w:type="dxa"/>
            <w:shd w:val="clear" w:color="auto" w:fill="auto"/>
          </w:tcPr>
          <w:p w14:paraId="63DE806D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592" w:type="dxa"/>
            <w:shd w:val="clear" w:color="auto" w:fill="auto"/>
          </w:tcPr>
          <w:p w14:paraId="69F1D3C6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7D564EA2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731398C8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BE2D1A" w14:paraId="2515A428" w14:textId="77777777">
        <w:tc>
          <w:tcPr>
            <w:tcW w:w="1083" w:type="dxa"/>
            <w:shd w:val="clear" w:color="auto" w:fill="auto"/>
          </w:tcPr>
          <w:p w14:paraId="10F85EEB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592" w:type="dxa"/>
            <w:shd w:val="clear" w:color="auto" w:fill="auto"/>
          </w:tcPr>
          <w:p w14:paraId="235E14F8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592" w:type="dxa"/>
            <w:shd w:val="clear" w:color="auto" w:fill="auto"/>
          </w:tcPr>
          <w:p w14:paraId="6B573F63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0D27BC3E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486D52FE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BE2D1A" w14:paraId="34164E2E" w14:textId="77777777">
        <w:tc>
          <w:tcPr>
            <w:tcW w:w="1083" w:type="dxa"/>
            <w:shd w:val="clear" w:color="auto" w:fill="auto"/>
          </w:tcPr>
          <w:p w14:paraId="4A4749C1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592" w:type="dxa"/>
            <w:shd w:val="clear" w:color="auto" w:fill="auto"/>
          </w:tcPr>
          <w:p w14:paraId="2BE545EF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592" w:type="dxa"/>
            <w:shd w:val="clear" w:color="auto" w:fill="auto"/>
          </w:tcPr>
          <w:p w14:paraId="15B8ACFB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68D0D3C6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2160" w:type="dxa"/>
            <w:shd w:val="clear" w:color="auto" w:fill="auto"/>
          </w:tcPr>
          <w:p w14:paraId="2E5954C8" w14:textId="77777777" w:rsidR="00BE2D1A" w:rsidRDefault="00BE2D1A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</w:tbl>
    <w:p w14:paraId="56C2062A" w14:textId="77777777" w:rsidR="007A2C5B" w:rsidRPr="00D93939" w:rsidRDefault="007A2C5B" w:rsidP="007A2C5B">
      <w:pPr>
        <w:tabs>
          <w:tab w:val="left" w:pos="2220"/>
        </w:tabs>
        <w:rPr>
          <w:rFonts w:cs="Arabic Transparent" w:hint="cs"/>
          <w:sz w:val="24"/>
          <w:szCs w:val="24"/>
          <w:rtl/>
        </w:rPr>
      </w:pPr>
    </w:p>
    <w:p w14:paraId="6C734FB9" w14:textId="77777777" w:rsidR="00BE2D1A" w:rsidRPr="00D93939" w:rsidRDefault="00BE2D1A" w:rsidP="007A2C5B">
      <w:pPr>
        <w:tabs>
          <w:tab w:val="left" w:pos="2220"/>
        </w:tabs>
        <w:rPr>
          <w:rFonts w:cs="Arabic Transparent" w:hint="cs"/>
          <w:sz w:val="24"/>
          <w:szCs w:val="24"/>
          <w:rtl/>
        </w:rPr>
      </w:pPr>
    </w:p>
    <w:p w14:paraId="1EC65D93" w14:textId="77777777" w:rsidR="00BE2D1A" w:rsidRPr="00D93939" w:rsidRDefault="00914AC4" w:rsidP="00D44D7E">
      <w:pPr>
        <w:tabs>
          <w:tab w:val="left" w:pos="2220"/>
        </w:tabs>
        <w:rPr>
          <w:rFonts w:cs="Arabic Transparent" w:hint="cs"/>
          <w:sz w:val="24"/>
          <w:szCs w:val="24"/>
          <w:rtl/>
        </w:rPr>
      </w:pPr>
      <w:r w:rsidRPr="00D93939">
        <w:rPr>
          <w:rFonts w:cs="Arabic Transparent" w:hint="cs"/>
          <w:sz w:val="24"/>
          <w:szCs w:val="24"/>
          <w:rtl/>
        </w:rPr>
        <w:t>إذا كان برنامج الطعام مختلفاً حسب الفرق المشاركة،</w:t>
      </w:r>
      <w:r w:rsidR="00D44D7E">
        <w:rPr>
          <w:rFonts w:cs="Arabic Transparent" w:hint="cs"/>
          <w:sz w:val="24"/>
          <w:szCs w:val="24"/>
          <w:rtl/>
        </w:rPr>
        <w:t xml:space="preserve"> ت</w:t>
      </w:r>
      <w:r w:rsidRPr="00D93939">
        <w:rPr>
          <w:rFonts w:cs="Arabic Transparent" w:hint="cs"/>
          <w:sz w:val="24"/>
          <w:szCs w:val="24"/>
          <w:rtl/>
        </w:rPr>
        <w:t>ضاف جداول أخرى حسب ا</w:t>
      </w:r>
      <w:r>
        <w:rPr>
          <w:rFonts w:cs="Arabic Transparent" w:hint="cs"/>
          <w:sz w:val="24"/>
          <w:szCs w:val="24"/>
          <w:rtl/>
        </w:rPr>
        <w:t>لعدد وتحدّد أي فرقة لأيّ برنامج.</w:t>
      </w:r>
    </w:p>
    <w:p w14:paraId="3B00A380" w14:textId="77777777" w:rsidR="00BE2D1A" w:rsidRPr="00D93939" w:rsidRDefault="00BE2D1A" w:rsidP="007A2C5B">
      <w:pPr>
        <w:tabs>
          <w:tab w:val="left" w:pos="2220"/>
        </w:tabs>
        <w:rPr>
          <w:rFonts w:cs="Arabic Transparent" w:hint="cs"/>
          <w:sz w:val="24"/>
          <w:szCs w:val="24"/>
          <w:rtl/>
        </w:rPr>
      </w:pPr>
    </w:p>
    <w:p w14:paraId="228D29D6" w14:textId="77777777" w:rsidR="00BE2D1A" w:rsidRPr="00D93939" w:rsidRDefault="00BE2D1A" w:rsidP="007A2C5B">
      <w:pPr>
        <w:tabs>
          <w:tab w:val="left" w:pos="2220"/>
        </w:tabs>
        <w:rPr>
          <w:rFonts w:cs="Arabic Transparent" w:hint="cs"/>
          <w:sz w:val="24"/>
          <w:szCs w:val="24"/>
          <w:rtl/>
        </w:rPr>
      </w:pPr>
    </w:p>
    <w:p w14:paraId="1C8AC365" w14:textId="77777777" w:rsidR="00BE2D1A" w:rsidRPr="00D93939" w:rsidRDefault="00BE2D1A" w:rsidP="007A2C5B">
      <w:pPr>
        <w:tabs>
          <w:tab w:val="left" w:pos="2220"/>
        </w:tabs>
        <w:rPr>
          <w:rFonts w:cs="Arabic Transparent" w:hint="cs"/>
          <w:sz w:val="24"/>
          <w:szCs w:val="24"/>
          <w:rtl/>
        </w:rPr>
      </w:pPr>
    </w:p>
    <w:p w14:paraId="1276CC91" w14:textId="77777777" w:rsidR="00BE2D1A" w:rsidRPr="00D93939" w:rsidRDefault="00BE2D1A" w:rsidP="007A2C5B">
      <w:pPr>
        <w:tabs>
          <w:tab w:val="left" w:pos="2220"/>
        </w:tabs>
        <w:rPr>
          <w:rFonts w:cs="Arabic Transparent" w:hint="cs"/>
          <w:sz w:val="24"/>
          <w:szCs w:val="24"/>
          <w:rtl/>
        </w:rPr>
      </w:pPr>
    </w:p>
    <w:p w14:paraId="7292861A" w14:textId="77777777" w:rsidR="00BE2D1A" w:rsidRPr="00D93939" w:rsidRDefault="00BE2D1A" w:rsidP="007A2C5B">
      <w:pPr>
        <w:tabs>
          <w:tab w:val="left" w:pos="2220"/>
        </w:tabs>
        <w:rPr>
          <w:rFonts w:cs="Arabic Transparent" w:hint="cs"/>
          <w:sz w:val="24"/>
          <w:szCs w:val="24"/>
          <w:rtl/>
        </w:rPr>
      </w:pPr>
    </w:p>
    <w:p w14:paraId="7A2F92D2" w14:textId="77777777" w:rsidR="00BE2D1A" w:rsidRPr="00D93939" w:rsidRDefault="00BE2D1A" w:rsidP="007A2C5B">
      <w:pPr>
        <w:tabs>
          <w:tab w:val="left" w:pos="2220"/>
        </w:tabs>
        <w:rPr>
          <w:rFonts w:cs="Arabic Transparent" w:hint="cs"/>
          <w:sz w:val="24"/>
          <w:szCs w:val="24"/>
          <w:rtl/>
        </w:rPr>
      </w:pPr>
    </w:p>
    <w:p w14:paraId="0E207A67" w14:textId="77777777" w:rsidR="00BE2D1A" w:rsidRDefault="00BE2D1A" w:rsidP="007A2C5B">
      <w:pPr>
        <w:tabs>
          <w:tab w:val="left" w:pos="2220"/>
        </w:tabs>
        <w:rPr>
          <w:rFonts w:cs="Arabic Transparent" w:hint="cs"/>
          <w:b/>
          <w:bCs/>
          <w:sz w:val="24"/>
          <w:szCs w:val="24"/>
          <w:rtl/>
        </w:rPr>
      </w:pPr>
      <w:r w:rsidRPr="00D93939">
        <w:rPr>
          <w:rFonts w:cs="Arabic Transparent" w:hint="cs"/>
          <w:b/>
          <w:bCs/>
          <w:sz w:val="24"/>
          <w:szCs w:val="24"/>
          <w:rtl/>
        </w:rPr>
        <w:t xml:space="preserve">              </w:t>
      </w:r>
      <w:r w:rsidRPr="00D93939">
        <w:rPr>
          <w:rFonts w:cs="Arabic Transparent" w:hint="cs"/>
          <w:b/>
          <w:bCs/>
          <w:sz w:val="24"/>
          <w:szCs w:val="24"/>
          <w:rtl/>
        </w:rPr>
        <w:tab/>
        <w:t xml:space="preserve">    المسؤول عن الطعام          </w:t>
      </w:r>
      <w:r w:rsidRPr="00D93939">
        <w:rPr>
          <w:rFonts w:cs="Arabic Transparent" w:hint="cs"/>
          <w:b/>
          <w:bCs/>
          <w:sz w:val="24"/>
          <w:szCs w:val="24"/>
          <w:rtl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</w:rPr>
        <w:tab/>
        <w:t>قائد الفوج</w:t>
      </w:r>
    </w:p>
    <w:p w14:paraId="0F047B7E" w14:textId="77777777" w:rsidR="00914AC4" w:rsidRDefault="00914AC4" w:rsidP="00FE63AD">
      <w:pPr>
        <w:tabs>
          <w:tab w:val="left" w:pos="2220"/>
        </w:tabs>
        <w:jc w:val="center"/>
        <w:rPr>
          <w:rFonts w:cs="Arabic Transparent" w:hint="cs"/>
          <w:b/>
          <w:bCs/>
          <w:sz w:val="40"/>
          <w:szCs w:val="40"/>
          <w:rtl/>
        </w:rPr>
      </w:pPr>
      <w:r>
        <w:rPr>
          <w:rFonts w:cs="Arabic Transparent"/>
          <w:b/>
          <w:bCs/>
          <w:sz w:val="24"/>
          <w:szCs w:val="24"/>
          <w:rtl/>
        </w:rPr>
        <w:br w:type="page"/>
      </w:r>
      <w:r w:rsidR="00FE63AD">
        <w:rPr>
          <w:rFonts w:cs="Arabic Transparent" w:hint="cs"/>
          <w:b/>
          <w:bCs/>
          <w:sz w:val="40"/>
          <w:szCs w:val="40"/>
          <w:rtl/>
        </w:rPr>
        <w:t>لائحة التجهيزات</w:t>
      </w:r>
    </w:p>
    <w:p w14:paraId="3A023B7C" w14:textId="77777777" w:rsidR="00FE63AD" w:rsidRDefault="00FE63AD" w:rsidP="00FE63AD">
      <w:pPr>
        <w:tabs>
          <w:tab w:val="left" w:pos="2220"/>
        </w:tabs>
        <w:rPr>
          <w:rFonts w:cs="Arabic Transparent" w:hint="cs"/>
          <w:b/>
          <w:bCs/>
          <w:sz w:val="24"/>
          <w:szCs w:val="24"/>
          <w:rtl/>
        </w:rPr>
      </w:pPr>
    </w:p>
    <w:p w14:paraId="02B0CC0F" w14:textId="77777777" w:rsidR="00FE63AD" w:rsidRDefault="00FE63AD" w:rsidP="00FE63AD">
      <w:pPr>
        <w:tabs>
          <w:tab w:val="left" w:pos="2220"/>
        </w:tabs>
        <w:rPr>
          <w:rFonts w:cs="Arabic Transparent" w:hint="cs"/>
          <w:b/>
          <w:bCs/>
          <w:sz w:val="24"/>
          <w:szCs w:val="24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0"/>
        <w:gridCol w:w="731"/>
        <w:gridCol w:w="885"/>
      </w:tblGrid>
      <w:tr w:rsidR="00D44D7E" w14:paraId="4BCA0893" w14:textId="77777777">
        <w:tc>
          <w:tcPr>
            <w:tcW w:w="2020" w:type="dxa"/>
            <w:shd w:val="clear" w:color="auto" w:fill="auto"/>
          </w:tcPr>
          <w:p w14:paraId="5390FDEA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التجهيزات</w:t>
            </w:r>
          </w:p>
        </w:tc>
        <w:tc>
          <w:tcPr>
            <w:tcW w:w="731" w:type="dxa"/>
            <w:shd w:val="clear" w:color="auto" w:fill="auto"/>
          </w:tcPr>
          <w:p w14:paraId="7C69E920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العدد</w:t>
            </w:r>
          </w:p>
        </w:tc>
        <w:tc>
          <w:tcPr>
            <w:tcW w:w="731" w:type="dxa"/>
            <w:shd w:val="clear" w:color="auto" w:fill="auto"/>
          </w:tcPr>
          <w:p w14:paraId="06216FC8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b/>
                <w:bCs/>
                <w:sz w:val="24"/>
                <w:szCs w:val="24"/>
                <w:rtl/>
              </w:rPr>
            </w:pPr>
            <w:r>
              <w:rPr>
                <w:rFonts w:cs="Arabic Transparent" w:hint="cs"/>
                <w:b/>
                <w:bCs/>
                <w:sz w:val="24"/>
                <w:szCs w:val="24"/>
                <w:rtl/>
              </w:rPr>
              <w:t>المصدر</w:t>
            </w:r>
            <w:r>
              <w:rPr>
                <w:rStyle w:val="FootnoteReference"/>
                <w:rFonts w:cs="Arabic Transparent"/>
                <w:b/>
                <w:bCs/>
                <w:sz w:val="24"/>
                <w:szCs w:val="24"/>
                <w:rtl/>
              </w:rPr>
              <w:footnoteReference w:id="1"/>
            </w:r>
          </w:p>
        </w:tc>
      </w:tr>
      <w:tr w:rsidR="00D44D7E" w14:paraId="2E4E47F3" w14:textId="77777777">
        <w:tc>
          <w:tcPr>
            <w:tcW w:w="2020" w:type="dxa"/>
            <w:shd w:val="clear" w:color="auto" w:fill="auto"/>
          </w:tcPr>
          <w:p w14:paraId="20B7BCBB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خيم</w:t>
            </w:r>
          </w:p>
        </w:tc>
        <w:tc>
          <w:tcPr>
            <w:tcW w:w="731" w:type="dxa"/>
            <w:shd w:val="clear" w:color="auto" w:fill="auto"/>
          </w:tcPr>
          <w:p w14:paraId="43D016CB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210740D1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55E40355" w14:textId="77777777">
        <w:tc>
          <w:tcPr>
            <w:tcW w:w="2020" w:type="dxa"/>
            <w:shd w:val="clear" w:color="auto" w:fill="auto"/>
          </w:tcPr>
          <w:p w14:paraId="0C2B0DB2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قناديل</w:t>
            </w:r>
          </w:p>
        </w:tc>
        <w:tc>
          <w:tcPr>
            <w:tcW w:w="731" w:type="dxa"/>
            <w:shd w:val="clear" w:color="auto" w:fill="auto"/>
          </w:tcPr>
          <w:p w14:paraId="6AB92606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5BF4B581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6DF8D753" w14:textId="77777777">
        <w:tc>
          <w:tcPr>
            <w:tcW w:w="2020" w:type="dxa"/>
            <w:shd w:val="clear" w:color="auto" w:fill="auto"/>
          </w:tcPr>
          <w:p w14:paraId="2760BC2E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علم لبناني</w:t>
            </w:r>
          </w:p>
        </w:tc>
        <w:tc>
          <w:tcPr>
            <w:tcW w:w="731" w:type="dxa"/>
            <w:shd w:val="clear" w:color="auto" w:fill="auto"/>
          </w:tcPr>
          <w:p w14:paraId="4520048E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785B9F3D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46E12D9F" w14:textId="77777777">
        <w:tc>
          <w:tcPr>
            <w:tcW w:w="2020" w:type="dxa"/>
            <w:shd w:val="clear" w:color="auto" w:fill="auto"/>
          </w:tcPr>
          <w:p w14:paraId="7E698834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علم فوج</w:t>
            </w:r>
          </w:p>
        </w:tc>
        <w:tc>
          <w:tcPr>
            <w:tcW w:w="731" w:type="dxa"/>
            <w:shd w:val="clear" w:color="auto" w:fill="auto"/>
          </w:tcPr>
          <w:p w14:paraId="319B393D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2AEFA6DD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7E025528" w14:textId="77777777">
        <w:tc>
          <w:tcPr>
            <w:tcW w:w="2020" w:type="dxa"/>
            <w:shd w:val="clear" w:color="auto" w:fill="auto"/>
          </w:tcPr>
          <w:p w14:paraId="47A01596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أعلام فرق</w:t>
            </w:r>
          </w:p>
        </w:tc>
        <w:tc>
          <w:tcPr>
            <w:tcW w:w="731" w:type="dxa"/>
            <w:shd w:val="clear" w:color="auto" w:fill="auto"/>
          </w:tcPr>
          <w:p w14:paraId="6368F9C0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4D4227EC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259FC08D" w14:textId="77777777">
        <w:tc>
          <w:tcPr>
            <w:tcW w:w="2020" w:type="dxa"/>
            <w:shd w:val="clear" w:color="auto" w:fill="auto"/>
          </w:tcPr>
          <w:p w14:paraId="3A89EA39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معول</w:t>
            </w:r>
          </w:p>
        </w:tc>
        <w:tc>
          <w:tcPr>
            <w:tcW w:w="731" w:type="dxa"/>
            <w:shd w:val="clear" w:color="auto" w:fill="auto"/>
          </w:tcPr>
          <w:p w14:paraId="57EB6EF0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7E0BCC0B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383E2D6C" w14:textId="77777777">
        <w:tc>
          <w:tcPr>
            <w:tcW w:w="2020" w:type="dxa"/>
            <w:shd w:val="clear" w:color="auto" w:fill="auto"/>
          </w:tcPr>
          <w:p w14:paraId="7CAAB31E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مشط</w:t>
            </w:r>
          </w:p>
        </w:tc>
        <w:tc>
          <w:tcPr>
            <w:tcW w:w="731" w:type="dxa"/>
            <w:shd w:val="clear" w:color="auto" w:fill="auto"/>
          </w:tcPr>
          <w:p w14:paraId="3BA67432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7BC46406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4DC67C46" w14:textId="77777777">
        <w:tc>
          <w:tcPr>
            <w:tcW w:w="2020" w:type="dxa"/>
            <w:shd w:val="clear" w:color="auto" w:fill="auto"/>
          </w:tcPr>
          <w:p w14:paraId="446149CC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رفش</w:t>
            </w:r>
          </w:p>
        </w:tc>
        <w:tc>
          <w:tcPr>
            <w:tcW w:w="731" w:type="dxa"/>
            <w:shd w:val="clear" w:color="auto" w:fill="auto"/>
          </w:tcPr>
          <w:p w14:paraId="6358EE79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65C19037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17DA3AE2" w14:textId="77777777">
        <w:tc>
          <w:tcPr>
            <w:tcW w:w="2020" w:type="dxa"/>
            <w:shd w:val="clear" w:color="auto" w:fill="auto"/>
          </w:tcPr>
          <w:p w14:paraId="529A71A7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منشار</w:t>
            </w:r>
          </w:p>
        </w:tc>
        <w:tc>
          <w:tcPr>
            <w:tcW w:w="731" w:type="dxa"/>
            <w:shd w:val="clear" w:color="auto" w:fill="auto"/>
          </w:tcPr>
          <w:p w14:paraId="0A0706E9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4AA0DA0E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407E4E4E" w14:textId="77777777">
        <w:tc>
          <w:tcPr>
            <w:tcW w:w="2020" w:type="dxa"/>
            <w:shd w:val="clear" w:color="auto" w:fill="auto"/>
          </w:tcPr>
          <w:p w14:paraId="2A11A3E1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بلطة</w:t>
            </w:r>
          </w:p>
        </w:tc>
        <w:tc>
          <w:tcPr>
            <w:tcW w:w="731" w:type="dxa"/>
            <w:shd w:val="clear" w:color="auto" w:fill="auto"/>
          </w:tcPr>
          <w:p w14:paraId="01C8B5ED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0BF7E7A5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63DC34C1" w14:textId="77777777">
        <w:tc>
          <w:tcPr>
            <w:tcW w:w="2020" w:type="dxa"/>
            <w:shd w:val="clear" w:color="auto" w:fill="auto"/>
          </w:tcPr>
          <w:p w14:paraId="488EDAFF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حبال</w:t>
            </w:r>
          </w:p>
        </w:tc>
        <w:tc>
          <w:tcPr>
            <w:tcW w:w="731" w:type="dxa"/>
            <w:shd w:val="clear" w:color="auto" w:fill="auto"/>
          </w:tcPr>
          <w:p w14:paraId="2B743CEF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 xml:space="preserve">   كغ</w:t>
            </w:r>
          </w:p>
        </w:tc>
        <w:tc>
          <w:tcPr>
            <w:tcW w:w="731" w:type="dxa"/>
            <w:shd w:val="clear" w:color="auto" w:fill="auto"/>
          </w:tcPr>
          <w:p w14:paraId="25525D90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0D931ABC" w14:textId="77777777">
        <w:tc>
          <w:tcPr>
            <w:tcW w:w="2020" w:type="dxa"/>
            <w:shd w:val="clear" w:color="auto" w:fill="auto"/>
          </w:tcPr>
          <w:p w14:paraId="11E0A8FB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طنجرة</w:t>
            </w:r>
          </w:p>
        </w:tc>
        <w:tc>
          <w:tcPr>
            <w:tcW w:w="731" w:type="dxa"/>
            <w:shd w:val="clear" w:color="auto" w:fill="auto"/>
          </w:tcPr>
          <w:p w14:paraId="72BF68FE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342BC0E0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6404A26B" w14:textId="77777777">
        <w:tc>
          <w:tcPr>
            <w:tcW w:w="2020" w:type="dxa"/>
            <w:shd w:val="clear" w:color="auto" w:fill="auto"/>
          </w:tcPr>
          <w:p w14:paraId="5F754B1A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ملاعق خشب</w:t>
            </w:r>
          </w:p>
        </w:tc>
        <w:tc>
          <w:tcPr>
            <w:tcW w:w="731" w:type="dxa"/>
            <w:shd w:val="clear" w:color="auto" w:fill="auto"/>
          </w:tcPr>
          <w:p w14:paraId="31CF161D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70901F10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66A52EB1" w14:textId="77777777">
        <w:tc>
          <w:tcPr>
            <w:tcW w:w="2020" w:type="dxa"/>
            <w:shd w:val="clear" w:color="auto" w:fill="auto"/>
          </w:tcPr>
          <w:p w14:paraId="20D7DB95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مورينات</w:t>
            </w:r>
          </w:p>
        </w:tc>
        <w:tc>
          <w:tcPr>
            <w:tcW w:w="731" w:type="dxa"/>
            <w:shd w:val="clear" w:color="auto" w:fill="auto"/>
          </w:tcPr>
          <w:p w14:paraId="140FAE83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38A680BA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6D191EA7" w14:textId="77777777">
        <w:tc>
          <w:tcPr>
            <w:tcW w:w="2020" w:type="dxa"/>
            <w:shd w:val="clear" w:color="auto" w:fill="auto"/>
          </w:tcPr>
          <w:p w14:paraId="69FD354F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غالون مياه</w:t>
            </w:r>
          </w:p>
        </w:tc>
        <w:tc>
          <w:tcPr>
            <w:tcW w:w="731" w:type="dxa"/>
            <w:shd w:val="clear" w:color="auto" w:fill="auto"/>
          </w:tcPr>
          <w:p w14:paraId="31F2FEF4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522B95A8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634A6421" w14:textId="77777777">
        <w:tc>
          <w:tcPr>
            <w:tcW w:w="2020" w:type="dxa"/>
            <w:shd w:val="clear" w:color="auto" w:fill="auto"/>
          </w:tcPr>
          <w:p w14:paraId="77B9D796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شنطة إسعافات</w:t>
            </w:r>
          </w:p>
        </w:tc>
        <w:tc>
          <w:tcPr>
            <w:tcW w:w="731" w:type="dxa"/>
            <w:shd w:val="clear" w:color="auto" w:fill="auto"/>
          </w:tcPr>
          <w:p w14:paraId="2F909D7D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59F691F6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30E0999A" w14:textId="77777777">
        <w:tc>
          <w:tcPr>
            <w:tcW w:w="2020" w:type="dxa"/>
            <w:shd w:val="clear" w:color="auto" w:fill="auto"/>
          </w:tcPr>
          <w:p w14:paraId="37F0370E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كومبيوتر</w:t>
            </w:r>
          </w:p>
        </w:tc>
        <w:tc>
          <w:tcPr>
            <w:tcW w:w="731" w:type="dxa"/>
            <w:shd w:val="clear" w:color="auto" w:fill="auto"/>
          </w:tcPr>
          <w:p w14:paraId="157CF199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754D486E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54093C5D" w14:textId="77777777">
        <w:tc>
          <w:tcPr>
            <w:tcW w:w="2020" w:type="dxa"/>
            <w:shd w:val="clear" w:color="auto" w:fill="auto"/>
          </w:tcPr>
          <w:p w14:paraId="33716351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حرامات</w:t>
            </w:r>
          </w:p>
        </w:tc>
        <w:tc>
          <w:tcPr>
            <w:tcW w:w="731" w:type="dxa"/>
            <w:shd w:val="clear" w:color="auto" w:fill="auto"/>
          </w:tcPr>
          <w:p w14:paraId="1FFBE103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1CF3E79D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096446CF" w14:textId="77777777">
        <w:tc>
          <w:tcPr>
            <w:tcW w:w="2020" w:type="dxa"/>
            <w:shd w:val="clear" w:color="auto" w:fill="auto"/>
          </w:tcPr>
          <w:p w14:paraId="015D9CD2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لوح</w:t>
            </w:r>
          </w:p>
        </w:tc>
        <w:tc>
          <w:tcPr>
            <w:tcW w:w="731" w:type="dxa"/>
            <w:shd w:val="clear" w:color="auto" w:fill="auto"/>
          </w:tcPr>
          <w:p w14:paraId="7F55E061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1C8DDD02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710D1257" w14:textId="77777777">
        <w:tc>
          <w:tcPr>
            <w:tcW w:w="2020" w:type="dxa"/>
            <w:shd w:val="clear" w:color="auto" w:fill="auto"/>
          </w:tcPr>
          <w:p w14:paraId="66FD25B3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</w:rPr>
              <w:t>قرطاسيّة</w:t>
            </w:r>
          </w:p>
        </w:tc>
        <w:tc>
          <w:tcPr>
            <w:tcW w:w="731" w:type="dxa"/>
            <w:shd w:val="clear" w:color="auto" w:fill="auto"/>
          </w:tcPr>
          <w:p w14:paraId="189C2E34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3AA54321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03E4C862" w14:textId="77777777">
        <w:tc>
          <w:tcPr>
            <w:tcW w:w="2020" w:type="dxa"/>
            <w:shd w:val="clear" w:color="auto" w:fill="auto"/>
          </w:tcPr>
          <w:p w14:paraId="1D858D24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27846988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1DD15CE0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6ABB7068" w14:textId="77777777">
        <w:tc>
          <w:tcPr>
            <w:tcW w:w="2020" w:type="dxa"/>
            <w:shd w:val="clear" w:color="auto" w:fill="auto"/>
          </w:tcPr>
          <w:p w14:paraId="7AE80441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31F83BB5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1B175F9B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62380D06" w14:textId="77777777">
        <w:tc>
          <w:tcPr>
            <w:tcW w:w="2020" w:type="dxa"/>
            <w:shd w:val="clear" w:color="auto" w:fill="auto"/>
          </w:tcPr>
          <w:p w14:paraId="33D44157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70DB6E3C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2D20E683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4EC7A537" w14:textId="77777777">
        <w:tc>
          <w:tcPr>
            <w:tcW w:w="2020" w:type="dxa"/>
            <w:shd w:val="clear" w:color="auto" w:fill="auto"/>
          </w:tcPr>
          <w:p w14:paraId="1B588C6D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2F1004FF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149C647C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25E698E7" w14:textId="77777777">
        <w:tc>
          <w:tcPr>
            <w:tcW w:w="2020" w:type="dxa"/>
            <w:shd w:val="clear" w:color="auto" w:fill="auto"/>
          </w:tcPr>
          <w:p w14:paraId="5C1A0359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6CFF5B66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1B6251BE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14536540" w14:textId="77777777">
        <w:tc>
          <w:tcPr>
            <w:tcW w:w="2020" w:type="dxa"/>
            <w:shd w:val="clear" w:color="auto" w:fill="auto"/>
          </w:tcPr>
          <w:p w14:paraId="1A849636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6B83433F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25B7B97B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702E1F8A" w14:textId="77777777">
        <w:tc>
          <w:tcPr>
            <w:tcW w:w="2020" w:type="dxa"/>
            <w:shd w:val="clear" w:color="auto" w:fill="auto"/>
          </w:tcPr>
          <w:p w14:paraId="5E5FF940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22EA0483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06BBDD86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0D05C2FC" w14:textId="77777777">
        <w:tc>
          <w:tcPr>
            <w:tcW w:w="2020" w:type="dxa"/>
            <w:shd w:val="clear" w:color="auto" w:fill="auto"/>
          </w:tcPr>
          <w:p w14:paraId="347CE460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3651F870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01B4B80F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14E3B342" w14:textId="77777777">
        <w:tc>
          <w:tcPr>
            <w:tcW w:w="2020" w:type="dxa"/>
            <w:shd w:val="clear" w:color="auto" w:fill="auto"/>
          </w:tcPr>
          <w:p w14:paraId="3116057B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34DD188A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2103410F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1E66247A" w14:textId="77777777">
        <w:tc>
          <w:tcPr>
            <w:tcW w:w="2020" w:type="dxa"/>
            <w:shd w:val="clear" w:color="auto" w:fill="auto"/>
          </w:tcPr>
          <w:p w14:paraId="7E609BCA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5B458E67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1674EAF3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1AAFE283" w14:textId="77777777">
        <w:tc>
          <w:tcPr>
            <w:tcW w:w="2020" w:type="dxa"/>
            <w:shd w:val="clear" w:color="auto" w:fill="auto"/>
          </w:tcPr>
          <w:p w14:paraId="4F9218A3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32C80786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3ED55F25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1F052212" w14:textId="77777777">
        <w:tc>
          <w:tcPr>
            <w:tcW w:w="2020" w:type="dxa"/>
            <w:shd w:val="clear" w:color="auto" w:fill="auto"/>
          </w:tcPr>
          <w:p w14:paraId="68918DC9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32F93BD3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1E78E565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  <w:tr w:rsidR="00D44D7E" w14:paraId="47BF7B46" w14:textId="77777777">
        <w:tc>
          <w:tcPr>
            <w:tcW w:w="2020" w:type="dxa"/>
            <w:shd w:val="clear" w:color="auto" w:fill="auto"/>
          </w:tcPr>
          <w:p w14:paraId="22F8BFDE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3BE56B62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  <w:tc>
          <w:tcPr>
            <w:tcW w:w="731" w:type="dxa"/>
            <w:shd w:val="clear" w:color="auto" w:fill="auto"/>
          </w:tcPr>
          <w:p w14:paraId="6B55703B" w14:textId="77777777" w:rsidR="00D44D7E" w:rsidRDefault="00D44D7E">
            <w:pPr>
              <w:tabs>
                <w:tab w:val="left" w:pos="2220"/>
              </w:tabs>
              <w:rPr>
                <w:rFonts w:cs="Arabic Transparent" w:hint="cs"/>
                <w:sz w:val="24"/>
                <w:szCs w:val="24"/>
                <w:rtl/>
              </w:rPr>
            </w:pPr>
          </w:p>
        </w:tc>
      </w:tr>
    </w:tbl>
    <w:p w14:paraId="17E8FF61" w14:textId="77777777" w:rsidR="00FE63AD" w:rsidRDefault="00FE63AD" w:rsidP="00FE63AD">
      <w:pPr>
        <w:tabs>
          <w:tab w:val="left" w:pos="2220"/>
        </w:tabs>
        <w:rPr>
          <w:rFonts w:cs="Arabic Transparent" w:hint="cs"/>
          <w:b/>
          <w:bCs/>
          <w:sz w:val="24"/>
          <w:szCs w:val="24"/>
          <w:rtl/>
        </w:rPr>
      </w:pPr>
    </w:p>
    <w:p w14:paraId="6099E2A2" w14:textId="77777777" w:rsidR="00FE63AD" w:rsidRDefault="00FE63AD" w:rsidP="00FE63AD">
      <w:pPr>
        <w:tabs>
          <w:tab w:val="left" w:pos="2220"/>
        </w:tabs>
        <w:rPr>
          <w:rFonts w:cs="Arabic Transparent" w:hint="cs"/>
          <w:b/>
          <w:bCs/>
          <w:sz w:val="24"/>
          <w:szCs w:val="24"/>
          <w:rtl/>
        </w:rPr>
      </w:pPr>
    </w:p>
    <w:p w14:paraId="0A985C1D" w14:textId="77777777" w:rsidR="00F36E78" w:rsidRDefault="00FE63AD" w:rsidP="00F36E78">
      <w:pPr>
        <w:tabs>
          <w:tab w:val="left" w:pos="2220"/>
        </w:tabs>
        <w:spacing w:before="100" w:beforeAutospacing="1"/>
        <w:jc w:val="center"/>
        <w:rPr>
          <w:rFonts w:cs="Arabic Transparent" w:hint="cs"/>
          <w:b/>
          <w:bCs/>
          <w:sz w:val="24"/>
          <w:szCs w:val="24"/>
          <w:rtl/>
        </w:rPr>
      </w:pPr>
      <w:r>
        <w:rPr>
          <w:rFonts w:cs="Arabic Transparent" w:hint="cs"/>
          <w:b/>
          <w:bCs/>
          <w:sz w:val="24"/>
          <w:szCs w:val="24"/>
          <w:rtl/>
        </w:rPr>
        <w:t>أمين السر</w:t>
      </w:r>
      <w:r>
        <w:rPr>
          <w:rFonts w:cs="Arabic Transparent" w:hint="cs"/>
          <w:b/>
          <w:bCs/>
          <w:sz w:val="24"/>
          <w:szCs w:val="24"/>
          <w:rtl/>
        </w:rPr>
        <w:tab/>
      </w:r>
      <w:r>
        <w:rPr>
          <w:rFonts w:cs="Arabic Transparent" w:hint="cs"/>
          <w:b/>
          <w:bCs/>
          <w:sz w:val="24"/>
          <w:szCs w:val="24"/>
          <w:rtl/>
        </w:rPr>
        <w:tab/>
        <w:t>أمين التجهيزات</w:t>
      </w:r>
      <w:r>
        <w:rPr>
          <w:rFonts w:cs="Arabic Transparent" w:hint="cs"/>
          <w:b/>
          <w:bCs/>
          <w:sz w:val="24"/>
          <w:szCs w:val="24"/>
          <w:rtl/>
        </w:rPr>
        <w:tab/>
      </w:r>
      <w:r>
        <w:rPr>
          <w:rFonts w:cs="Arabic Transparent" w:hint="cs"/>
          <w:b/>
          <w:bCs/>
          <w:sz w:val="24"/>
          <w:szCs w:val="24"/>
          <w:rtl/>
        </w:rPr>
        <w:tab/>
      </w:r>
      <w:r>
        <w:rPr>
          <w:rFonts w:cs="Arabic Transparent" w:hint="cs"/>
          <w:b/>
          <w:bCs/>
          <w:sz w:val="24"/>
          <w:szCs w:val="24"/>
          <w:rtl/>
        </w:rPr>
        <w:tab/>
      </w:r>
      <w:r>
        <w:rPr>
          <w:rFonts w:cs="Arabic Transparent" w:hint="cs"/>
          <w:b/>
          <w:bCs/>
          <w:sz w:val="24"/>
          <w:szCs w:val="24"/>
          <w:rtl/>
        </w:rPr>
        <w:tab/>
        <w:t>قائد الفوج</w:t>
      </w:r>
      <w:r>
        <w:rPr>
          <w:rFonts w:cs="Arabic Transparent"/>
          <w:b/>
          <w:bCs/>
          <w:sz w:val="24"/>
          <w:szCs w:val="24"/>
          <w:rtl/>
        </w:rPr>
        <w:br w:type="page"/>
      </w:r>
    </w:p>
    <w:p w14:paraId="1212704C" w14:textId="77777777" w:rsidR="00F36E78" w:rsidRPr="00F36E78" w:rsidRDefault="00F36E78" w:rsidP="00F36E78">
      <w:pPr>
        <w:tabs>
          <w:tab w:val="left" w:pos="2220"/>
        </w:tabs>
        <w:spacing w:before="100" w:beforeAutospacing="1"/>
        <w:jc w:val="center"/>
        <w:rPr>
          <w:rFonts w:cs="Arabic Transparent" w:hint="cs"/>
          <w:b/>
          <w:bCs/>
          <w:sz w:val="40"/>
          <w:szCs w:val="40"/>
          <w:rtl/>
        </w:rPr>
      </w:pPr>
      <w:r>
        <w:rPr>
          <w:rFonts w:cs="Arabic Transparent" w:hint="cs"/>
          <w:b/>
          <w:bCs/>
          <w:sz w:val="40"/>
          <w:szCs w:val="40"/>
          <w:rtl/>
        </w:rPr>
        <w:t>علم للأهل (نموذج)</w:t>
      </w:r>
    </w:p>
    <w:p w14:paraId="686ACA15" w14:textId="77777777" w:rsidR="00FE63AD" w:rsidRDefault="00F36E78" w:rsidP="00F36E78">
      <w:pPr>
        <w:tabs>
          <w:tab w:val="left" w:pos="2220"/>
        </w:tabs>
        <w:spacing w:before="100" w:beforeAutospacing="1"/>
        <w:jc w:val="center"/>
        <w:rPr>
          <w:rFonts w:cs="MCS Diwani0 S_I normal." w:hint="cs"/>
          <w:b/>
          <w:bCs/>
          <w:szCs w:val="44"/>
          <w:rtl/>
        </w:rPr>
      </w:pPr>
      <w:r>
        <w:rPr>
          <w:rFonts w:cs="MCS Diwani0 S_I normal." w:hint="cs"/>
          <w:b/>
          <w:bCs/>
          <w:szCs w:val="44"/>
          <w:rtl/>
        </w:rPr>
        <w:t>فوج...........................................</w:t>
      </w:r>
    </w:p>
    <w:p w14:paraId="63D7637D" w14:textId="77777777" w:rsidR="00F36E78" w:rsidRDefault="00F36E78" w:rsidP="00F36E78">
      <w:pPr>
        <w:tabs>
          <w:tab w:val="left" w:pos="2220"/>
        </w:tabs>
        <w:spacing w:before="100" w:beforeAutospacing="1"/>
        <w:jc w:val="center"/>
        <w:rPr>
          <w:rFonts w:cs="MCS Diwani0 S_I normal." w:hint="cs"/>
          <w:b/>
          <w:bCs/>
          <w:szCs w:val="44"/>
          <w:rtl/>
        </w:rPr>
      </w:pPr>
    </w:p>
    <w:p w14:paraId="5910A6C6" w14:textId="77777777" w:rsidR="00F36E78" w:rsidRP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  <w:r w:rsidRPr="00F36E78">
        <w:rPr>
          <w:rFonts w:cs="MCS Diwani0 S_I normal." w:hint="cs"/>
          <w:b/>
          <w:bCs/>
          <w:sz w:val="24"/>
          <w:szCs w:val="24"/>
          <w:rtl/>
        </w:rPr>
        <w:t>حضرة الفاضل،</w:t>
      </w:r>
    </w:p>
    <w:p w14:paraId="6EDAD723" w14:textId="77777777" w:rsidR="00F36E78" w:rsidRP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  <w:r w:rsidRPr="00F36E78">
        <w:rPr>
          <w:rFonts w:cs="MCS Diwani0 S_I normal." w:hint="cs"/>
          <w:b/>
          <w:bCs/>
          <w:sz w:val="24"/>
          <w:szCs w:val="24"/>
          <w:rtl/>
        </w:rPr>
        <w:t xml:space="preserve">يسرّنا إعلامكم أنّ قيادة الفوج وتنفيذاً لبرنامجها السنوي سوف تقيم </w:t>
      </w:r>
      <w:r w:rsidR="00F13375">
        <w:rPr>
          <w:rFonts w:cs="MCS Diwani0 S_I normal." w:hint="cs"/>
          <w:b/>
          <w:bCs/>
          <w:sz w:val="24"/>
          <w:szCs w:val="24"/>
          <w:rtl/>
        </w:rPr>
        <w:t>إلخ</w:t>
      </w:r>
      <w:r w:rsidRPr="00F36E78">
        <w:rPr>
          <w:rFonts w:cs="MCS Diwani0 S_I normal." w:hint="cs"/>
          <w:b/>
          <w:bCs/>
          <w:sz w:val="24"/>
          <w:szCs w:val="24"/>
          <w:rtl/>
        </w:rPr>
        <w:t>....................................................................................................</w:t>
      </w:r>
    </w:p>
    <w:p w14:paraId="5C7C586B" w14:textId="77777777" w:rsidR="00F36E78" w:rsidRP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2958E0B5" w14:textId="77777777" w:rsidR="00F36E78" w:rsidRP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51B13F71" w14:textId="77777777" w:rsidR="00F36E78" w:rsidRP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17DBBB07" w14:textId="77777777" w:rsidR="00F36E78" w:rsidRP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63A2C160" w14:textId="77777777" w:rsid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  <w:r w:rsidRPr="00F36E78">
        <w:rPr>
          <w:rFonts w:cs="MCS Diwani0 S_I normal." w:hint="cs"/>
          <w:b/>
          <w:bCs/>
          <w:sz w:val="24"/>
          <w:szCs w:val="24"/>
          <w:rtl/>
        </w:rPr>
        <w:t>في حال موافقتكم، نرجو منكم تعبئة القسيمة ادناه وإعادتها إلينا مع رسم الاشتراك في فترة أقصاها......................................</w:t>
      </w:r>
    </w:p>
    <w:p w14:paraId="75E164CD" w14:textId="77777777" w:rsidR="00BA7F50" w:rsidRPr="00F36E78" w:rsidRDefault="00F13375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  <w:r>
        <w:rPr>
          <w:rFonts w:cs="MCS Diwani0 S_I normal." w:hint="cs"/>
          <w:b/>
          <w:bCs/>
          <w:sz w:val="24"/>
          <w:szCs w:val="24"/>
          <w:rtl/>
        </w:rPr>
        <w:t>مرفق: لائحة الأغراض المطلوبة من كلّ فرد</w:t>
      </w:r>
    </w:p>
    <w:p w14:paraId="62E50003" w14:textId="77777777" w:rsidR="00F36E78" w:rsidRP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063E5087" w14:textId="77777777" w:rsidR="00F36E78" w:rsidRP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1FA411ED" w14:textId="77777777" w:rsidR="00F36E78" w:rsidRP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  <w:r>
        <w:rPr>
          <w:rFonts w:cs="MCS Diwani0 S_I normal." w:hint="cs"/>
          <w:b/>
          <w:bCs/>
          <w:sz w:val="24"/>
          <w:szCs w:val="24"/>
          <w:rtl/>
        </w:rPr>
        <w:t>=========================================================================</w:t>
      </w:r>
    </w:p>
    <w:p w14:paraId="7450847D" w14:textId="77777777" w:rsidR="00F36E78" w:rsidRP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4FF7B5FB" w14:textId="77777777" w:rsidR="00F36E78" w:rsidRP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  <w:r w:rsidRPr="00F36E78">
        <w:rPr>
          <w:rFonts w:cs="MCS Diwani0 S_I normal." w:hint="cs"/>
          <w:b/>
          <w:bCs/>
          <w:sz w:val="24"/>
          <w:szCs w:val="24"/>
          <w:rtl/>
        </w:rPr>
        <w:t>أنا الموقّع أدناه أوافق على مشاركة ابني/ابنتي .............................. في المخيّم.</w:t>
      </w:r>
    </w:p>
    <w:p w14:paraId="6D0D40B6" w14:textId="77777777" w:rsidR="00F36E78" w:rsidRP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307880DA" w14:textId="77777777" w:rsidR="00F36E78" w:rsidRP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  <w:r w:rsidRPr="00F36E78">
        <w:rPr>
          <w:rFonts w:cs="MCS Diwani0 S_I normal." w:hint="cs"/>
          <w:b/>
          <w:bCs/>
          <w:sz w:val="24"/>
          <w:szCs w:val="24"/>
          <w:rtl/>
        </w:rPr>
        <w:t>اسم ولي الأمر:...........................</w:t>
      </w:r>
    </w:p>
    <w:p w14:paraId="19F3F30E" w14:textId="77777777" w:rsid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  <w:r w:rsidRPr="00F36E78">
        <w:rPr>
          <w:rFonts w:cs="MCS Diwani0 S_I normal." w:hint="cs"/>
          <w:b/>
          <w:bCs/>
          <w:sz w:val="24"/>
          <w:szCs w:val="24"/>
          <w:rtl/>
        </w:rPr>
        <w:t>العنوان:...................................       الهاتف:......................</w:t>
      </w:r>
    </w:p>
    <w:p w14:paraId="3EC01AFB" w14:textId="77777777" w:rsidR="00235724" w:rsidRPr="00F36E78" w:rsidRDefault="00235724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  <w:r>
        <w:rPr>
          <w:rFonts w:cs="MCS Diwani0 S_I normal." w:hint="cs"/>
          <w:b/>
          <w:bCs/>
          <w:sz w:val="24"/>
          <w:szCs w:val="24"/>
          <w:rtl/>
        </w:rPr>
        <w:t>ملاحظات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AD7E02E" w14:textId="77777777" w:rsid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76C02C1C" w14:textId="77777777" w:rsid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  <w:r>
        <w:rPr>
          <w:rFonts w:cs="MCS Diwani0 S_I normal." w:hint="cs"/>
          <w:b/>
          <w:bCs/>
          <w:sz w:val="24"/>
          <w:szCs w:val="24"/>
          <w:rtl/>
        </w:rPr>
        <w:tab/>
      </w:r>
      <w:r>
        <w:rPr>
          <w:rFonts w:cs="MCS Diwani0 S_I normal." w:hint="cs"/>
          <w:b/>
          <w:bCs/>
          <w:sz w:val="24"/>
          <w:szCs w:val="24"/>
          <w:rtl/>
        </w:rPr>
        <w:tab/>
      </w:r>
      <w:r>
        <w:rPr>
          <w:rFonts w:cs="MCS Diwani0 S_I normal." w:hint="cs"/>
          <w:b/>
          <w:bCs/>
          <w:sz w:val="24"/>
          <w:szCs w:val="24"/>
          <w:rtl/>
        </w:rPr>
        <w:tab/>
        <w:t xml:space="preserve">في </w:t>
      </w:r>
      <w:r w:rsidR="00A51A92">
        <w:rPr>
          <w:rFonts w:cs="MCS Diwani0 S_I normal." w:hint="cs"/>
          <w:b/>
          <w:bCs/>
          <w:sz w:val="24"/>
          <w:szCs w:val="24"/>
          <w:rtl/>
        </w:rPr>
        <w:t>...</w:t>
      </w:r>
      <w:r>
        <w:rPr>
          <w:rFonts w:cs="MCS Diwani0 S_I normal." w:hint="cs"/>
          <w:b/>
          <w:bCs/>
          <w:sz w:val="24"/>
          <w:szCs w:val="24"/>
          <w:rtl/>
        </w:rPr>
        <w:t>../...../......</w:t>
      </w:r>
      <w:r>
        <w:rPr>
          <w:rFonts w:cs="MCS Diwani0 S_I normal." w:hint="cs"/>
          <w:b/>
          <w:bCs/>
          <w:sz w:val="24"/>
          <w:szCs w:val="24"/>
          <w:rtl/>
        </w:rPr>
        <w:tab/>
      </w:r>
    </w:p>
    <w:p w14:paraId="4569217D" w14:textId="77777777" w:rsidR="00235724" w:rsidRDefault="00235724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6D3680DD" w14:textId="77777777" w:rsidR="00F36E78" w:rsidRDefault="00F36E78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  <w:r>
        <w:rPr>
          <w:rFonts w:cs="MCS Diwani0 S_I normal." w:hint="cs"/>
          <w:b/>
          <w:bCs/>
          <w:sz w:val="24"/>
          <w:szCs w:val="24"/>
          <w:rtl/>
        </w:rPr>
        <w:tab/>
      </w:r>
      <w:r>
        <w:rPr>
          <w:rFonts w:cs="MCS Diwani0 S_I normal." w:hint="cs"/>
          <w:b/>
          <w:bCs/>
          <w:sz w:val="24"/>
          <w:szCs w:val="24"/>
          <w:rtl/>
        </w:rPr>
        <w:tab/>
      </w:r>
      <w:r>
        <w:rPr>
          <w:rFonts w:cs="MCS Diwani0 S_I normal." w:hint="cs"/>
          <w:b/>
          <w:bCs/>
          <w:sz w:val="24"/>
          <w:szCs w:val="24"/>
          <w:rtl/>
        </w:rPr>
        <w:tab/>
        <w:t>التوقيع:...........................</w:t>
      </w:r>
    </w:p>
    <w:p w14:paraId="5EFA90ED" w14:textId="77777777" w:rsidR="00235724" w:rsidRDefault="00235724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4D96AAA4" w14:textId="77777777" w:rsidR="00235724" w:rsidRDefault="00235724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281D278D" w14:textId="77777777" w:rsidR="00235724" w:rsidRDefault="00235724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01831B20" w14:textId="77777777" w:rsidR="00235724" w:rsidRDefault="00235724" w:rsidP="00F36E78">
      <w:pPr>
        <w:tabs>
          <w:tab w:val="left" w:pos="2220"/>
        </w:tabs>
        <w:spacing w:before="100" w:beforeAutospacing="1"/>
        <w:rPr>
          <w:rFonts w:cs="MCS Diwani0 S_I normal." w:hint="cs"/>
          <w:b/>
          <w:bCs/>
          <w:sz w:val="24"/>
          <w:szCs w:val="24"/>
          <w:rtl/>
        </w:rPr>
      </w:pPr>
    </w:p>
    <w:p w14:paraId="1DB4585E" w14:textId="77777777" w:rsidR="00170B13" w:rsidRDefault="00235724" w:rsidP="00F13375">
      <w:pPr>
        <w:tabs>
          <w:tab w:val="left" w:pos="2220"/>
        </w:tabs>
        <w:spacing w:before="100" w:beforeAutospacing="1"/>
        <w:rPr>
          <w:rFonts w:cs="Arabic Transparent" w:hint="cs"/>
          <w:sz w:val="24"/>
          <w:szCs w:val="24"/>
          <w:rtl/>
          <w:lang w:bidi="ar-LB"/>
        </w:rPr>
      </w:pPr>
      <w:r w:rsidRPr="00170B13">
        <w:rPr>
          <w:rFonts w:cs="Arabic Transparent" w:hint="cs"/>
          <w:sz w:val="24"/>
          <w:szCs w:val="24"/>
          <w:rtl/>
        </w:rPr>
        <w:t xml:space="preserve">ملاحظة: </w:t>
      </w:r>
      <w:r w:rsidR="00170B13" w:rsidRPr="00170B13">
        <w:rPr>
          <w:rFonts w:cs="Arabic Transparent" w:hint="cs"/>
          <w:sz w:val="24"/>
          <w:szCs w:val="24"/>
          <w:rtl/>
        </w:rPr>
        <w:t xml:space="preserve">هذا النموذج هو للمثال فقط ويمكن لكلّ فوج توجيه الكتاب للأهل حسب احتياجاته وخصوصيّاته. إلّا أنّه يجب التشديد على أن يرد توقيع الأهل إشعاراً بموافقتهم </w:t>
      </w:r>
      <w:r w:rsidR="00F13375">
        <w:rPr>
          <w:rFonts w:cs="Arabic Transparent" w:hint="cs"/>
          <w:sz w:val="24"/>
          <w:szCs w:val="24"/>
          <w:rtl/>
        </w:rPr>
        <w:t xml:space="preserve">على </w:t>
      </w:r>
      <w:r w:rsidR="00170B13" w:rsidRPr="00170B13">
        <w:rPr>
          <w:rFonts w:cs="Arabic Transparent" w:hint="cs"/>
          <w:sz w:val="24"/>
          <w:szCs w:val="24"/>
          <w:rtl/>
        </w:rPr>
        <w:t xml:space="preserve">مشاركة أولادهم. كما من الضروري ان يكتبوا أرقام هاتفهم في حال اضطرّت قيادة الفوج للاتّصال بهم، </w:t>
      </w:r>
      <w:r w:rsidR="00F13375">
        <w:rPr>
          <w:rFonts w:cs="Arabic Transparent" w:hint="cs"/>
          <w:sz w:val="24"/>
          <w:szCs w:val="24"/>
          <w:rtl/>
        </w:rPr>
        <w:t>و</w:t>
      </w:r>
      <w:r w:rsidR="00170B13" w:rsidRPr="00170B13">
        <w:rPr>
          <w:rFonts w:cs="Arabic Transparent" w:hint="cs"/>
          <w:sz w:val="24"/>
          <w:szCs w:val="24"/>
          <w:rtl/>
        </w:rPr>
        <w:t>من الضروري أن يرد حقل للملاحظات في حال كان ولدهم يحتاج إلى عناية معيّنة أثناء المخيّم (دواء، حالة ربو،</w:t>
      </w:r>
      <w:r w:rsidR="00F13375">
        <w:rPr>
          <w:rFonts w:cs="Arabic Transparent" w:hint="cs"/>
          <w:sz w:val="24"/>
          <w:szCs w:val="24"/>
          <w:rtl/>
        </w:rPr>
        <w:t xml:space="preserve"> حساسيّة، </w:t>
      </w:r>
      <w:r w:rsidR="00170B13" w:rsidRPr="00170B13">
        <w:rPr>
          <w:rFonts w:cs="Arabic Transparent" w:hint="cs"/>
          <w:sz w:val="24"/>
          <w:szCs w:val="24"/>
          <w:rtl/>
        </w:rPr>
        <w:t>...).</w:t>
      </w:r>
    </w:p>
    <w:p w14:paraId="2AAEDB67" w14:textId="77777777" w:rsidR="00353D98" w:rsidRDefault="00353D98" w:rsidP="00353D98">
      <w:pPr>
        <w:jc w:val="center"/>
        <w:rPr>
          <w:rFonts w:hint="cs"/>
          <w:b/>
          <w:bCs/>
          <w:sz w:val="36"/>
          <w:szCs w:val="36"/>
          <w:u w:val="single"/>
          <w:rtl/>
          <w:lang w:bidi="ar-LB"/>
        </w:rPr>
      </w:pPr>
      <w:r>
        <w:rPr>
          <w:rFonts w:cs="Arabic Transparent"/>
          <w:sz w:val="24"/>
          <w:szCs w:val="24"/>
          <w:rtl/>
          <w:lang w:bidi="ar-LB"/>
        </w:rPr>
        <w:br w:type="page"/>
      </w:r>
      <w:r>
        <w:rPr>
          <w:rFonts w:hint="cs"/>
          <w:b/>
          <w:bCs/>
          <w:sz w:val="36"/>
          <w:szCs w:val="36"/>
          <w:u w:val="single"/>
          <w:rtl/>
          <w:lang w:bidi="ar-LB"/>
        </w:rPr>
        <w:t>اللوازم المطلوب إحضارها من كل فرد للمخيّم</w:t>
      </w:r>
      <w:r w:rsidRPr="000C7859">
        <w:rPr>
          <w:rFonts w:hint="cs"/>
          <w:b/>
          <w:bCs/>
          <w:sz w:val="36"/>
          <w:szCs w:val="36"/>
          <w:rtl/>
          <w:lang w:bidi="ar-LB"/>
        </w:rPr>
        <w:t xml:space="preserve"> (نموذج قابل للتعديل)</w:t>
      </w:r>
    </w:p>
    <w:p w14:paraId="1123C7D0" w14:textId="77777777" w:rsidR="00353D98" w:rsidRDefault="00353D98" w:rsidP="00353D98">
      <w:pPr>
        <w:rPr>
          <w:b/>
          <w:bCs/>
          <w:sz w:val="36"/>
          <w:szCs w:val="36"/>
          <w:u w:val="single"/>
          <w:rtl/>
          <w:lang w:bidi="ar-LB"/>
        </w:rPr>
      </w:pPr>
    </w:p>
    <w:p w14:paraId="24B53A0A" w14:textId="77777777" w:rsidR="00353D98" w:rsidRDefault="00353D98" w:rsidP="00353D98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الالبسة الداخليه اللازمه</w:t>
      </w:r>
    </w:p>
    <w:p w14:paraId="578047B1" w14:textId="77777777" w:rsidR="00353D98" w:rsidRDefault="00353D98" w:rsidP="00353D98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حذاء رياضي حذاء اسود</w:t>
      </w:r>
    </w:p>
    <w:p w14:paraId="6F4B4061" w14:textId="77777777" w:rsidR="00353D98" w:rsidRDefault="00353D98" w:rsidP="00353D98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ثياب خارجية</w:t>
      </w:r>
    </w:p>
    <w:p w14:paraId="34F1C120" w14:textId="77777777" w:rsidR="00353D98" w:rsidRDefault="00353D98" w:rsidP="00353D98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اللباس الرسمي</w:t>
      </w:r>
    </w:p>
    <w:p w14:paraId="398AB414" w14:textId="77777777" w:rsidR="00353D98" w:rsidRDefault="00353D98" w:rsidP="00353D98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لباس رياضي</w:t>
      </w:r>
    </w:p>
    <w:p w14:paraId="192B39BC" w14:textId="77777777" w:rsidR="00353D98" w:rsidRDefault="00353D98" w:rsidP="00353D98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كنزه أو جاكيت</w:t>
      </w:r>
    </w:p>
    <w:p w14:paraId="2A52AC4D" w14:textId="77777777" w:rsidR="00353D98" w:rsidRPr="000C7859" w:rsidRDefault="00353D98" w:rsidP="00353D98">
      <w:pPr>
        <w:pStyle w:val="Heading1"/>
        <w:ind w:left="0"/>
        <w:rPr>
          <w:rFonts w:hint="cs"/>
          <w:b w:val="0"/>
          <w:bCs w:val="0"/>
          <w:rtl/>
        </w:rPr>
      </w:pPr>
      <w:r w:rsidRPr="000C7859">
        <w:rPr>
          <w:rFonts w:hint="cs"/>
          <w:b w:val="0"/>
          <w:bCs w:val="0"/>
          <w:rtl/>
        </w:rPr>
        <w:t>منشفة عدد 1  أو   2</w:t>
      </w:r>
    </w:p>
    <w:p w14:paraId="40A8D8FE" w14:textId="77777777" w:rsidR="00353D98" w:rsidRDefault="00353D98" w:rsidP="00353D98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ليفة وصابون</w:t>
      </w:r>
    </w:p>
    <w:p w14:paraId="28996C01" w14:textId="77777777" w:rsidR="00353D98" w:rsidRDefault="00353D98" w:rsidP="00353D98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فرشاية ومعجون أسنان + مشط أو فرشاة شعر</w:t>
      </w:r>
    </w:p>
    <w:p w14:paraId="20D13323" w14:textId="77777777" w:rsidR="00353D98" w:rsidRDefault="00353D98" w:rsidP="00353D98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برنيطة</w:t>
      </w:r>
    </w:p>
    <w:p w14:paraId="14A39837" w14:textId="77777777" w:rsidR="00353D98" w:rsidRDefault="00353D98" w:rsidP="00353D98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صحن  + كباية + شوكة + ملعقة + سكين</w:t>
      </w:r>
    </w:p>
    <w:p w14:paraId="631328EE" w14:textId="77777777" w:rsidR="00353D98" w:rsidRDefault="00353D98" w:rsidP="00353D98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 xml:space="preserve">إبرة وخيط + دفتر + قلم حبر + أقلام تلوين + قلم رصاص + محاية </w:t>
      </w:r>
    </w:p>
    <w:p w14:paraId="71162014" w14:textId="77777777" w:rsidR="00353D98" w:rsidRDefault="00353D98" w:rsidP="00353D98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كتاب مقدس + كتاب الصلوات اليومية</w:t>
      </w:r>
    </w:p>
    <w:p w14:paraId="78D99580" w14:textId="77777777" w:rsidR="00353D98" w:rsidRDefault="00353D98" w:rsidP="00353D98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تعليقة للثياب + محارم كلينكس + محارم للحمام رولو عدد واحد</w:t>
      </w:r>
    </w:p>
    <w:p w14:paraId="4E49419E" w14:textId="77777777" w:rsidR="00353D98" w:rsidRDefault="00353D98" w:rsidP="00353D98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>كيس للنوم أو حرام عدد 4 + مخدة لمن يريد</w:t>
      </w:r>
    </w:p>
    <w:p w14:paraId="6B671673" w14:textId="77777777" w:rsidR="00353D98" w:rsidRDefault="00353D98" w:rsidP="00353D98">
      <w:pPr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 xml:space="preserve">شنطة كشفية </w:t>
      </w:r>
    </w:p>
    <w:p w14:paraId="6CD521A0" w14:textId="77777777" w:rsidR="00353D98" w:rsidRDefault="00353D98" w:rsidP="00353D98">
      <w:pPr>
        <w:rPr>
          <w:rFonts w:hint="cs"/>
          <w:sz w:val="36"/>
          <w:szCs w:val="36"/>
          <w:rtl/>
          <w:lang w:bidi="ar-LB"/>
        </w:rPr>
      </w:pPr>
    </w:p>
    <w:p w14:paraId="4777EE09" w14:textId="77777777" w:rsidR="00353D98" w:rsidRDefault="00353D98" w:rsidP="00353D98">
      <w:pPr>
        <w:ind w:left="5040" w:firstLine="720"/>
        <w:rPr>
          <w:rFonts w:hint="cs"/>
          <w:sz w:val="36"/>
          <w:szCs w:val="36"/>
          <w:rtl/>
          <w:lang w:bidi="ar-LB"/>
        </w:rPr>
      </w:pPr>
      <w:r>
        <w:rPr>
          <w:rFonts w:hint="cs"/>
          <w:sz w:val="36"/>
          <w:szCs w:val="36"/>
          <w:rtl/>
          <w:lang w:bidi="ar-LB"/>
        </w:rPr>
        <w:t xml:space="preserve">قيادة الفوج                       </w:t>
      </w:r>
    </w:p>
    <w:p w14:paraId="5EF3B34C" w14:textId="77777777" w:rsidR="00353D98" w:rsidRPr="00F13375" w:rsidRDefault="00D33E9B" w:rsidP="00F13375">
      <w:pPr>
        <w:tabs>
          <w:tab w:val="left" w:pos="2220"/>
        </w:tabs>
        <w:spacing w:before="100" w:beforeAutospacing="1"/>
        <w:rPr>
          <w:rFonts w:cs="Arabic Transparent" w:hint="cs"/>
          <w:sz w:val="24"/>
          <w:szCs w:val="24"/>
          <w:rtl/>
          <w:lang w:bidi="ar-LB"/>
        </w:rPr>
      </w:pPr>
      <w:r>
        <w:rPr>
          <w:rFonts w:cs="Arabic Transparent" w:hint="cs"/>
          <w:sz w:val="24"/>
          <w:szCs w:val="24"/>
          <w:rtl/>
          <w:lang w:val="ar-LB" w:bidi="ar-L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AC04B8" wp14:editId="053E0CBF">
                <wp:simplePos x="0" y="0"/>
                <wp:positionH relativeFrom="column">
                  <wp:posOffset>-628650</wp:posOffset>
                </wp:positionH>
                <wp:positionV relativeFrom="paragraph">
                  <wp:posOffset>-7987665</wp:posOffset>
                </wp:positionV>
                <wp:extent cx="914400" cy="914400"/>
                <wp:effectExtent l="0" t="0" r="0" b="0"/>
                <wp:wrapNone/>
                <wp:docPr id="53536725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AAD45" w14:textId="77777777" w:rsidR="00656185" w:rsidRPr="00BE7CC3" w:rsidRDefault="00656185" w:rsidP="00162897">
                            <w:pPr>
                              <w:tabs>
                                <w:tab w:val="right" w:leader="dot" w:pos="3100"/>
                              </w:tabs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BE7CC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الفوج:</w:t>
                            </w:r>
                            <w:r w:rsidRPr="00BE7CC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  <w:tab/>
                            </w:r>
                          </w:p>
                          <w:p w14:paraId="7B661E95" w14:textId="77777777" w:rsidR="00656185" w:rsidRPr="00BE7CC3" w:rsidRDefault="00656185" w:rsidP="00162897">
                            <w:pPr>
                              <w:tabs>
                                <w:tab w:val="right" w:leader="dot" w:pos="3100"/>
                              </w:tabs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BE7CC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الوحدة: </w:t>
                            </w:r>
                            <w:r w:rsidRPr="00BE7CC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  <w:tab/>
                            </w:r>
                          </w:p>
                          <w:p w14:paraId="17B03756" w14:textId="77777777" w:rsidR="00656185" w:rsidRPr="00BE7CC3" w:rsidRDefault="00656185" w:rsidP="00162897">
                            <w:pPr>
                              <w:tabs>
                                <w:tab w:val="right" w:leader="dot" w:pos="3100"/>
                              </w:tabs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BE7CC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التاريخ:</w:t>
                            </w:r>
                            <w:r w:rsidRPr="00BE7CC3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LB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AC04B8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49.5pt;margin-top:-628.9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5seDQIAACo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">
                <v:textbox>
                  <w:txbxContent>
                    <w:p w14:paraId="75CAAD45" w14:textId="77777777" w:rsidR="00656185" w:rsidRPr="00BE7CC3" w:rsidRDefault="00656185" w:rsidP="00162897">
                      <w:pPr>
                        <w:tabs>
                          <w:tab w:val="right" w:leader="dot" w:pos="3100"/>
                        </w:tabs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BE7CC3"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  <w:t>الفوج:</w:t>
                      </w:r>
                      <w:r w:rsidRPr="00BE7CC3"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  <w:tab/>
                      </w:r>
                    </w:p>
                    <w:p w14:paraId="7B661E95" w14:textId="77777777" w:rsidR="00656185" w:rsidRPr="00BE7CC3" w:rsidRDefault="00656185" w:rsidP="00162897">
                      <w:pPr>
                        <w:tabs>
                          <w:tab w:val="right" w:leader="dot" w:pos="3100"/>
                        </w:tabs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BE7CC3"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  <w:t xml:space="preserve">الوحدة: </w:t>
                      </w:r>
                      <w:r w:rsidRPr="00BE7CC3"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  <w:tab/>
                      </w:r>
                    </w:p>
                    <w:p w14:paraId="17B03756" w14:textId="77777777" w:rsidR="00656185" w:rsidRPr="00BE7CC3" w:rsidRDefault="00656185" w:rsidP="00162897">
                      <w:pPr>
                        <w:tabs>
                          <w:tab w:val="right" w:leader="dot" w:pos="3100"/>
                        </w:tabs>
                        <w:rPr>
                          <w:color w:val="000000"/>
                          <w:sz w:val="32"/>
                          <w:szCs w:val="32"/>
                        </w:rPr>
                      </w:pPr>
                      <w:r w:rsidRPr="00BE7CC3"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  <w:t>التاريخ:</w:t>
                      </w:r>
                      <w:r w:rsidRPr="00BE7CC3">
                        <w:rPr>
                          <w:rFonts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LB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353D98" w:rsidRPr="00F13375" w:rsidSect="000B7E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lowerLetter"/>
      </w:endnotePr>
      <w:pgSz w:w="11906" w:h="16838" w:code="9"/>
      <w:pgMar w:top="1374" w:right="851" w:bottom="1170" w:left="990" w:header="360" w:footer="14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EDE5A" w14:textId="77777777" w:rsidR="00A76124" w:rsidRDefault="00A76124">
      <w:r>
        <w:separator/>
      </w:r>
    </w:p>
  </w:endnote>
  <w:endnote w:type="continuationSeparator" w:id="0">
    <w:p w14:paraId="109E018C" w14:textId="77777777" w:rsidR="00A76124" w:rsidRDefault="00A76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F_Diwani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Diwani0 S_I normal.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B828" w14:textId="77777777" w:rsidR="00656185" w:rsidRDefault="006561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71948" w14:textId="77777777" w:rsidR="00656185" w:rsidRDefault="00656185" w:rsidP="00D46480">
    <w:pPr>
      <w:pStyle w:val="Footer"/>
      <w:rPr>
        <w:rFonts w:hint="cs"/>
        <w:rtl/>
        <w:lang w:bidi="ar-LB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C3AAD">
      <w:rPr>
        <w:rStyle w:val="PageNumber"/>
      </w:rPr>
      <w:t>8</w:t>
    </w:r>
    <w:r>
      <w:rPr>
        <w:rStyle w:val="PageNumber"/>
      </w:rPr>
      <w:fldChar w:fldCharType="end"/>
    </w:r>
    <w:r w:rsidR="00D33E9B">
      <mc:AlternateContent>
        <mc:Choice Requires="wps">
          <w:drawing>
            <wp:anchor distT="0" distB="0" distL="114300" distR="114300" simplePos="0" relativeHeight="251659264" behindDoc="0" locked="0" layoutInCell="1" allowOverlap="1" wp14:anchorId="7857051E" wp14:editId="3D6C507A">
              <wp:simplePos x="0" y="0"/>
              <wp:positionH relativeFrom="column">
                <wp:posOffset>-5715</wp:posOffset>
              </wp:positionH>
              <wp:positionV relativeFrom="paragraph">
                <wp:posOffset>1270</wp:posOffset>
              </wp:positionV>
              <wp:extent cx="6400800" cy="0"/>
              <wp:effectExtent l="0" t="0" r="0" b="0"/>
              <wp:wrapNone/>
              <wp:docPr id="409789239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1931B9" id="Line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.1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"/>
          </w:pict>
        </mc:Fallback>
      </mc:AlternateContent>
    </w:r>
    <w:r>
      <w:rPr>
        <w:rStyle w:val="PageNumber"/>
        <w:rFonts w:hint="cs"/>
        <w:rtl/>
      </w:rP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C3AAD">
      <w:rPr>
        <w:rStyle w:val="PageNumber"/>
        <w:rtl/>
      </w:rPr>
      <w:t>1</w:t>
    </w:r>
    <w:r>
      <w:rPr>
        <w:rStyle w:val="PageNumber"/>
      </w:rPr>
      <w:fldChar w:fldCharType="end"/>
    </w:r>
    <w:r>
      <w:rPr>
        <w:rStyle w:val="PageNumber"/>
        <w:rFonts w:hint="cs"/>
        <w:rtl/>
      </w:rPr>
      <w:t xml:space="preserve">        </w:t>
    </w:r>
    <w:r>
      <w:rPr>
        <w:rStyle w:val="PageNumber"/>
        <w:rFonts w:hint="cs"/>
        <w:rtl/>
      </w:rPr>
      <w:tab/>
    </w:r>
    <w:r>
      <w:rPr>
        <w:rStyle w:val="PageNumber"/>
        <w:rFonts w:hint="cs"/>
        <w:rtl/>
      </w:rPr>
      <w:tab/>
    </w:r>
    <w:r>
      <w:rPr>
        <w:rStyle w:val="PageNumber"/>
        <w:rFonts w:hint="cs"/>
        <w:rtl/>
      </w:rPr>
      <w:tab/>
      <w:t>نموذج 1-05</w:t>
    </w:r>
  </w:p>
  <w:p w14:paraId="56E1A9C9" w14:textId="77777777" w:rsidR="00656185" w:rsidRDefault="00656185" w:rsidP="00903372">
    <w:pPr>
      <w:pStyle w:val="Footer"/>
      <w:jc w:val="center"/>
      <w:rPr>
        <w:rFonts w:hint="cs"/>
        <w:rtl/>
        <w:lang w:bidi="ar-LB"/>
      </w:rPr>
    </w:pPr>
    <w:r>
      <w:rPr>
        <w:rFonts w:hint="cs"/>
        <w:rtl/>
        <w:lang w:bidi="ar-LB"/>
      </w:rPr>
      <w:t>جمعية الكشاف الوطني الأرثوذكسي مرخصة بموجب علم وخبر 90 / أد</w:t>
    </w:r>
  </w:p>
  <w:p w14:paraId="2A3B5A90" w14:textId="77777777" w:rsidR="00656185" w:rsidRDefault="00656185" w:rsidP="00F13375">
    <w:pPr>
      <w:pStyle w:val="Footer"/>
      <w:jc w:val="center"/>
      <w:rPr>
        <w:rFonts w:hint="cs"/>
        <w:rtl/>
        <w:lang w:bidi="ar-LB"/>
      </w:rPr>
    </w:pPr>
    <w:r>
      <w:rPr>
        <w:rFonts w:hint="cs"/>
        <w:rtl/>
        <w:lang w:bidi="ar-LB"/>
      </w:rPr>
      <w:t>جمعية مرشدات الكشاف الوطني الأرثوذكسي مرخصة بموجب علم وخبر  516 / أد</w:t>
    </w:r>
  </w:p>
  <w:p w14:paraId="420E1849" w14:textId="77777777" w:rsidR="00656185" w:rsidRDefault="00656185">
    <w:pPr>
      <w:pStyle w:val="Footer"/>
      <w:rPr>
        <w:lang w:bidi="ar-L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E9CB" w14:textId="77777777" w:rsidR="00656185" w:rsidRDefault="006561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5EF8D" w14:textId="77777777" w:rsidR="00A76124" w:rsidRDefault="00A76124">
      <w:r>
        <w:separator/>
      </w:r>
    </w:p>
  </w:footnote>
  <w:footnote w:type="continuationSeparator" w:id="0">
    <w:p w14:paraId="1530BCBB" w14:textId="77777777" w:rsidR="00A76124" w:rsidRDefault="00A76124">
      <w:r>
        <w:continuationSeparator/>
      </w:r>
    </w:p>
  </w:footnote>
  <w:footnote w:id="1">
    <w:p w14:paraId="7F582678" w14:textId="77777777" w:rsidR="00656185" w:rsidRDefault="00656185">
      <w:pPr>
        <w:pStyle w:val="FootnoteText"/>
        <w:rPr>
          <w:rFonts w:hint="cs"/>
          <w:lang w:bidi="ar-LB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  <w:lang w:bidi="ar-LB"/>
        </w:rPr>
        <w:t>الفوج، الجمعيّة، الرعيّة، .....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38BDA" w14:textId="77777777" w:rsidR="00656185" w:rsidRDefault="006561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88419" w14:textId="77777777" w:rsidR="00656185" w:rsidRDefault="00D33E9B">
    <w:pPr>
      <w:pStyle w:val="Header"/>
      <w:jc w:val="right"/>
      <w:rPr>
        <w:rtl/>
      </w:rPr>
    </w:pPr>
    <w:r>
      <w:rPr>
        <w:rtl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A16ECAE" wp14:editId="4C82A42E">
              <wp:simplePos x="0" y="0"/>
              <wp:positionH relativeFrom="page">
                <wp:posOffset>1645920</wp:posOffset>
              </wp:positionH>
              <wp:positionV relativeFrom="paragraph">
                <wp:posOffset>2540</wp:posOffset>
              </wp:positionV>
              <wp:extent cx="4206240" cy="739140"/>
              <wp:effectExtent l="0" t="0" r="0" b="0"/>
              <wp:wrapNone/>
              <wp:docPr id="8581794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6240" cy="739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99A90A" w14:textId="77777777" w:rsidR="00656185" w:rsidRDefault="00656185">
                          <w:pPr>
                            <w:pStyle w:val="BodyText"/>
                            <w:spacing w:line="300" w:lineRule="atLeast"/>
                            <w:jc w:val="center"/>
                            <w:rPr>
                              <w:rFonts w:cs="MCS Diwani0 S_I normal."/>
                              <w:b/>
                              <w:bCs/>
                              <w:szCs w:val="44"/>
                            </w:rPr>
                          </w:pP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t>الكشاف الوطني الأرثوذكسي</w:t>
                          </w:r>
                        </w:p>
                        <w:p w14:paraId="45F6CA9C" w14:textId="77777777" w:rsidR="00656185" w:rsidRDefault="00656185">
                          <w:pPr>
                            <w:pStyle w:val="BodyText"/>
                            <w:spacing w:line="300" w:lineRule="atLeast"/>
                            <w:jc w:val="center"/>
                            <w:rPr>
                              <w:szCs w:val="44"/>
                              <w:rtl/>
                            </w:rPr>
                          </w:pP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t xml:space="preserve">مرشدات الكشاف الوطني الأرثوذكسي </w:t>
                          </w: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c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6EC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29.6pt;margin-top:.2pt;width:331.2pt;height:58.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" filled="f" stroked="f">
              <v:textbox>
                <w:txbxContent>
                  <w:p w14:paraId="7499A90A" w14:textId="77777777" w:rsidR="00656185" w:rsidRDefault="00656185">
                    <w:pPr>
                      <w:pStyle w:val="BodyText"/>
                      <w:spacing w:line="300" w:lineRule="atLeast"/>
                      <w:jc w:val="center"/>
                      <w:rPr>
                        <w:rFonts w:cs="MCS Diwani0 S_I normal."/>
                        <w:b/>
                        <w:bCs/>
                        <w:szCs w:val="44"/>
                      </w:rPr>
                    </w:pP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t>الكشاف الوطني الأرثوذكسي</w:t>
                    </w:r>
                  </w:p>
                  <w:p w14:paraId="45F6CA9C" w14:textId="77777777" w:rsidR="00656185" w:rsidRDefault="00656185">
                    <w:pPr>
                      <w:pStyle w:val="BodyText"/>
                      <w:spacing w:line="300" w:lineRule="atLeast"/>
                      <w:jc w:val="center"/>
                      <w:rPr>
                        <w:szCs w:val="44"/>
                        <w:rtl/>
                      </w:rPr>
                    </w:pP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t xml:space="preserve">مرشدات الكشاف الوطني الأرثوذكسي </w:t>
                    </w: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cr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tl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AE151CD" wp14:editId="410BFE30">
              <wp:simplePos x="0" y="0"/>
              <wp:positionH relativeFrom="page">
                <wp:posOffset>5951220</wp:posOffset>
              </wp:positionH>
              <wp:positionV relativeFrom="paragraph">
                <wp:posOffset>-76835</wp:posOffset>
              </wp:positionV>
              <wp:extent cx="915035" cy="822960"/>
              <wp:effectExtent l="0" t="0" r="0" b="0"/>
              <wp:wrapNone/>
              <wp:docPr id="43540698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085109" w14:textId="77777777" w:rsidR="00656185" w:rsidRDefault="00D33E9B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drawing>
                              <wp:inline distT="0" distB="0" distL="0" distR="0" wp14:anchorId="54755207" wp14:editId="33D8BEB2">
                                <wp:extent cx="733425" cy="733425"/>
                                <wp:effectExtent l="0" t="0" r="0" b="0"/>
                                <wp:docPr id="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34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E151CD" id="Text Box 3" o:spid="_x0000_s1028" type="#_x0000_t202" style="position:absolute;margin-left:468.6pt;margin-top:-6.05pt;width:72.05pt;height:64.8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" filled="f" stroked="f">
              <v:textbox style="mso-fit-shape-to-text:t">
                <w:txbxContent>
                  <w:p w14:paraId="31085109" w14:textId="77777777" w:rsidR="00656185" w:rsidRDefault="00D33E9B">
                    <w:pPr>
                      <w:jc w:val="right"/>
                      <w:rPr>
                        <w:rtl/>
                      </w:rPr>
                    </w:pPr>
                    <w:r>
                      <w:rPr>
                        <w:rtl/>
                      </w:rPr>
                      <w:drawing>
                        <wp:inline distT="0" distB="0" distL="0" distR="0" wp14:anchorId="54755207" wp14:editId="33D8BEB2">
                          <wp:extent cx="733425" cy="733425"/>
                          <wp:effectExtent l="0" t="0" r="0" b="0"/>
                          <wp:docPr id="1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34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2353AE" wp14:editId="5A4DDE53">
              <wp:simplePos x="0" y="0"/>
              <wp:positionH relativeFrom="page">
                <wp:posOffset>508635</wp:posOffset>
              </wp:positionH>
              <wp:positionV relativeFrom="paragraph">
                <wp:posOffset>-71755</wp:posOffset>
              </wp:positionV>
              <wp:extent cx="915035" cy="822960"/>
              <wp:effectExtent l="0" t="0" r="0" b="0"/>
              <wp:wrapNone/>
              <wp:docPr id="61133132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D1877" w14:textId="77777777" w:rsidR="00656185" w:rsidRDefault="00D33E9B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drawing>
                              <wp:inline distT="0" distB="0" distL="0" distR="0" wp14:anchorId="1D187893" wp14:editId="4ED664EF">
                                <wp:extent cx="733425" cy="733425"/>
                                <wp:effectExtent l="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34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353AE" id="Text Box 1" o:spid="_x0000_s1029" type="#_x0000_t202" style="position:absolute;margin-left:40.05pt;margin-top:-5.65pt;width:72.05pt;height:64.8pt;z-index:2516561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" filled="f" stroked="f">
              <v:textbox style="mso-fit-shape-to-text:t">
                <w:txbxContent>
                  <w:p w14:paraId="1E1D1877" w14:textId="77777777" w:rsidR="00656185" w:rsidRDefault="00D33E9B">
                    <w:pPr>
                      <w:jc w:val="right"/>
                      <w:rPr>
                        <w:rtl/>
                      </w:rPr>
                    </w:pPr>
                    <w:r>
                      <w:rPr>
                        <w:rtl/>
                      </w:rPr>
                      <w:drawing>
                        <wp:inline distT="0" distB="0" distL="0" distR="0" wp14:anchorId="1D187893" wp14:editId="4ED664EF">
                          <wp:extent cx="733425" cy="733425"/>
                          <wp:effectExtent l="0" t="0" r="0" b="0"/>
                          <wp:docPr id="2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34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</w:p>
  <w:p w14:paraId="18A09132" w14:textId="77777777" w:rsidR="00656185" w:rsidRDefault="00656185">
    <w:pPr>
      <w:pStyle w:val="Header"/>
      <w:jc w:val="right"/>
      <w:rPr>
        <w:rtl/>
      </w:rPr>
    </w:pPr>
  </w:p>
  <w:p w14:paraId="62EEE408" w14:textId="77777777" w:rsidR="00656185" w:rsidRDefault="00656185">
    <w:pPr>
      <w:pStyle w:val="Header"/>
      <w:jc w:val="right"/>
      <w:rPr>
        <w:rtl/>
      </w:rPr>
    </w:pPr>
  </w:p>
  <w:p w14:paraId="01AF01F1" w14:textId="77777777" w:rsidR="00656185" w:rsidRDefault="00656185">
    <w:pPr>
      <w:pStyle w:val="Header"/>
      <w:jc w:val="right"/>
      <w:rPr>
        <w:rtl/>
      </w:rPr>
    </w:pPr>
  </w:p>
  <w:p w14:paraId="31EA37C5" w14:textId="77777777" w:rsidR="00656185" w:rsidRDefault="00656185">
    <w:pPr>
      <w:pStyle w:val="Header"/>
      <w:jc w:val="right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027FA" w14:textId="77777777" w:rsidR="00656185" w:rsidRDefault="006561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2"/>
      </v:shape>
    </w:pict>
  </w:numPicBullet>
  <w:abstractNum w:abstractNumId="0" w15:restartNumberingAfterBreak="0">
    <w:nsid w:val="0C4D2AF4"/>
    <w:multiLevelType w:val="hybridMultilevel"/>
    <w:tmpl w:val="245057B4"/>
    <w:lvl w:ilvl="0" w:tplc="371EDB28">
      <w:start w:val="1"/>
      <w:numFmt w:val="decimal"/>
      <w:lvlText w:val="%1-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A6630F"/>
    <w:multiLevelType w:val="hybridMultilevel"/>
    <w:tmpl w:val="A52AC06E"/>
    <w:lvl w:ilvl="0" w:tplc="2514EFC2">
      <w:start w:val="1"/>
      <w:numFmt w:val="decimal"/>
      <w:lvlText w:val="%1-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CA0773"/>
    <w:multiLevelType w:val="hybridMultilevel"/>
    <w:tmpl w:val="F08A8DAA"/>
    <w:lvl w:ilvl="0" w:tplc="0409000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60"/>
        </w:tabs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0"/>
        </w:tabs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0"/>
        </w:tabs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0"/>
        </w:tabs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0"/>
        </w:tabs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0"/>
        </w:tabs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0"/>
        </w:tabs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0"/>
        </w:tabs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25D648BE"/>
    <w:multiLevelType w:val="hybridMultilevel"/>
    <w:tmpl w:val="DB3C4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5730D"/>
    <w:multiLevelType w:val="hybridMultilevel"/>
    <w:tmpl w:val="BD56434E"/>
    <w:lvl w:ilvl="0" w:tplc="0409000D">
      <w:start w:val="1"/>
      <w:numFmt w:val="bullet"/>
      <w:lvlText w:val="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4342761B"/>
    <w:multiLevelType w:val="hybridMultilevel"/>
    <w:tmpl w:val="988801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8B47BA"/>
    <w:multiLevelType w:val="hybridMultilevel"/>
    <w:tmpl w:val="007AC398"/>
    <w:lvl w:ilvl="0" w:tplc="1216168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E642274"/>
    <w:multiLevelType w:val="hybridMultilevel"/>
    <w:tmpl w:val="FD7628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872334"/>
    <w:multiLevelType w:val="hybridMultilevel"/>
    <w:tmpl w:val="5E24131C"/>
    <w:lvl w:ilvl="0" w:tplc="0409000D">
      <w:start w:val="1"/>
      <w:numFmt w:val="bullet"/>
      <w:lvlText w:val="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 w16cid:durableId="604463202">
    <w:abstractNumId w:val="2"/>
  </w:num>
  <w:num w:numId="2" w16cid:durableId="1658142359">
    <w:abstractNumId w:val="3"/>
  </w:num>
  <w:num w:numId="3" w16cid:durableId="1904481256">
    <w:abstractNumId w:val="7"/>
  </w:num>
  <w:num w:numId="4" w16cid:durableId="1544563631">
    <w:abstractNumId w:val="5"/>
  </w:num>
  <w:num w:numId="5" w16cid:durableId="162161898">
    <w:abstractNumId w:val="8"/>
  </w:num>
  <w:num w:numId="6" w16cid:durableId="836000967">
    <w:abstractNumId w:val="4"/>
  </w:num>
  <w:num w:numId="7" w16cid:durableId="355346925">
    <w:abstractNumId w:val="1"/>
  </w:num>
  <w:num w:numId="8" w16cid:durableId="812407139">
    <w:abstractNumId w:val="6"/>
  </w:num>
  <w:num w:numId="9" w16cid:durableId="200003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CA"/>
    <w:rsid w:val="0001605A"/>
    <w:rsid w:val="000352CD"/>
    <w:rsid w:val="0004360F"/>
    <w:rsid w:val="00054CCA"/>
    <w:rsid w:val="000B7EFC"/>
    <w:rsid w:val="000E0FE9"/>
    <w:rsid w:val="00162897"/>
    <w:rsid w:val="00170B13"/>
    <w:rsid w:val="00191D05"/>
    <w:rsid w:val="00196E9F"/>
    <w:rsid w:val="001C0DC6"/>
    <w:rsid w:val="00235724"/>
    <w:rsid w:val="00292C6F"/>
    <w:rsid w:val="002B1800"/>
    <w:rsid w:val="002E6721"/>
    <w:rsid w:val="00351922"/>
    <w:rsid w:val="00353D98"/>
    <w:rsid w:val="00365FFB"/>
    <w:rsid w:val="00396384"/>
    <w:rsid w:val="003A7ADB"/>
    <w:rsid w:val="003A7D3F"/>
    <w:rsid w:val="00411858"/>
    <w:rsid w:val="00483CCB"/>
    <w:rsid w:val="004D067D"/>
    <w:rsid w:val="004D0989"/>
    <w:rsid w:val="005101AB"/>
    <w:rsid w:val="0057329C"/>
    <w:rsid w:val="00573783"/>
    <w:rsid w:val="005877EC"/>
    <w:rsid w:val="006023E1"/>
    <w:rsid w:val="00656185"/>
    <w:rsid w:val="006E68AB"/>
    <w:rsid w:val="007A2C5B"/>
    <w:rsid w:val="007B6776"/>
    <w:rsid w:val="00867C50"/>
    <w:rsid w:val="008A38E5"/>
    <w:rsid w:val="00903372"/>
    <w:rsid w:val="009044B9"/>
    <w:rsid w:val="00914AC4"/>
    <w:rsid w:val="00975D83"/>
    <w:rsid w:val="00990CD7"/>
    <w:rsid w:val="00997F28"/>
    <w:rsid w:val="009E1BA0"/>
    <w:rsid w:val="00A07B06"/>
    <w:rsid w:val="00A13488"/>
    <w:rsid w:val="00A267FC"/>
    <w:rsid w:val="00A43EF4"/>
    <w:rsid w:val="00A51A92"/>
    <w:rsid w:val="00A76124"/>
    <w:rsid w:val="00AA7625"/>
    <w:rsid w:val="00B005B3"/>
    <w:rsid w:val="00B3592D"/>
    <w:rsid w:val="00B42DB6"/>
    <w:rsid w:val="00BA7F50"/>
    <w:rsid w:val="00BE2D1A"/>
    <w:rsid w:val="00BE7CC3"/>
    <w:rsid w:val="00C87041"/>
    <w:rsid w:val="00CD17F5"/>
    <w:rsid w:val="00CE3358"/>
    <w:rsid w:val="00CF52CE"/>
    <w:rsid w:val="00D17C2E"/>
    <w:rsid w:val="00D33E9B"/>
    <w:rsid w:val="00D44D7E"/>
    <w:rsid w:val="00D46480"/>
    <w:rsid w:val="00D51374"/>
    <w:rsid w:val="00D7023E"/>
    <w:rsid w:val="00D73929"/>
    <w:rsid w:val="00D750C7"/>
    <w:rsid w:val="00D93939"/>
    <w:rsid w:val="00D96B12"/>
    <w:rsid w:val="00F13375"/>
    <w:rsid w:val="00F36E78"/>
    <w:rsid w:val="00FC2304"/>
    <w:rsid w:val="00FC3AAD"/>
    <w:rsid w:val="00FC41F7"/>
    <w:rsid w:val="00FE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02F0CB"/>
  <w15:chartTrackingRefBased/>
  <w15:docId w15:val="{518E0A0B-5712-4C47-8645-16641BF0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noProof/>
    </w:rPr>
  </w:style>
  <w:style w:type="paragraph" w:styleId="Heading1">
    <w:name w:val="heading 1"/>
    <w:basedOn w:val="Normal"/>
    <w:next w:val="Normal"/>
    <w:qFormat/>
    <w:pPr>
      <w:keepNext/>
      <w:ind w:left="-993" w:right="-908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ind w:right="720" w:firstLine="848"/>
      <w:outlineLvl w:val="1"/>
    </w:pPr>
    <w:rPr>
      <w:rFonts w:cs="Arabic Transparent"/>
      <w:szCs w:val="32"/>
    </w:rPr>
  </w:style>
  <w:style w:type="paragraph" w:styleId="Heading3">
    <w:name w:val="heading 3"/>
    <w:basedOn w:val="Normal"/>
    <w:next w:val="Normal"/>
    <w:qFormat/>
    <w:pPr>
      <w:keepNext/>
      <w:ind w:right="720"/>
      <w:jc w:val="center"/>
      <w:outlineLvl w:val="2"/>
    </w:pPr>
    <w:rPr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ind w:right="720"/>
      <w:jc w:val="center"/>
      <w:outlineLvl w:val="4"/>
    </w:pPr>
    <w:rPr>
      <w:rFonts w:cs="Arabic Transparent"/>
      <w:b/>
      <w:bCs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tabs>
        <w:tab w:val="right" w:pos="10062"/>
      </w:tabs>
      <w:outlineLvl w:val="5"/>
    </w:pPr>
    <w:rPr>
      <w:rFonts w:cs="Arabic Transparent"/>
      <w:b/>
      <w:bCs/>
      <w:szCs w:val="32"/>
    </w:rPr>
  </w:style>
  <w:style w:type="paragraph" w:styleId="Heading7">
    <w:name w:val="heading 7"/>
    <w:basedOn w:val="Normal"/>
    <w:next w:val="Normal"/>
    <w:qFormat/>
    <w:pPr>
      <w:keepNext/>
      <w:ind w:right="142"/>
      <w:outlineLvl w:val="6"/>
    </w:pPr>
    <w:rPr>
      <w:rFonts w:cs="Arabic Transparent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cs="AF_Diwani"/>
      <w:szCs w:val="28"/>
    </w:rPr>
  </w:style>
  <w:style w:type="paragraph" w:styleId="BodyText2">
    <w:name w:val="Body Text 2"/>
    <w:basedOn w:val="Normal"/>
    <w:pPr>
      <w:ind w:right="720"/>
    </w:pPr>
    <w:rPr>
      <w:rFonts w:cs="Arabic Transparent"/>
      <w:b/>
      <w:bCs/>
      <w:szCs w:val="32"/>
    </w:rPr>
  </w:style>
  <w:style w:type="paragraph" w:styleId="Caption">
    <w:name w:val="caption"/>
    <w:basedOn w:val="Normal"/>
    <w:next w:val="Normal"/>
    <w:qFormat/>
    <w:pPr>
      <w:framePr w:hSpace="181" w:vSpace="181" w:wrap="around" w:vAnchor="text" w:hAnchor="text" w:xAlign="outside" w:y="1"/>
      <w:bidi w:val="0"/>
      <w:ind w:right="720"/>
      <w:jc w:val="right"/>
    </w:pPr>
    <w:rPr>
      <w:rFonts w:cs="Arabic Transparent"/>
      <w:b/>
      <w:bCs/>
      <w:noProof w:val="0"/>
      <w:sz w:val="24"/>
      <w:szCs w:val="32"/>
    </w:rPr>
  </w:style>
  <w:style w:type="paragraph" w:styleId="DocumentMap">
    <w:name w:val="Document Map"/>
    <w:basedOn w:val="Normal"/>
    <w:semiHidden/>
    <w:rsid w:val="00CE3358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E672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A43E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cs="Times New Roman"/>
      <w:noProof w:val="0"/>
      <w:lang w:eastAsia="zh-CN"/>
    </w:rPr>
  </w:style>
  <w:style w:type="character" w:styleId="PageNumber">
    <w:name w:val="page number"/>
    <w:basedOn w:val="DefaultParagraphFont"/>
    <w:rsid w:val="00D93939"/>
  </w:style>
  <w:style w:type="paragraph" w:styleId="FootnoteText">
    <w:name w:val="footnote text"/>
    <w:basedOn w:val="Normal"/>
    <w:semiHidden/>
    <w:rsid w:val="00D44D7E"/>
  </w:style>
  <w:style w:type="character" w:styleId="FootnoteReference">
    <w:name w:val="footnote reference"/>
    <w:semiHidden/>
    <w:rsid w:val="00D44D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SNO_GNO%20Color%20Heade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SNO_GNO Color Headers</Template>
  <TotalTime>0</TotalTime>
  <Pages>4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جانب:</vt:lpstr>
    </vt:vector>
  </TitlesOfParts>
  <Company>National Orthodox Scouts</Company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جانب:</dc:title>
  <dc:subject/>
  <dc:creator>SNO</dc:creator>
  <cp:keywords/>
  <cp:lastModifiedBy>Paul Ojeil</cp:lastModifiedBy>
  <cp:revision>2</cp:revision>
  <cp:lastPrinted>2002-05-11T12:25:00Z</cp:lastPrinted>
  <dcterms:created xsi:type="dcterms:W3CDTF">2023-05-23T18:25:00Z</dcterms:created>
  <dcterms:modified xsi:type="dcterms:W3CDTF">2023-05-23T18:25:00Z</dcterms:modified>
</cp:coreProperties>
</file>